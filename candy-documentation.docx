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E5F85" w14:textId="259BC411" w:rsidR="00F2166B" w:rsidRPr="00F2166B" w:rsidRDefault="009B3724" w:rsidP="00160DD5">
      <w:pPr>
        <w:pStyle w:val="Heading1"/>
        <w:jc w:val="center"/>
      </w:pPr>
      <w:r w:rsidRPr="00F2166B">
        <w:t>CANDy</w:t>
      </w:r>
      <w:r w:rsidR="00D145B8" w:rsidRPr="00F2166B">
        <w:t xml:space="preserve"> Documentation and User Guide</w:t>
      </w:r>
    </w:p>
    <w:p w14:paraId="3CFC4097" w14:textId="42FD0B52" w:rsidR="00D145B8" w:rsidRPr="00B70DB4" w:rsidRDefault="00D97B2A" w:rsidP="00B70DB4">
      <w:pPr>
        <w:pStyle w:val="Heading3"/>
      </w:pPr>
      <w:r w:rsidRPr="00B70DB4">
        <w:t>Overview</w:t>
      </w:r>
    </w:p>
    <w:p w14:paraId="4265AAB2" w14:textId="2A3271CF" w:rsidR="00D97B2A" w:rsidRPr="00085886" w:rsidRDefault="00915A98" w:rsidP="00085886">
      <w:pPr>
        <w:rPr>
          <w:rFonts w:cstheme="majorHAnsi"/>
          <w:sz w:val="22"/>
        </w:rPr>
      </w:pPr>
      <w:r w:rsidRPr="00412E72">
        <w:rPr>
          <w:rFonts w:cstheme="majorHAnsi"/>
          <w:sz w:val="22"/>
        </w:rPr>
        <w:t>CANDy</w:t>
      </w:r>
      <w:r w:rsidR="001A4BE9" w:rsidRPr="00412E72">
        <w:rPr>
          <w:rFonts w:cstheme="majorHAnsi"/>
          <w:sz w:val="22"/>
        </w:rPr>
        <w:t xml:space="preserve"> provides a co</w:t>
      </w:r>
      <w:r>
        <w:rPr>
          <w:rFonts w:cstheme="majorHAnsi"/>
          <w:sz w:val="22"/>
        </w:rPr>
        <w:t>mmand line interface to create</w:t>
      </w:r>
      <w:r w:rsidR="001A4BE9" w:rsidRPr="00412E72">
        <w:rPr>
          <w:rFonts w:cstheme="majorHAnsi"/>
          <w:sz w:val="22"/>
        </w:rPr>
        <w:t xml:space="preserve"> customized amplicon database</w:t>
      </w:r>
      <w:r>
        <w:rPr>
          <w:rFonts w:cstheme="majorHAnsi"/>
          <w:sz w:val="22"/>
        </w:rPr>
        <w:t xml:space="preserve">s using </w:t>
      </w:r>
      <w:r>
        <w:rPr>
          <w:rFonts w:cstheme="majorHAnsi"/>
          <w:i/>
          <w:sz w:val="22"/>
        </w:rPr>
        <w:t xml:space="preserve">in silico </w:t>
      </w:r>
      <w:r>
        <w:rPr>
          <w:rFonts w:cstheme="majorHAnsi"/>
          <w:sz w:val="22"/>
        </w:rPr>
        <w:t>PCR with the specified primer sequences</w:t>
      </w:r>
      <w:r w:rsidR="001A4BE9" w:rsidRPr="00412E72">
        <w:rPr>
          <w:rFonts w:cstheme="majorHAnsi"/>
          <w:sz w:val="22"/>
        </w:rPr>
        <w:t xml:space="preserve">. CANDy </w:t>
      </w:r>
      <w:r>
        <w:rPr>
          <w:rFonts w:cstheme="majorHAnsi"/>
          <w:sz w:val="22"/>
        </w:rPr>
        <w:t xml:space="preserve">will </w:t>
      </w:r>
      <w:r w:rsidR="007F6C7F" w:rsidRPr="00412E72">
        <w:rPr>
          <w:rFonts w:cstheme="majorHAnsi"/>
          <w:sz w:val="22"/>
        </w:rPr>
        <w:t>create database files that</w:t>
      </w:r>
      <w:r w:rsidR="0051556B" w:rsidRPr="00412E72">
        <w:rPr>
          <w:rFonts w:cstheme="majorHAnsi"/>
          <w:sz w:val="22"/>
        </w:rPr>
        <w:t xml:space="preserve"> </w:t>
      </w:r>
      <w:r>
        <w:rPr>
          <w:rFonts w:cstheme="majorHAnsi"/>
          <w:sz w:val="22"/>
        </w:rPr>
        <w:t>serve as input</w:t>
      </w:r>
      <w:r w:rsidR="001A4BE9" w:rsidRPr="00412E72">
        <w:rPr>
          <w:rFonts w:cstheme="majorHAnsi"/>
          <w:sz w:val="22"/>
        </w:rPr>
        <w:t xml:space="preserve"> </w:t>
      </w:r>
      <w:r>
        <w:rPr>
          <w:rFonts w:cstheme="majorHAnsi"/>
          <w:sz w:val="22"/>
        </w:rPr>
        <w:t>for</w:t>
      </w:r>
      <w:r w:rsidR="001A4BE9" w:rsidRPr="00412E72">
        <w:rPr>
          <w:rFonts w:cstheme="majorHAnsi"/>
          <w:sz w:val="22"/>
        </w:rPr>
        <w:t xml:space="preserve"> </w:t>
      </w:r>
      <w:r w:rsidR="001A4BE9" w:rsidRPr="00915A98">
        <w:rPr>
          <w:rFonts w:cstheme="majorHAnsi"/>
          <w:sz w:val="22"/>
        </w:rPr>
        <w:t>SMORE</w:t>
      </w:r>
      <w:r w:rsidRPr="00915A98">
        <w:rPr>
          <w:rFonts w:cstheme="majorHAnsi"/>
          <w:sz w:val="22"/>
        </w:rPr>
        <w:t>'</w:t>
      </w:r>
      <w:r w:rsidR="001A4BE9" w:rsidRPr="00915A98">
        <w:rPr>
          <w:rFonts w:cstheme="majorHAnsi"/>
          <w:sz w:val="22"/>
        </w:rPr>
        <w:t>D</w:t>
      </w:r>
      <w:r w:rsidR="001A4BE9" w:rsidRPr="00412E72">
        <w:rPr>
          <w:rFonts w:cstheme="majorHAnsi"/>
          <w:sz w:val="22"/>
        </w:rPr>
        <w:t>, a k</w:t>
      </w:r>
      <w:r>
        <w:rPr>
          <w:rFonts w:cstheme="majorHAnsi"/>
          <w:sz w:val="22"/>
        </w:rPr>
        <w:t>-</w:t>
      </w:r>
      <w:r w:rsidR="001A4BE9" w:rsidRPr="00412E72">
        <w:rPr>
          <w:rFonts w:cstheme="majorHAnsi"/>
          <w:sz w:val="22"/>
        </w:rPr>
        <w:t xml:space="preserve">mer based classification tool. </w:t>
      </w:r>
      <w:r w:rsidR="0051556B" w:rsidRPr="00412E72">
        <w:rPr>
          <w:rFonts w:cstheme="majorHAnsi"/>
          <w:sz w:val="22"/>
        </w:rPr>
        <w:t>The required input for this program is a tabular for</w:t>
      </w:r>
      <w:r>
        <w:rPr>
          <w:rFonts w:cstheme="majorHAnsi"/>
          <w:sz w:val="22"/>
        </w:rPr>
        <w:t>mat file containing the primers</w:t>
      </w:r>
      <w:r w:rsidR="0051556B" w:rsidRPr="00412E72">
        <w:rPr>
          <w:rFonts w:cstheme="majorHAnsi"/>
          <w:sz w:val="22"/>
        </w:rPr>
        <w:t xml:space="preserve"> </w:t>
      </w:r>
      <w:r>
        <w:rPr>
          <w:rFonts w:cstheme="majorHAnsi"/>
          <w:sz w:val="22"/>
        </w:rPr>
        <w:t>and their accompanying meta-data</w:t>
      </w:r>
      <w:r w:rsidR="0051556B" w:rsidRPr="00412E72">
        <w:rPr>
          <w:rFonts w:cstheme="majorHAnsi"/>
          <w:sz w:val="22"/>
        </w:rPr>
        <w:t xml:space="preserve">. Optionally, additional </w:t>
      </w:r>
      <w:r w:rsidR="007F6C7F" w:rsidRPr="00412E72">
        <w:rPr>
          <w:rFonts w:cstheme="majorHAnsi"/>
          <w:sz w:val="22"/>
        </w:rPr>
        <w:t>FASTA</w:t>
      </w:r>
      <w:r w:rsidR="0051556B" w:rsidRPr="00412E72">
        <w:rPr>
          <w:rFonts w:cstheme="majorHAnsi"/>
          <w:sz w:val="22"/>
        </w:rPr>
        <w:t xml:space="preserve"> files containing annotated sequences to include in the generated database can be used.  CANDy will output a FASTA file</w:t>
      </w:r>
      <w:r w:rsidR="00C947C3" w:rsidRPr="00412E72">
        <w:rPr>
          <w:rFonts w:cstheme="majorHAnsi"/>
          <w:sz w:val="22"/>
        </w:rPr>
        <w:t xml:space="preserve"> of representativ</w:t>
      </w:r>
      <w:r w:rsidR="00D97B2A">
        <w:rPr>
          <w:rFonts w:cstheme="majorHAnsi"/>
          <w:sz w:val="22"/>
        </w:rPr>
        <w:t>e sequences for the database,</w:t>
      </w:r>
      <w:r w:rsidR="00C947C3" w:rsidRPr="00412E72">
        <w:rPr>
          <w:rFonts w:cstheme="majorHAnsi"/>
          <w:sz w:val="22"/>
        </w:rPr>
        <w:t xml:space="preserve"> a profile file which maps the representative sequences to their annotations</w:t>
      </w:r>
      <w:r w:rsidR="00D97B2A">
        <w:rPr>
          <w:rFonts w:cstheme="majorHAnsi"/>
          <w:sz w:val="22"/>
        </w:rPr>
        <w:t>, and a config</w:t>
      </w:r>
      <w:r>
        <w:rPr>
          <w:rFonts w:cstheme="majorHAnsi"/>
          <w:sz w:val="22"/>
        </w:rPr>
        <w:t>uration</w:t>
      </w:r>
      <w:r w:rsidR="00D97B2A">
        <w:rPr>
          <w:rFonts w:cstheme="majorHAnsi"/>
          <w:sz w:val="22"/>
        </w:rPr>
        <w:t xml:space="preserve"> file</w:t>
      </w:r>
      <w:r w:rsidR="00C947C3" w:rsidRPr="00412E72">
        <w:rPr>
          <w:rFonts w:cstheme="majorHAnsi"/>
          <w:sz w:val="22"/>
        </w:rPr>
        <w:t>.</w:t>
      </w:r>
      <w:r w:rsidR="0051556B" w:rsidRPr="00412E72">
        <w:rPr>
          <w:rFonts w:cstheme="majorHAnsi"/>
          <w:sz w:val="22"/>
        </w:rPr>
        <w:t xml:space="preserve"> </w:t>
      </w:r>
    </w:p>
    <w:p w14:paraId="312D3F81" w14:textId="2107DE10" w:rsidR="00F2542F" w:rsidRPr="00F2542F" w:rsidRDefault="00D145B8" w:rsidP="00F2542F">
      <w:pPr>
        <w:pStyle w:val="Heading3"/>
      </w:pPr>
      <w:r w:rsidRPr="00B70DB4">
        <w:t>Usage</w:t>
      </w:r>
      <w:r w:rsidR="000F6045">
        <w:t xml:space="preserve"> (create database)</w:t>
      </w:r>
    </w:p>
    <w:p w14:paraId="621E381C" w14:textId="7649484A" w:rsidR="00D145B8" w:rsidRPr="000F6045" w:rsidRDefault="00C947C3" w:rsidP="00D145B8">
      <w:pPr>
        <w:rPr>
          <w:rFonts w:ascii="Lucida Console" w:hAnsi="Lucida Console" w:cs="Courier New"/>
          <w:szCs w:val="21"/>
        </w:rPr>
      </w:pPr>
      <w:r w:rsidRPr="000F6045">
        <w:rPr>
          <w:rFonts w:ascii="Lucida Console" w:hAnsi="Lucida Console" w:cs="Courier New"/>
          <w:szCs w:val="21"/>
        </w:rPr>
        <w:t>candy.py –i &lt;primer table&gt;</w:t>
      </w:r>
      <w:r w:rsidR="004536AC" w:rsidRPr="000F6045">
        <w:rPr>
          <w:rFonts w:ascii="Lucida Console" w:hAnsi="Lucida Console" w:cs="Courier New"/>
          <w:szCs w:val="21"/>
        </w:rPr>
        <w:t xml:space="preserve"> [-o</w:t>
      </w:r>
      <w:r w:rsidRPr="000F6045">
        <w:rPr>
          <w:rFonts w:ascii="Lucida Console" w:hAnsi="Lucida Console" w:cs="Courier New"/>
          <w:szCs w:val="21"/>
        </w:rPr>
        <w:t xml:space="preserve"> </w:t>
      </w:r>
      <w:r w:rsidR="004536AC" w:rsidRPr="000F6045">
        <w:rPr>
          <w:rFonts w:ascii="Lucida Console" w:hAnsi="Lucida Console" w:cs="Courier New"/>
          <w:szCs w:val="21"/>
        </w:rPr>
        <w:t xml:space="preserve">&lt;prefix for output files&gt;] [-g &lt;additional presence/absence </w:t>
      </w:r>
      <w:proofErr w:type="spellStart"/>
      <w:r w:rsidR="004536AC" w:rsidRPr="000F6045">
        <w:rPr>
          <w:rFonts w:ascii="Lucida Console" w:hAnsi="Lucida Console" w:cs="Courier New"/>
          <w:szCs w:val="21"/>
        </w:rPr>
        <w:t>seqs</w:t>
      </w:r>
      <w:proofErr w:type="spellEnd"/>
      <w:r w:rsidR="004536AC" w:rsidRPr="000F6045">
        <w:rPr>
          <w:rFonts w:ascii="Lucida Console" w:hAnsi="Lucida Console" w:cs="Courier New"/>
          <w:szCs w:val="21"/>
        </w:rPr>
        <w:t>&gt;] [-a &lt;additional</w:t>
      </w:r>
      <w:r w:rsidRPr="000F6045">
        <w:rPr>
          <w:rFonts w:ascii="Lucida Console" w:hAnsi="Lucida Console" w:cs="Courier New"/>
          <w:szCs w:val="21"/>
        </w:rPr>
        <w:t xml:space="preserve"> </w:t>
      </w:r>
      <w:r w:rsidR="004536AC" w:rsidRPr="000F6045">
        <w:rPr>
          <w:rFonts w:ascii="Lucida Console" w:hAnsi="Lucida Console" w:cs="Courier New"/>
          <w:szCs w:val="21"/>
        </w:rPr>
        <w:t xml:space="preserve">characterization </w:t>
      </w:r>
      <w:proofErr w:type="spellStart"/>
      <w:r w:rsidR="004536AC" w:rsidRPr="000F6045">
        <w:rPr>
          <w:rFonts w:ascii="Lucida Console" w:hAnsi="Lucida Console" w:cs="Courier New"/>
          <w:szCs w:val="21"/>
        </w:rPr>
        <w:t>seqs</w:t>
      </w:r>
      <w:proofErr w:type="spellEnd"/>
      <w:r w:rsidR="004536AC" w:rsidRPr="000F6045">
        <w:rPr>
          <w:rFonts w:ascii="Lucida Console" w:hAnsi="Lucida Console" w:cs="Courier New"/>
          <w:szCs w:val="21"/>
        </w:rPr>
        <w:t xml:space="preserve">&gt;] </w:t>
      </w:r>
      <w:r w:rsidR="000F6045">
        <w:rPr>
          <w:rFonts w:ascii="Lucida Console" w:hAnsi="Lucida Console" w:cs="Courier New"/>
          <w:szCs w:val="21"/>
        </w:rPr>
        <w:t>[-d &lt;directory for intermediate files</w:t>
      </w:r>
      <w:proofErr w:type="gramStart"/>
      <w:r w:rsidR="000F6045">
        <w:rPr>
          <w:rFonts w:ascii="Lucida Console" w:hAnsi="Lucida Console" w:cs="Courier New"/>
          <w:szCs w:val="21"/>
        </w:rPr>
        <w:t>]</w:t>
      </w:r>
      <w:r w:rsidR="004536AC" w:rsidRPr="000F6045">
        <w:rPr>
          <w:rFonts w:ascii="Lucida Console" w:hAnsi="Lucida Console" w:cs="Courier New"/>
          <w:szCs w:val="21"/>
        </w:rPr>
        <w:t>[</w:t>
      </w:r>
      <w:proofErr w:type="gramEnd"/>
      <w:r w:rsidR="004536AC" w:rsidRPr="000F6045">
        <w:rPr>
          <w:rFonts w:ascii="Lucida Console" w:hAnsi="Lucida Console" w:cs="Courier New"/>
          <w:szCs w:val="21"/>
        </w:rPr>
        <w:t>-t &lt;</w:t>
      </w:r>
      <w:proofErr w:type="spellStart"/>
      <w:r w:rsidR="004536AC" w:rsidRPr="000F6045">
        <w:rPr>
          <w:rFonts w:ascii="Lucida Console" w:hAnsi="Lucida Console" w:cs="Courier New"/>
          <w:szCs w:val="21"/>
        </w:rPr>
        <w:t>num</w:t>
      </w:r>
      <w:proofErr w:type="spellEnd"/>
      <w:r w:rsidR="004536AC" w:rsidRPr="000F6045">
        <w:rPr>
          <w:rFonts w:ascii="Lucida Console" w:hAnsi="Lucida Console" w:cs="Courier New"/>
          <w:szCs w:val="21"/>
        </w:rPr>
        <w:t xml:space="preserve"> threads&gt;]</w:t>
      </w:r>
      <w:r w:rsidR="00F2542F" w:rsidRPr="000F6045">
        <w:rPr>
          <w:rFonts w:ascii="Lucida Console" w:hAnsi="Lucida Console" w:cs="Courier New"/>
          <w:szCs w:val="21"/>
        </w:rPr>
        <w:t xml:space="preserve"> [-m &lt;mapping file&gt;]</w:t>
      </w:r>
    </w:p>
    <w:p w14:paraId="4A2915F4" w14:textId="493663F1" w:rsidR="00D145B8" w:rsidRPr="003B5DDD" w:rsidRDefault="00F2166B" w:rsidP="00D145B8">
      <w:r>
        <w:t>[</w:t>
      </w:r>
      <w:r w:rsidR="00D145B8" w:rsidRPr="00F2166B">
        <w:t>Bracketed arguments are optional.</w:t>
      </w:r>
      <w:r>
        <w:t>]</w:t>
      </w:r>
    </w:p>
    <w:p w14:paraId="253C1CCA" w14:textId="65A61939" w:rsidR="00D145B8" w:rsidRPr="00F2166B" w:rsidRDefault="00D145B8" w:rsidP="00B70DB4">
      <w:pPr>
        <w:pStyle w:val="Heading3"/>
      </w:pPr>
      <w:r w:rsidRPr="00F2166B">
        <w:t>Required arguments</w:t>
      </w:r>
    </w:p>
    <w:p w14:paraId="02187E7C" w14:textId="3508F9DA" w:rsidR="007458EC" w:rsidRPr="000F6045" w:rsidRDefault="00D145B8" w:rsidP="00F2166B">
      <w:pPr>
        <w:tabs>
          <w:tab w:val="left" w:pos="990"/>
        </w:tabs>
        <w:ind w:left="2160" w:hanging="2520"/>
        <w:rPr>
          <w:rFonts w:ascii="Lucida Console" w:hAnsi="Lucida Console" w:cs="Courier New"/>
          <w:szCs w:val="21"/>
        </w:rPr>
      </w:pPr>
      <w:r w:rsidRPr="000F6045">
        <w:rPr>
          <w:rFonts w:ascii="Courier New" w:hAnsi="Courier New" w:cs="Courier New"/>
          <w:szCs w:val="21"/>
        </w:rPr>
        <w:t xml:space="preserve">   </w:t>
      </w:r>
      <w:r w:rsidR="004536AC" w:rsidRPr="000F6045">
        <w:rPr>
          <w:rFonts w:ascii="Lucida Console" w:hAnsi="Lucida Console" w:cs="Courier New"/>
          <w:szCs w:val="21"/>
        </w:rPr>
        <w:t>-</w:t>
      </w:r>
      <w:proofErr w:type="gramStart"/>
      <w:r w:rsidR="004536AC" w:rsidRPr="000F6045">
        <w:rPr>
          <w:rFonts w:ascii="Lucida Console" w:hAnsi="Lucida Console" w:cs="Courier New"/>
          <w:szCs w:val="21"/>
        </w:rPr>
        <w:t>i</w:t>
      </w:r>
      <w:proofErr w:type="gramEnd"/>
      <w:r w:rsidR="004536AC" w:rsidRPr="000F6045">
        <w:rPr>
          <w:rFonts w:ascii="Lucida Console" w:hAnsi="Lucida Console" w:cs="Courier New"/>
          <w:szCs w:val="21"/>
        </w:rPr>
        <w:t xml:space="preserve">, </w:t>
      </w:r>
      <w:r w:rsidRPr="000F6045">
        <w:rPr>
          <w:rFonts w:ascii="Lucida Console" w:hAnsi="Lucida Console" w:cs="Courier New"/>
          <w:szCs w:val="21"/>
        </w:rPr>
        <w:t>--</w:t>
      </w:r>
      <w:r w:rsidR="004536AC" w:rsidRPr="000F6045">
        <w:rPr>
          <w:rFonts w:ascii="Lucida Console" w:hAnsi="Lucida Console" w:cs="Courier New"/>
          <w:szCs w:val="21"/>
        </w:rPr>
        <w:t>input</w:t>
      </w:r>
      <w:r w:rsidRPr="000F6045">
        <w:rPr>
          <w:rFonts w:ascii="Lucida Console" w:hAnsi="Lucida Console" w:cs="Courier New"/>
          <w:szCs w:val="21"/>
        </w:rPr>
        <w:t xml:space="preserve">     </w:t>
      </w:r>
      <w:r w:rsidR="00F2166B" w:rsidRPr="000F6045">
        <w:rPr>
          <w:rFonts w:ascii="Lucida Console" w:hAnsi="Lucida Console" w:cs="Courier New"/>
          <w:szCs w:val="21"/>
        </w:rPr>
        <w:t xml:space="preserve">         </w:t>
      </w:r>
      <w:r w:rsidR="004536AC" w:rsidRPr="000F6045">
        <w:rPr>
          <w:rFonts w:ascii="Lucida Console" w:hAnsi="Lucida Console" w:cs="Courier New"/>
          <w:szCs w:val="21"/>
        </w:rPr>
        <w:t>Tab</w:t>
      </w:r>
      <w:r w:rsidR="006617AD" w:rsidRPr="000F6045">
        <w:rPr>
          <w:rFonts w:ascii="Lucida Console" w:hAnsi="Lucida Console" w:cs="Courier New"/>
          <w:szCs w:val="21"/>
        </w:rPr>
        <w:t>-delimited</w:t>
      </w:r>
      <w:r w:rsidR="00D64F92" w:rsidRPr="000F6045">
        <w:rPr>
          <w:rFonts w:ascii="Lucida Console" w:hAnsi="Lucida Console" w:cs="Courier New"/>
          <w:szCs w:val="21"/>
        </w:rPr>
        <w:t>, 6</w:t>
      </w:r>
      <w:r w:rsidR="006617AD" w:rsidRPr="000F6045">
        <w:rPr>
          <w:rFonts w:ascii="Lucida Console" w:hAnsi="Lucida Console" w:cs="Courier New"/>
          <w:szCs w:val="21"/>
        </w:rPr>
        <w:t xml:space="preserve">-column file </w:t>
      </w:r>
      <w:r w:rsidR="004536AC" w:rsidRPr="000F6045">
        <w:rPr>
          <w:rFonts w:ascii="Lucida Console" w:hAnsi="Lucida Console" w:cs="Courier New"/>
          <w:szCs w:val="21"/>
        </w:rPr>
        <w:t xml:space="preserve"> </w:t>
      </w:r>
    </w:p>
    <w:p w14:paraId="1B0D1CBC" w14:textId="1BB8CACB" w:rsidR="00D145B8" w:rsidRPr="00F2166B" w:rsidRDefault="00D145B8" w:rsidP="00B70DB4">
      <w:pPr>
        <w:pStyle w:val="Heading3"/>
      </w:pPr>
      <w:r w:rsidRPr="00F2166B">
        <w:t>Optional arguments</w:t>
      </w:r>
    </w:p>
    <w:p w14:paraId="3E8711B4" w14:textId="7E4DE275" w:rsidR="00D145B8" w:rsidRPr="000F6045" w:rsidRDefault="007F6C7F" w:rsidP="00412E72">
      <w:pPr>
        <w:ind w:left="3420" w:hanging="3420"/>
        <w:jc w:val="left"/>
        <w:rPr>
          <w:rFonts w:ascii="Lucida Console" w:hAnsi="Lucida Console" w:cs="Courier New"/>
          <w:szCs w:val="21"/>
        </w:rPr>
      </w:pPr>
      <w:r w:rsidRPr="000F6045">
        <w:rPr>
          <w:rFonts w:ascii="Lucida Console" w:hAnsi="Lucida Console" w:cs="Courier New"/>
          <w:szCs w:val="21"/>
        </w:rPr>
        <w:t>-</w:t>
      </w:r>
      <w:proofErr w:type="gramStart"/>
      <w:r w:rsidRPr="000F6045">
        <w:rPr>
          <w:rFonts w:ascii="Lucida Console" w:hAnsi="Lucida Console" w:cs="Courier New"/>
          <w:szCs w:val="21"/>
        </w:rPr>
        <w:t>o</w:t>
      </w:r>
      <w:proofErr w:type="gramEnd"/>
      <w:r w:rsidRPr="000F6045">
        <w:rPr>
          <w:rFonts w:ascii="Lucida Console" w:hAnsi="Lucida Console" w:cs="Courier New"/>
          <w:szCs w:val="21"/>
        </w:rPr>
        <w:t>, --</w:t>
      </w:r>
      <w:proofErr w:type="spellStart"/>
      <w:r w:rsidRPr="000F6045">
        <w:rPr>
          <w:rFonts w:ascii="Lucida Console" w:hAnsi="Lucida Console" w:cs="Courier New"/>
          <w:szCs w:val="21"/>
        </w:rPr>
        <w:t>outp</w:t>
      </w:r>
      <w:r w:rsidR="009E7407" w:rsidRPr="000F6045">
        <w:rPr>
          <w:rFonts w:ascii="Lucida Console" w:hAnsi="Lucida Console" w:cs="Courier New"/>
          <w:szCs w:val="21"/>
        </w:rPr>
        <w:t>ut_prefix</w:t>
      </w:r>
      <w:proofErr w:type="spellEnd"/>
      <w:r w:rsidR="009E7407" w:rsidRPr="000F6045">
        <w:rPr>
          <w:rFonts w:ascii="Lucida Console" w:hAnsi="Lucida Console" w:cs="Courier New"/>
          <w:szCs w:val="21"/>
        </w:rPr>
        <w:t xml:space="preserve">    </w:t>
      </w:r>
      <w:r w:rsidR="00890A50" w:rsidRPr="000F6045">
        <w:rPr>
          <w:rFonts w:ascii="Lucida Console" w:hAnsi="Lucida Console" w:cs="Courier New"/>
          <w:szCs w:val="21"/>
        </w:rPr>
        <w:t xml:space="preserve">  T</w:t>
      </w:r>
      <w:r w:rsidR="009E7407" w:rsidRPr="000F6045">
        <w:rPr>
          <w:rFonts w:ascii="Lucida Console" w:hAnsi="Lucida Console" w:cs="Courier New"/>
          <w:szCs w:val="21"/>
        </w:rPr>
        <w:t xml:space="preserve">akes a string </w:t>
      </w:r>
      <w:r w:rsidR="00F163E5" w:rsidRPr="000F6045">
        <w:rPr>
          <w:rFonts w:ascii="Lucida Console" w:hAnsi="Lucida Console" w:cs="Courier New"/>
          <w:szCs w:val="21"/>
        </w:rPr>
        <w:t>to</w:t>
      </w:r>
      <w:r w:rsidR="009E7407" w:rsidRPr="000F6045">
        <w:rPr>
          <w:rFonts w:ascii="Lucida Console" w:hAnsi="Lucida Console" w:cs="Courier New"/>
          <w:szCs w:val="21"/>
        </w:rPr>
        <w:t xml:space="preserve"> be </w:t>
      </w:r>
      <w:r w:rsidR="00890A50" w:rsidRPr="000F6045">
        <w:rPr>
          <w:rFonts w:ascii="Lucida Console" w:hAnsi="Lucida Console" w:cs="Courier New"/>
          <w:szCs w:val="21"/>
        </w:rPr>
        <w:t xml:space="preserve">added to the </w:t>
      </w:r>
      <w:r w:rsidR="009E7407" w:rsidRPr="000F6045">
        <w:rPr>
          <w:rFonts w:ascii="Lucida Console" w:hAnsi="Lucida Console" w:cs="Courier New"/>
          <w:szCs w:val="21"/>
        </w:rPr>
        <w:t>beginning of the o</w:t>
      </w:r>
      <w:r w:rsidR="00890A50" w:rsidRPr="000F6045">
        <w:rPr>
          <w:rFonts w:ascii="Lucida Console" w:hAnsi="Lucida Console" w:cs="Courier New"/>
          <w:szCs w:val="21"/>
        </w:rPr>
        <w:t xml:space="preserve">utput files </w:t>
      </w:r>
      <w:r w:rsidR="009E7407" w:rsidRPr="000F6045">
        <w:rPr>
          <w:rFonts w:ascii="Lucida Console" w:hAnsi="Lucida Console" w:cs="Courier New"/>
          <w:szCs w:val="21"/>
        </w:rPr>
        <w:t>(</w:t>
      </w:r>
      <w:proofErr w:type="spellStart"/>
      <w:r w:rsidR="003B7B57" w:rsidRPr="000F6045">
        <w:rPr>
          <w:rFonts w:ascii="Lucida Console" w:hAnsi="Lucida Console" w:cs="Courier New"/>
          <w:szCs w:val="21"/>
        </w:rPr>
        <w:t>amplicons</w:t>
      </w:r>
      <w:r w:rsidR="009E7407" w:rsidRPr="000F6045">
        <w:rPr>
          <w:rFonts w:ascii="Lucida Console" w:hAnsi="Lucida Console" w:cs="Courier New"/>
          <w:szCs w:val="21"/>
        </w:rPr>
        <w:t>.fasta</w:t>
      </w:r>
      <w:proofErr w:type="spellEnd"/>
      <w:r w:rsidR="00F163E5" w:rsidRPr="000F6045">
        <w:rPr>
          <w:rFonts w:ascii="Lucida Console" w:hAnsi="Lucida Console" w:cs="Courier New"/>
          <w:szCs w:val="21"/>
        </w:rPr>
        <w:t>,</w:t>
      </w:r>
      <w:r w:rsidR="009E7407" w:rsidRPr="000F6045">
        <w:rPr>
          <w:rFonts w:ascii="Lucida Console" w:hAnsi="Lucida Console" w:cs="Courier New"/>
          <w:szCs w:val="21"/>
        </w:rPr>
        <w:t xml:space="preserve"> </w:t>
      </w:r>
      <w:proofErr w:type="spellStart"/>
      <w:r w:rsidR="009E7407" w:rsidRPr="000F6045">
        <w:rPr>
          <w:rFonts w:ascii="Lucida Console" w:hAnsi="Lucida Console" w:cs="Courier New"/>
          <w:szCs w:val="21"/>
        </w:rPr>
        <w:t>profile.tsv</w:t>
      </w:r>
      <w:proofErr w:type="spellEnd"/>
      <w:r w:rsidR="00F163E5" w:rsidRPr="000F6045">
        <w:rPr>
          <w:rFonts w:ascii="Lucida Console" w:hAnsi="Lucida Console" w:cs="Courier New"/>
          <w:szCs w:val="21"/>
        </w:rPr>
        <w:t>, and config.txt</w:t>
      </w:r>
      <w:r w:rsidR="009E7407" w:rsidRPr="000F6045">
        <w:rPr>
          <w:rFonts w:ascii="Lucida Console" w:hAnsi="Lucida Console" w:cs="Courier New"/>
          <w:szCs w:val="21"/>
        </w:rPr>
        <w:t>)</w:t>
      </w:r>
    </w:p>
    <w:p w14:paraId="5EBF0D6A" w14:textId="12E59701" w:rsidR="009E7407" w:rsidRPr="000F6045" w:rsidRDefault="009E7407" w:rsidP="0053297F">
      <w:pPr>
        <w:ind w:left="3420" w:hanging="3420"/>
        <w:jc w:val="left"/>
        <w:rPr>
          <w:rFonts w:ascii="Lucida Console" w:hAnsi="Lucida Console" w:cs="Courier New"/>
          <w:szCs w:val="21"/>
        </w:rPr>
      </w:pPr>
      <w:r w:rsidRPr="000F6045">
        <w:rPr>
          <w:rFonts w:ascii="Lucida Console" w:hAnsi="Lucida Console" w:cs="Courier New"/>
          <w:szCs w:val="21"/>
        </w:rPr>
        <w:t>-</w:t>
      </w:r>
      <w:proofErr w:type="gramStart"/>
      <w:r w:rsidRPr="000F6045">
        <w:rPr>
          <w:rFonts w:ascii="Lucida Console" w:hAnsi="Lucida Console" w:cs="Courier New"/>
          <w:szCs w:val="21"/>
        </w:rPr>
        <w:t>g</w:t>
      </w:r>
      <w:proofErr w:type="gramEnd"/>
      <w:r w:rsidRPr="000F6045">
        <w:rPr>
          <w:rFonts w:ascii="Lucida Console" w:hAnsi="Lucida Console" w:cs="Courier New"/>
          <w:szCs w:val="21"/>
        </w:rPr>
        <w:t>, --</w:t>
      </w:r>
      <w:proofErr w:type="spellStart"/>
      <w:r w:rsidRPr="000F6045">
        <w:rPr>
          <w:rFonts w:ascii="Lucida Console" w:hAnsi="Lucida Console" w:cs="Courier New"/>
          <w:szCs w:val="21"/>
        </w:rPr>
        <w:t>pres_abs_seqs</w:t>
      </w:r>
      <w:proofErr w:type="spellEnd"/>
      <w:r w:rsidRPr="000F6045">
        <w:rPr>
          <w:rFonts w:ascii="Lucida Console" w:hAnsi="Lucida Console" w:cs="Courier New"/>
          <w:szCs w:val="21"/>
        </w:rPr>
        <w:t xml:space="preserve">    </w:t>
      </w:r>
      <w:r w:rsidR="0053297F" w:rsidRPr="000F6045">
        <w:rPr>
          <w:rFonts w:ascii="Lucida Console" w:hAnsi="Lucida Console" w:cs="Courier New"/>
          <w:szCs w:val="21"/>
        </w:rPr>
        <w:t xml:space="preserve">  </w:t>
      </w:r>
      <w:r w:rsidR="00890A50" w:rsidRPr="000F6045">
        <w:rPr>
          <w:rFonts w:ascii="Lucida Console" w:hAnsi="Lucida Console" w:cs="Courier New"/>
          <w:szCs w:val="21"/>
        </w:rPr>
        <w:t xml:space="preserve">Takes a </w:t>
      </w:r>
      <w:r w:rsidR="00412E72" w:rsidRPr="000F6045">
        <w:rPr>
          <w:rFonts w:ascii="Lucida Console" w:hAnsi="Lucida Console" w:cs="Courier New"/>
          <w:szCs w:val="21"/>
        </w:rPr>
        <w:t>FASTA</w:t>
      </w:r>
      <w:r w:rsidR="00890A50" w:rsidRPr="000F6045">
        <w:rPr>
          <w:rFonts w:ascii="Lucida Console" w:hAnsi="Lucida Console" w:cs="Courier New"/>
          <w:szCs w:val="21"/>
        </w:rPr>
        <w:t xml:space="preserve"> file of presence/absence sequences to be included in the database</w:t>
      </w:r>
    </w:p>
    <w:p w14:paraId="32B46419" w14:textId="55925ADD" w:rsidR="00890A50" w:rsidRDefault="00890A50" w:rsidP="0053297F">
      <w:pPr>
        <w:ind w:left="3420" w:hanging="3420"/>
        <w:jc w:val="left"/>
        <w:rPr>
          <w:rFonts w:ascii="Lucida Console" w:hAnsi="Lucida Console" w:cs="Courier New"/>
          <w:szCs w:val="21"/>
        </w:rPr>
      </w:pPr>
      <w:r w:rsidRPr="000F6045">
        <w:rPr>
          <w:rFonts w:ascii="Lucida Console" w:hAnsi="Lucida Console" w:cs="Courier New"/>
          <w:szCs w:val="21"/>
        </w:rPr>
        <w:t>-</w:t>
      </w:r>
      <w:proofErr w:type="gramStart"/>
      <w:r w:rsidRPr="000F6045">
        <w:rPr>
          <w:rFonts w:ascii="Lucida Console" w:hAnsi="Lucida Console" w:cs="Courier New"/>
          <w:szCs w:val="21"/>
        </w:rPr>
        <w:t>a</w:t>
      </w:r>
      <w:proofErr w:type="gramEnd"/>
      <w:r w:rsidRPr="000F6045">
        <w:rPr>
          <w:rFonts w:ascii="Lucida Console" w:hAnsi="Lucida Console" w:cs="Courier New"/>
          <w:szCs w:val="21"/>
        </w:rPr>
        <w:t>, --</w:t>
      </w:r>
      <w:proofErr w:type="spellStart"/>
      <w:r w:rsidRPr="000F6045">
        <w:rPr>
          <w:rFonts w:ascii="Lucida Console" w:hAnsi="Lucida Console" w:cs="Courier New"/>
          <w:szCs w:val="21"/>
        </w:rPr>
        <w:t>charac_seqs</w:t>
      </w:r>
      <w:proofErr w:type="spellEnd"/>
      <w:r w:rsidRPr="000F6045">
        <w:rPr>
          <w:rFonts w:ascii="Lucida Console" w:hAnsi="Lucida Console" w:cs="Courier New"/>
          <w:szCs w:val="21"/>
        </w:rPr>
        <w:t xml:space="preserve">      </w:t>
      </w:r>
      <w:r w:rsidR="0053297F" w:rsidRPr="000F6045">
        <w:rPr>
          <w:rFonts w:ascii="Lucida Console" w:hAnsi="Lucida Console" w:cs="Courier New"/>
          <w:szCs w:val="21"/>
        </w:rPr>
        <w:t xml:space="preserve"> </w:t>
      </w:r>
      <w:r w:rsidRPr="000F6045">
        <w:rPr>
          <w:rFonts w:ascii="Lucida Console" w:hAnsi="Lucida Console" w:cs="Courier New"/>
          <w:szCs w:val="21"/>
        </w:rPr>
        <w:t xml:space="preserve"> Takes a </w:t>
      </w:r>
      <w:r w:rsidR="00412E72" w:rsidRPr="000F6045">
        <w:rPr>
          <w:rFonts w:ascii="Lucida Console" w:hAnsi="Lucida Console" w:cs="Courier New"/>
          <w:szCs w:val="21"/>
        </w:rPr>
        <w:t>FASTA</w:t>
      </w:r>
      <w:r w:rsidR="00F163E5" w:rsidRPr="000F6045">
        <w:rPr>
          <w:rFonts w:ascii="Lucida Console" w:hAnsi="Lucida Console" w:cs="Courier New"/>
          <w:szCs w:val="21"/>
        </w:rPr>
        <w:t xml:space="preserve"> file of sample</w:t>
      </w:r>
      <w:r w:rsidRPr="000F6045">
        <w:rPr>
          <w:rFonts w:ascii="Lucida Console" w:hAnsi="Lucida Console" w:cs="Courier New"/>
          <w:szCs w:val="21"/>
        </w:rPr>
        <w:t xml:space="preserve"> characterization sequences to be included in the database</w:t>
      </w:r>
    </w:p>
    <w:p w14:paraId="6AB4B01E" w14:textId="470ACD2E" w:rsidR="000F6045" w:rsidRPr="000F6045" w:rsidRDefault="000F6045" w:rsidP="0053297F">
      <w:pPr>
        <w:ind w:left="3420" w:hanging="3420"/>
        <w:jc w:val="left"/>
        <w:rPr>
          <w:rFonts w:ascii="Lucida Console" w:hAnsi="Lucida Console" w:cs="Courier New"/>
          <w:szCs w:val="21"/>
        </w:rPr>
      </w:pPr>
      <w:r>
        <w:rPr>
          <w:rFonts w:ascii="Lucida Console" w:hAnsi="Lucida Console" w:cs="Courier New"/>
          <w:szCs w:val="21"/>
        </w:rPr>
        <w:t>-</w:t>
      </w:r>
      <w:proofErr w:type="gramStart"/>
      <w:r>
        <w:rPr>
          <w:rFonts w:ascii="Lucida Console" w:hAnsi="Lucida Console" w:cs="Courier New"/>
          <w:szCs w:val="21"/>
        </w:rPr>
        <w:t>d</w:t>
      </w:r>
      <w:proofErr w:type="gramEnd"/>
      <w:r>
        <w:rPr>
          <w:rFonts w:ascii="Lucida Console" w:hAnsi="Lucida Console" w:cs="Courier New"/>
          <w:szCs w:val="21"/>
        </w:rPr>
        <w:t>, --</w:t>
      </w:r>
      <w:proofErr w:type="spellStart"/>
      <w:r>
        <w:rPr>
          <w:rFonts w:ascii="Lucida Console" w:hAnsi="Lucida Console" w:cs="Courier New"/>
          <w:szCs w:val="21"/>
        </w:rPr>
        <w:t>intermediate_dir</w:t>
      </w:r>
      <w:proofErr w:type="spellEnd"/>
      <w:r>
        <w:rPr>
          <w:rFonts w:ascii="Lucida Console" w:hAnsi="Lucida Console" w:cs="Courier New"/>
          <w:szCs w:val="21"/>
        </w:rPr>
        <w:t xml:space="preserve">   Is the name for the directory which holds intermediate files produced. Default name is a date-time</w:t>
      </w:r>
    </w:p>
    <w:p w14:paraId="4B669FD5" w14:textId="6F844816" w:rsidR="00085886" w:rsidRPr="000F6045" w:rsidRDefault="00890A50" w:rsidP="00B70DB4">
      <w:pPr>
        <w:spacing w:after="0"/>
        <w:ind w:left="3427" w:hanging="3427"/>
        <w:jc w:val="left"/>
        <w:rPr>
          <w:rFonts w:ascii="Lucida Console" w:hAnsi="Lucida Console" w:cs="Courier New"/>
          <w:szCs w:val="21"/>
        </w:rPr>
      </w:pPr>
      <w:r w:rsidRPr="000F6045">
        <w:rPr>
          <w:rFonts w:ascii="Lucida Console" w:hAnsi="Lucida Console" w:cs="Courier New"/>
          <w:szCs w:val="21"/>
        </w:rPr>
        <w:t>-</w:t>
      </w:r>
      <w:proofErr w:type="gramStart"/>
      <w:r w:rsidRPr="000F6045">
        <w:rPr>
          <w:rFonts w:ascii="Lucida Console" w:hAnsi="Lucida Console" w:cs="Courier New"/>
          <w:szCs w:val="21"/>
        </w:rPr>
        <w:t>t</w:t>
      </w:r>
      <w:proofErr w:type="gramEnd"/>
      <w:r w:rsidRPr="000F6045">
        <w:rPr>
          <w:rFonts w:ascii="Lucida Console" w:hAnsi="Lucida Console" w:cs="Courier New"/>
          <w:szCs w:val="21"/>
        </w:rPr>
        <w:t xml:space="preserve">, --threads            Takes an integer argument which tell CANDy how many </w:t>
      </w:r>
      <w:r w:rsidR="00F163E5" w:rsidRPr="000F6045">
        <w:rPr>
          <w:rFonts w:ascii="Lucida Console" w:hAnsi="Lucida Console" w:cs="Courier New"/>
          <w:szCs w:val="21"/>
        </w:rPr>
        <w:t>threads to use</w:t>
      </w:r>
    </w:p>
    <w:p w14:paraId="40CE7684" w14:textId="4ECA8CBB" w:rsidR="0053297F" w:rsidRPr="000F6045" w:rsidRDefault="0053297F" w:rsidP="00B70DB4">
      <w:pPr>
        <w:spacing w:after="0"/>
        <w:ind w:left="3427" w:hanging="3427"/>
        <w:jc w:val="left"/>
        <w:rPr>
          <w:rFonts w:ascii="Lucida Console" w:hAnsi="Lucida Console" w:cs="Courier New"/>
          <w:szCs w:val="21"/>
        </w:rPr>
      </w:pPr>
      <w:r w:rsidRPr="000F6045">
        <w:rPr>
          <w:rFonts w:ascii="Lucida Console" w:hAnsi="Lucida Console" w:cs="Courier New"/>
          <w:szCs w:val="21"/>
        </w:rPr>
        <w:t>-</w:t>
      </w:r>
      <w:proofErr w:type="gramStart"/>
      <w:r w:rsidRPr="000F6045">
        <w:rPr>
          <w:rFonts w:ascii="Lucida Console" w:hAnsi="Lucida Console" w:cs="Courier New"/>
          <w:szCs w:val="21"/>
        </w:rPr>
        <w:t>m</w:t>
      </w:r>
      <w:proofErr w:type="gramEnd"/>
      <w:r w:rsidRPr="000F6045">
        <w:rPr>
          <w:rFonts w:ascii="Lucida Console" w:hAnsi="Lucida Console" w:cs="Courier New"/>
          <w:szCs w:val="21"/>
        </w:rPr>
        <w:t>, --mapping            Takes a tab-delimited, 2-column file</w:t>
      </w:r>
    </w:p>
    <w:p w14:paraId="4B85B81A" w14:textId="519041C8" w:rsidR="0053297F" w:rsidRDefault="0053297F" w:rsidP="00B70DB4">
      <w:pPr>
        <w:spacing w:after="0"/>
        <w:ind w:left="3427" w:hanging="3427"/>
        <w:jc w:val="left"/>
        <w:rPr>
          <w:rFonts w:ascii="Courier New" w:hAnsi="Courier New" w:cs="Courier New"/>
          <w:sz w:val="21"/>
          <w:szCs w:val="21"/>
        </w:rPr>
      </w:pPr>
    </w:p>
    <w:p w14:paraId="26386468" w14:textId="4E846EA9" w:rsidR="000F6045" w:rsidRDefault="000F6045" w:rsidP="000F6045">
      <w:pPr>
        <w:pStyle w:val="Heading3"/>
      </w:pPr>
      <w:r>
        <w:t>Alternative usage (update annotations in existing database)</w:t>
      </w:r>
    </w:p>
    <w:p w14:paraId="499621CF" w14:textId="0F5E4605" w:rsidR="000F6045" w:rsidRDefault="000F6045" w:rsidP="000F6045">
      <w:pPr>
        <w:rPr>
          <w:rFonts w:ascii="Lucida Console" w:hAnsi="Lucida Console"/>
        </w:rPr>
      </w:pPr>
      <w:r>
        <w:rPr>
          <w:rFonts w:ascii="Lucida Console" w:hAnsi="Lucida Console"/>
        </w:rPr>
        <w:t>c</w:t>
      </w:r>
      <w:r w:rsidRPr="000F6045">
        <w:rPr>
          <w:rFonts w:ascii="Lucida Console" w:hAnsi="Lucida Console"/>
        </w:rPr>
        <w:t>andy.py --update -p &lt;profile file &gt; -m &lt;mapping file&gt;</w:t>
      </w:r>
    </w:p>
    <w:p w14:paraId="2EB0DA2D" w14:textId="52465C18" w:rsidR="000F6045" w:rsidRDefault="000F6045" w:rsidP="000F6045">
      <w:pPr>
        <w:pStyle w:val="Heading3"/>
      </w:pPr>
      <w:r>
        <w:t>Required arguments</w:t>
      </w:r>
    </w:p>
    <w:p w14:paraId="7047F03D" w14:textId="2E9079EE" w:rsidR="000F6045" w:rsidRPr="00746AB2" w:rsidRDefault="000F6045" w:rsidP="00746AB2">
      <w:pPr>
        <w:jc w:val="left"/>
        <w:rPr>
          <w:rFonts w:ascii="Lucida Console" w:hAnsi="Lucida Console"/>
        </w:rPr>
      </w:pPr>
      <w:r w:rsidRPr="00746AB2">
        <w:rPr>
          <w:rFonts w:ascii="Lucida Console" w:hAnsi="Lucida Console"/>
        </w:rPr>
        <w:t>--update</w:t>
      </w:r>
      <w:r w:rsidRPr="00746AB2">
        <w:rPr>
          <w:rFonts w:ascii="Lucida Console" w:hAnsi="Lucida Console"/>
        </w:rPr>
        <w:tab/>
      </w:r>
      <w:r w:rsidRPr="00746AB2">
        <w:rPr>
          <w:rFonts w:ascii="Lucida Console" w:hAnsi="Lucida Console"/>
        </w:rPr>
        <w:tab/>
      </w:r>
      <w:r w:rsidR="00746AB2" w:rsidRPr="00746AB2">
        <w:rPr>
          <w:rFonts w:ascii="Lucida Console" w:hAnsi="Lucida Console"/>
        </w:rPr>
        <w:tab/>
      </w:r>
      <w:r w:rsidRPr="00746AB2">
        <w:rPr>
          <w:rFonts w:ascii="Lucida Console" w:hAnsi="Lucida Console"/>
        </w:rPr>
        <w:t>Tells candy to run in update mode</w:t>
      </w:r>
    </w:p>
    <w:p w14:paraId="10022A22" w14:textId="7830C6D6" w:rsidR="000F6045" w:rsidRPr="00746AB2" w:rsidRDefault="000F6045" w:rsidP="00746AB2">
      <w:pPr>
        <w:jc w:val="left"/>
        <w:rPr>
          <w:rFonts w:ascii="Lucida Console" w:hAnsi="Lucida Console"/>
        </w:rPr>
      </w:pPr>
      <w:r w:rsidRPr="00746AB2">
        <w:rPr>
          <w:rFonts w:ascii="Lucida Console" w:hAnsi="Lucida Console"/>
        </w:rPr>
        <w:t>-</w:t>
      </w:r>
      <w:proofErr w:type="gramStart"/>
      <w:r w:rsidRPr="00746AB2">
        <w:rPr>
          <w:rFonts w:ascii="Lucida Console" w:hAnsi="Lucida Console"/>
        </w:rPr>
        <w:t>p</w:t>
      </w:r>
      <w:proofErr w:type="gramEnd"/>
      <w:r w:rsidRPr="00746AB2">
        <w:rPr>
          <w:rFonts w:ascii="Lucida Console" w:hAnsi="Lucida Console"/>
        </w:rPr>
        <w:t>, --profile</w:t>
      </w:r>
      <w:r w:rsidRPr="00746AB2">
        <w:rPr>
          <w:rFonts w:ascii="Lucida Console" w:hAnsi="Lucida Console"/>
        </w:rPr>
        <w:tab/>
      </w:r>
      <w:r w:rsidRPr="00746AB2">
        <w:rPr>
          <w:rFonts w:ascii="Lucida Console" w:hAnsi="Lucida Console"/>
        </w:rPr>
        <w:tab/>
        <w:t>Is the existing profile file to be updated</w:t>
      </w:r>
    </w:p>
    <w:p w14:paraId="2EBA7190" w14:textId="4DBB7365" w:rsidR="000F6045" w:rsidRDefault="000F6045" w:rsidP="00746AB2">
      <w:pPr>
        <w:ind w:left="720" w:hanging="720"/>
        <w:jc w:val="left"/>
        <w:rPr>
          <w:rFonts w:ascii="Lucida Console" w:hAnsi="Lucida Console"/>
        </w:rPr>
      </w:pPr>
      <w:r w:rsidRPr="00746AB2">
        <w:rPr>
          <w:rFonts w:ascii="Lucida Console" w:hAnsi="Lucida Console"/>
        </w:rPr>
        <w:t>-</w:t>
      </w:r>
      <w:proofErr w:type="gramStart"/>
      <w:r w:rsidRPr="00746AB2">
        <w:rPr>
          <w:rFonts w:ascii="Lucida Console" w:hAnsi="Lucida Console"/>
        </w:rPr>
        <w:t>m</w:t>
      </w:r>
      <w:proofErr w:type="gramEnd"/>
      <w:r w:rsidRPr="00746AB2">
        <w:rPr>
          <w:rFonts w:ascii="Lucida Console" w:hAnsi="Lucida Console"/>
        </w:rPr>
        <w:t xml:space="preserve">, --mapping </w:t>
      </w:r>
      <w:r w:rsidRPr="00746AB2">
        <w:rPr>
          <w:rFonts w:ascii="Lucida Console" w:hAnsi="Lucida Console"/>
        </w:rPr>
        <w:tab/>
      </w:r>
      <w:r w:rsidRPr="00746AB2">
        <w:rPr>
          <w:rFonts w:ascii="Lucida Console" w:hAnsi="Lucida Console"/>
        </w:rPr>
        <w:tab/>
        <w:t xml:space="preserve">Is the updated mapping file </w:t>
      </w:r>
    </w:p>
    <w:p w14:paraId="2B46C93A" w14:textId="1642EF74" w:rsidR="00746AB2" w:rsidRDefault="00746AB2" w:rsidP="00746AB2">
      <w:pPr>
        <w:ind w:left="720" w:hanging="720"/>
        <w:jc w:val="left"/>
        <w:rPr>
          <w:rFonts w:ascii="Lucida Console" w:hAnsi="Lucida Console"/>
        </w:rPr>
      </w:pPr>
    </w:p>
    <w:p w14:paraId="20E8EB9E" w14:textId="6892EE8A" w:rsidR="00746AB2" w:rsidRDefault="00746AB2" w:rsidP="00746AB2">
      <w:pPr>
        <w:ind w:left="720" w:hanging="720"/>
        <w:jc w:val="left"/>
        <w:rPr>
          <w:rFonts w:ascii="Lucida Console" w:hAnsi="Lucida Console"/>
        </w:rPr>
      </w:pPr>
    </w:p>
    <w:p w14:paraId="67D61BB7" w14:textId="12862351" w:rsidR="00746AB2" w:rsidRDefault="00746AB2" w:rsidP="00746AB2">
      <w:pPr>
        <w:ind w:left="720" w:hanging="720"/>
        <w:jc w:val="left"/>
        <w:rPr>
          <w:rFonts w:ascii="Lucida Console" w:hAnsi="Lucida Console"/>
        </w:rPr>
      </w:pPr>
    </w:p>
    <w:p w14:paraId="3F059EB0" w14:textId="77777777" w:rsidR="00746AB2" w:rsidRPr="00746AB2" w:rsidRDefault="00746AB2" w:rsidP="00746AB2">
      <w:pPr>
        <w:ind w:left="720" w:hanging="720"/>
        <w:jc w:val="left"/>
        <w:rPr>
          <w:rFonts w:ascii="Lucida Console" w:hAnsi="Lucida Console"/>
        </w:rPr>
      </w:pPr>
    </w:p>
    <w:p w14:paraId="526A0D28" w14:textId="2F14CFCE" w:rsidR="00D145B8" w:rsidRDefault="00890A50" w:rsidP="00B70DB4">
      <w:pPr>
        <w:pStyle w:val="Heading3"/>
      </w:pPr>
      <w:r w:rsidRPr="00F2166B">
        <w:lastRenderedPageBreak/>
        <w:t>I</w:t>
      </w:r>
      <w:r w:rsidR="00671BC4">
        <w:t>nput files</w:t>
      </w:r>
    </w:p>
    <w:p w14:paraId="4C74CB15" w14:textId="673099AC" w:rsidR="00B70DB4" w:rsidRPr="00B70DB4" w:rsidRDefault="00B70DB4" w:rsidP="00B70DB4">
      <w:pPr>
        <w:spacing w:after="120"/>
      </w:pPr>
      <w:r>
        <w:t>Required:</w:t>
      </w:r>
    </w:p>
    <w:p w14:paraId="475EDD7E" w14:textId="06CD88B8" w:rsidR="00CF4E1A" w:rsidRDefault="00F2166B" w:rsidP="003C099D">
      <w:r w:rsidRPr="00971252">
        <w:rPr>
          <w:noProof/>
        </w:rPr>
        <mc:AlternateContent>
          <mc:Choice Requires="wps">
            <w:drawing>
              <wp:inline distT="0" distB="0" distL="0" distR="0" wp14:anchorId="0CA99DDE" wp14:editId="67381A71">
                <wp:extent cx="6839585" cy="2377440"/>
                <wp:effectExtent l="0" t="0" r="0" b="3810"/>
                <wp:docPr id="1" name="Text Box 1"/>
                <wp:cNvGraphicFramePr/>
                <a:graphic xmlns:a="http://schemas.openxmlformats.org/drawingml/2006/main">
                  <a:graphicData uri="http://schemas.microsoft.com/office/word/2010/wordprocessingShape">
                    <wps:wsp>
                      <wps:cNvSpPr txBox="1"/>
                      <wps:spPr>
                        <a:xfrm>
                          <a:off x="0" y="0"/>
                          <a:ext cx="6839585" cy="2377440"/>
                        </a:xfrm>
                        <a:prstGeom prst="rect">
                          <a:avLst/>
                        </a:prstGeom>
                        <a:solidFill>
                          <a:srgbClr val="9BBB59">
                            <a:lumMod val="20000"/>
                            <a:lumOff val="80000"/>
                          </a:srgbClr>
                        </a:solidFill>
                        <a:ln w="6350">
                          <a:noFill/>
                        </a:ln>
                        <a:effectLst/>
                      </wps:spPr>
                      <wps:txbx>
                        <w:txbxContent>
                          <w:p w14:paraId="6BE059CD" w14:textId="0B5F5980" w:rsidR="00072064" w:rsidRPr="00B70DB4" w:rsidRDefault="00072064" w:rsidP="00412E72">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Input primer file</w:t>
                            </w:r>
                          </w:p>
                          <w:p w14:paraId="18E20489" w14:textId="67A09A25" w:rsidR="00072064" w:rsidRPr="00B70DB4" w:rsidRDefault="00072064" w:rsidP="00412E72">
                            <w:pPr>
                              <w:pStyle w:val="ListParagraph"/>
                              <w:numPr>
                                <w:ilvl w:val="0"/>
                                <w:numId w:val="2"/>
                              </w:numPr>
                              <w:spacing w:after="0" w:line="240" w:lineRule="auto"/>
                              <w:jc w:val="left"/>
                              <w:rPr>
                                <w:rFonts w:ascii="Calibri" w:hAnsi="Calibri"/>
                              </w:rPr>
                            </w:pPr>
                            <w:r w:rsidRPr="00B70DB4">
                              <w:rPr>
                                <w:rFonts w:ascii="Calibri" w:hAnsi="Calibri"/>
                              </w:rPr>
                              <w:t>Contains the primers/assa</w:t>
                            </w:r>
                            <w:r w:rsidR="00F163E5">
                              <w:rPr>
                                <w:rFonts w:ascii="Calibri" w:hAnsi="Calibri"/>
                              </w:rPr>
                              <w:t>ys the used in targeted sequencing</w:t>
                            </w:r>
                            <w:r w:rsidRPr="00B70DB4">
                              <w:rPr>
                                <w:rFonts w:ascii="Calibri" w:hAnsi="Calibri"/>
                              </w:rPr>
                              <w:t xml:space="preserve"> as well as defined metadata</w:t>
                            </w:r>
                          </w:p>
                          <w:p w14:paraId="69353A5C" w14:textId="65965962" w:rsidR="00072064" w:rsidRPr="00B70DB4" w:rsidRDefault="00072064" w:rsidP="003C099D">
                            <w:pPr>
                              <w:pStyle w:val="ListParagraph"/>
                              <w:numPr>
                                <w:ilvl w:val="0"/>
                                <w:numId w:val="2"/>
                              </w:numPr>
                              <w:spacing w:after="0" w:line="240" w:lineRule="auto"/>
                              <w:jc w:val="left"/>
                              <w:rPr>
                                <w:rFonts w:ascii="Calibri" w:hAnsi="Calibri"/>
                              </w:rPr>
                            </w:pPr>
                            <w:r w:rsidRPr="00B70DB4">
                              <w:rPr>
                                <w:rFonts w:ascii="Calibri" w:hAnsi="Calibri"/>
                              </w:rPr>
                              <w:t xml:space="preserve">6-colum, tab-separated file </w:t>
                            </w:r>
                          </w:p>
                          <w:p w14:paraId="53F0021B" w14:textId="62C8A447"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1: Primer name</w:t>
                            </w:r>
                          </w:p>
                          <w:p w14:paraId="46532616" w14:textId="1C54EAB4"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2: Taxonomy ID of target organism</w:t>
                            </w:r>
                          </w:p>
                          <w:p w14:paraId="5E836FFC" w14:textId="2263FAFD"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3: Target organism</w:t>
                            </w:r>
                          </w:p>
                          <w:p w14:paraId="70A07F7E" w14:textId="36765F30"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4: Virus/bacteria category</w:t>
                            </w:r>
                          </w:p>
                          <w:p w14:paraId="762E9026" w14:textId="4423098A"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5: Forward primer sequence</w:t>
                            </w:r>
                          </w:p>
                          <w:p w14:paraId="3DB54B0B" w14:textId="657CEAB8"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6: Reverse complement primer sequence</w:t>
                            </w:r>
                          </w:p>
                          <w:p w14:paraId="72BFE9E0" w14:textId="77777777" w:rsidR="00072064" w:rsidRPr="00160DD5" w:rsidRDefault="00072064" w:rsidP="00160DD5">
                            <w:pPr>
                              <w:spacing w:after="0" w:line="240" w:lineRule="auto"/>
                              <w:jc w:val="left"/>
                              <w:rPr>
                                <w:rFonts w:ascii="Calibri" w:hAnsi="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rsidRPr="00CF4E1A" w14:paraId="1AC1AAAD" w14:textId="77777777" w:rsidTr="003C099D">
                              <w:tc>
                                <w:tcPr>
                                  <w:tcW w:w="1711" w:type="dxa"/>
                                </w:tcPr>
                                <w:p w14:paraId="6553F561" w14:textId="339C7AA6"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Adenovirus_1</w:t>
                                  </w:r>
                                </w:p>
                              </w:tc>
                              <w:tc>
                                <w:tcPr>
                                  <w:tcW w:w="953" w:type="dxa"/>
                                </w:tcPr>
                                <w:p w14:paraId="60F97BFA" w14:textId="4BB79C5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10509</w:t>
                                  </w:r>
                                </w:p>
                              </w:tc>
                              <w:tc>
                                <w:tcPr>
                                  <w:tcW w:w="1587" w:type="dxa"/>
                                </w:tcPr>
                                <w:p w14:paraId="5E161BAE" w14:textId="53D5939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w:t>
                                  </w:r>
                                </w:p>
                              </w:tc>
                              <w:tc>
                                <w:tcPr>
                                  <w:tcW w:w="1235" w:type="dxa"/>
                                </w:tcPr>
                                <w:p w14:paraId="1130D7B4" w14:textId="646D0EA8"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Virus</w:t>
                                  </w:r>
                                </w:p>
                              </w:tc>
                              <w:tc>
                                <w:tcPr>
                                  <w:tcW w:w="2634" w:type="dxa"/>
                                </w:tcPr>
                                <w:p w14:paraId="19CFC0AD" w14:textId="306DDB71"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TACATGCACATCGCCG</w:t>
                                  </w:r>
                                </w:p>
                              </w:tc>
                              <w:tc>
                                <w:tcPr>
                                  <w:tcW w:w="2045" w:type="dxa"/>
                                </w:tcPr>
                                <w:p w14:paraId="521F6DBC" w14:textId="2D29887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AACCCCACAGTGG</w:t>
                                  </w:r>
                                </w:p>
                              </w:tc>
                            </w:tr>
                            <w:tr w:rsidR="00072064" w:rsidRPr="00CF4E1A" w14:paraId="1FDC0E83" w14:textId="77777777" w:rsidTr="003C099D">
                              <w:tc>
                                <w:tcPr>
                                  <w:tcW w:w="1711" w:type="dxa"/>
                                </w:tcPr>
                                <w:p w14:paraId="12BD7F79" w14:textId="7FD7FF7B"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Adenovirus_2</w:t>
                                  </w:r>
                                </w:p>
                              </w:tc>
                              <w:tc>
                                <w:tcPr>
                                  <w:tcW w:w="953" w:type="dxa"/>
                                </w:tcPr>
                                <w:p w14:paraId="0AD00985" w14:textId="571DF220"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10509</w:t>
                                  </w:r>
                                </w:p>
                              </w:tc>
                              <w:tc>
                                <w:tcPr>
                                  <w:tcW w:w="1587" w:type="dxa"/>
                                </w:tcPr>
                                <w:p w14:paraId="6A09EE82" w14:textId="6E40CE5F"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w:t>
                                  </w:r>
                                </w:p>
                              </w:tc>
                              <w:tc>
                                <w:tcPr>
                                  <w:tcW w:w="1235" w:type="dxa"/>
                                </w:tcPr>
                                <w:p w14:paraId="1A0FDE1A" w14:textId="33F80E9B"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Virus</w:t>
                                  </w:r>
                                </w:p>
                              </w:tc>
                              <w:tc>
                                <w:tcPr>
                                  <w:tcW w:w="2634" w:type="dxa"/>
                                </w:tcPr>
                                <w:p w14:paraId="6DC83BFF" w14:textId="69F627EE" w:rsidR="00072064" w:rsidRPr="00CF4E1A" w:rsidRDefault="00072064" w:rsidP="00412E72">
                                  <w:pPr>
                                    <w:contextualSpacing/>
                                    <w:jc w:val="left"/>
                                    <w:rPr>
                                      <w:rFonts w:asciiTheme="minorHAnsi" w:hAnsiTheme="minorHAnsi" w:cstheme="majorHAnsi"/>
                                      <w:sz w:val="18"/>
                                    </w:rPr>
                                  </w:pPr>
                                  <w:r w:rsidRPr="00CF4E1A">
                                    <w:rPr>
                                      <w:rFonts w:asciiTheme="minorHAnsi" w:hAnsiTheme="minorHAnsi" w:cstheme="majorHAnsi"/>
                                      <w:sz w:val="18"/>
                                    </w:rPr>
                                    <w:t>TACATGCACATCTCGG</w:t>
                                  </w:r>
                                </w:p>
                              </w:tc>
                              <w:tc>
                                <w:tcPr>
                                  <w:tcW w:w="2045" w:type="dxa"/>
                                </w:tcPr>
                                <w:p w14:paraId="35B29A73" w14:textId="330170DC" w:rsidR="00072064" w:rsidRPr="00CF4E1A" w:rsidRDefault="00072064" w:rsidP="00412E72">
                                  <w:pPr>
                                    <w:contextualSpacing/>
                                    <w:jc w:val="left"/>
                                    <w:rPr>
                                      <w:rFonts w:asciiTheme="minorHAnsi" w:hAnsiTheme="minorHAnsi" w:cstheme="majorHAnsi"/>
                                      <w:sz w:val="18"/>
                                    </w:rPr>
                                  </w:pPr>
                                  <w:r w:rsidRPr="00CF4E1A">
                                    <w:rPr>
                                      <w:rFonts w:asciiTheme="minorHAnsi" w:hAnsiTheme="minorHAnsi" w:cstheme="majorHAnsi"/>
                                      <w:sz w:val="18"/>
                                    </w:rPr>
                                    <w:t>AACCCCACGGTGG</w:t>
                                  </w:r>
                                </w:p>
                              </w:tc>
                            </w:tr>
                            <w:tr w:rsidR="00072064" w:rsidRPr="00CF4E1A" w14:paraId="73F8B44A" w14:textId="77777777" w:rsidTr="003C099D">
                              <w:tc>
                                <w:tcPr>
                                  <w:tcW w:w="1711" w:type="dxa"/>
                                </w:tcPr>
                                <w:p w14:paraId="58257E2C" w14:textId="05E7B9D2"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A_baumannii</w:t>
                                  </w:r>
                                  <w:proofErr w:type="spellEnd"/>
                                </w:p>
                              </w:tc>
                              <w:tc>
                                <w:tcPr>
                                  <w:tcW w:w="953" w:type="dxa"/>
                                </w:tcPr>
                                <w:p w14:paraId="31663BDF" w14:textId="0B1AA68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470</w:t>
                                  </w:r>
                                </w:p>
                              </w:tc>
                              <w:tc>
                                <w:tcPr>
                                  <w:tcW w:w="1587" w:type="dxa"/>
                                </w:tcPr>
                                <w:p w14:paraId="3A13A457" w14:textId="7EF9BB93"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 xml:space="preserve">A </w:t>
                                  </w:r>
                                  <w:proofErr w:type="spellStart"/>
                                  <w:r w:rsidRPr="00CF4E1A">
                                    <w:rPr>
                                      <w:rFonts w:asciiTheme="minorHAnsi" w:hAnsiTheme="minorHAnsi"/>
                                      <w:sz w:val="18"/>
                                    </w:rPr>
                                    <w:t>baumannii</w:t>
                                  </w:r>
                                  <w:proofErr w:type="spellEnd"/>
                                </w:p>
                              </w:tc>
                              <w:tc>
                                <w:tcPr>
                                  <w:tcW w:w="1235" w:type="dxa"/>
                                </w:tcPr>
                                <w:p w14:paraId="1E947EA4" w14:textId="6BBA975E"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Bacteria</w:t>
                                  </w:r>
                                </w:p>
                              </w:tc>
                              <w:tc>
                                <w:tcPr>
                                  <w:tcW w:w="2634" w:type="dxa"/>
                                </w:tcPr>
                                <w:p w14:paraId="41CB15AC" w14:textId="2D7DCF7D"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CTGCTAATCCAAATCACAG</w:t>
                                  </w:r>
                                </w:p>
                              </w:tc>
                              <w:tc>
                                <w:tcPr>
                                  <w:tcW w:w="2045" w:type="dxa"/>
                                </w:tcPr>
                                <w:p w14:paraId="270B34E3" w14:textId="2011CBF5"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CGACCGAGTATGTACC</w:t>
                                  </w:r>
                                </w:p>
                              </w:tc>
                            </w:tr>
                            <w:tr w:rsidR="00072064" w:rsidRPr="00CF4E1A" w14:paraId="40D9C27F" w14:textId="77777777" w:rsidTr="003C099D">
                              <w:tc>
                                <w:tcPr>
                                  <w:tcW w:w="1711" w:type="dxa"/>
                                </w:tcPr>
                                <w:p w14:paraId="27297432" w14:textId="368C591A"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B_brochiseptica</w:t>
                                  </w:r>
                                  <w:proofErr w:type="spellEnd"/>
                                </w:p>
                              </w:tc>
                              <w:tc>
                                <w:tcPr>
                                  <w:tcW w:w="953" w:type="dxa"/>
                                </w:tcPr>
                                <w:p w14:paraId="7C5B58A2" w14:textId="2F33DA14"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517</w:t>
                                  </w:r>
                                </w:p>
                              </w:tc>
                              <w:tc>
                                <w:tcPr>
                                  <w:tcW w:w="1587" w:type="dxa"/>
                                </w:tcPr>
                                <w:p w14:paraId="57644113" w14:textId="143B8288"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Bordetella</w:t>
                                  </w:r>
                                  <w:proofErr w:type="spellEnd"/>
                                </w:p>
                              </w:tc>
                              <w:tc>
                                <w:tcPr>
                                  <w:tcW w:w="1235" w:type="dxa"/>
                                </w:tcPr>
                                <w:p w14:paraId="3C216A6B" w14:textId="5D24B3CC"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Bacteria</w:t>
                                  </w:r>
                                </w:p>
                              </w:tc>
                              <w:tc>
                                <w:tcPr>
                                  <w:tcW w:w="2634" w:type="dxa"/>
                                </w:tcPr>
                                <w:p w14:paraId="68FC4FA7" w14:textId="581E615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ATGCACATTTACGGAAATATGA</w:t>
                                  </w:r>
                                </w:p>
                              </w:tc>
                              <w:tc>
                                <w:tcPr>
                                  <w:tcW w:w="2045" w:type="dxa"/>
                                </w:tcPr>
                                <w:p w14:paraId="3288B021" w14:textId="4DAC5A4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CTGGATGACTTCAAGC</w:t>
                                  </w:r>
                                </w:p>
                              </w:tc>
                            </w:tr>
                          </w:tbl>
                          <w:p w14:paraId="75016C82" w14:textId="77777777" w:rsidR="00072064" w:rsidRPr="00CF4E1A" w:rsidRDefault="00072064" w:rsidP="00412E72">
                            <w:pPr>
                              <w:spacing w:after="0"/>
                              <w:contextualSpacing/>
                              <w:jc w:val="left"/>
                              <w:rPr>
                                <w:rFonts w:asciiTheme="minorHAnsi" w:hAnsiTheme="minorHAnsi"/>
                              </w:rPr>
                            </w:pPr>
                          </w:p>
                          <w:p w14:paraId="05189742" w14:textId="3F680E3F" w:rsidR="00072064" w:rsidRPr="00EC7625" w:rsidRDefault="00072064" w:rsidP="00412E72">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CA99DDE" id="_x0000_t202" coordsize="21600,21600" o:spt="202" path="m,l,21600r21600,l21600,xe">
                <v:stroke joinstyle="miter"/>
                <v:path gradientshapeok="t" o:connecttype="rect"/>
              </v:shapetype>
              <v:shape id="Text Box 1" o:spid="_x0000_s1026" type="#_x0000_t202" style="width:538.55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" fillcolor="#ebf1de" stroked="f" strokeweight=".5pt">
                <v:textbox>
                  <w:txbxContent>
                    <w:p w14:paraId="6BE059CD" w14:textId="0B5F5980" w:rsidR="00072064" w:rsidRPr="00B70DB4" w:rsidRDefault="00072064" w:rsidP="00412E72">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Input primer file</w:t>
                      </w:r>
                    </w:p>
                    <w:p w14:paraId="18E20489" w14:textId="67A09A25" w:rsidR="00072064" w:rsidRPr="00B70DB4" w:rsidRDefault="00072064" w:rsidP="00412E72">
                      <w:pPr>
                        <w:pStyle w:val="ListParagraph"/>
                        <w:numPr>
                          <w:ilvl w:val="0"/>
                          <w:numId w:val="2"/>
                        </w:numPr>
                        <w:spacing w:after="0" w:line="240" w:lineRule="auto"/>
                        <w:jc w:val="left"/>
                        <w:rPr>
                          <w:rFonts w:ascii="Calibri" w:hAnsi="Calibri"/>
                        </w:rPr>
                      </w:pPr>
                      <w:r w:rsidRPr="00B70DB4">
                        <w:rPr>
                          <w:rFonts w:ascii="Calibri" w:hAnsi="Calibri"/>
                        </w:rPr>
                        <w:t>Contains the primers/assa</w:t>
                      </w:r>
                      <w:r w:rsidR="00F163E5">
                        <w:rPr>
                          <w:rFonts w:ascii="Calibri" w:hAnsi="Calibri"/>
                        </w:rPr>
                        <w:t>ys the used in targeted sequencing</w:t>
                      </w:r>
                      <w:r w:rsidRPr="00B70DB4">
                        <w:rPr>
                          <w:rFonts w:ascii="Calibri" w:hAnsi="Calibri"/>
                        </w:rPr>
                        <w:t xml:space="preserve"> as well as defined metadata</w:t>
                      </w:r>
                    </w:p>
                    <w:p w14:paraId="69353A5C" w14:textId="65965962" w:rsidR="00072064" w:rsidRPr="00B70DB4" w:rsidRDefault="00072064" w:rsidP="003C099D">
                      <w:pPr>
                        <w:pStyle w:val="ListParagraph"/>
                        <w:numPr>
                          <w:ilvl w:val="0"/>
                          <w:numId w:val="2"/>
                        </w:numPr>
                        <w:spacing w:after="0" w:line="240" w:lineRule="auto"/>
                        <w:jc w:val="left"/>
                        <w:rPr>
                          <w:rFonts w:ascii="Calibri" w:hAnsi="Calibri"/>
                        </w:rPr>
                      </w:pPr>
                      <w:r w:rsidRPr="00B70DB4">
                        <w:rPr>
                          <w:rFonts w:ascii="Calibri" w:hAnsi="Calibri"/>
                        </w:rPr>
                        <w:t xml:space="preserve">6-colum, tab-separated file </w:t>
                      </w:r>
                    </w:p>
                    <w:p w14:paraId="53F0021B" w14:textId="62C8A447"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1: Primer name</w:t>
                      </w:r>
                    </w:p>
                    <w:p w14:paraId="46532616" w14:textId="1C54EAB4"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2: Taxonomy ID of target organism</w:t>
                      </w:r>
                    </w:p>
                    <w:p w14:paraId="5E836FFC" w14:textId="2263FAFD"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3: Target organism</w:t>
                      </w:r>
                    </w:p>
                    <w:p w14:paraId="70A07F7E" w14:textId="36765F30"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4: Virus/bacteria category</w:t>
                      </w:r>
                    </w:p>
                    <w:p w14:paraId="762E9026" w14:textId="4423098A"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5: Forward primer sequence</w:t>
                      </w:r>
                    </w:p>
                    <w:p w14:paraId="3DB54B0B" w14:textId="657CEAB8" w:rsidR="00072064" w:rsidRPr="00B70DB4" w:rsidRDefault="00072064" w:rsidP="00B70DB4">
                      <w:pPr>
                        <w:pStyle w:val="ListParagraph"/>
                        <w:numPr>
                          <w:ilvl w:val="1"/>
                          <w:numId w:val="2"/>
                        </w:numPr>
                        <w:spacing w:after="0" w:line="240" w:lineRule="auto"/>
                        <w:ind w:left="900"/>
                        <w:jc w:val="left"/>
                        <w:rPr>
                          <w:rFonts w:ascii="Calibri" w:hAnsi="Calibri"/>
                        </w:rPr>
                      </w:pPr>
                      <w:r w:rsidRPr="00B70DB4">
                        <w:rPr>
                          <w:rFonts w:ascii="Calibri" w:hAnsi="Calibri"/>
                        </w:rPr>
                        <w:t>Column 6: Reverse complement primer sequence</w:t>
                      </w:r>
                    </w:p>
                    <w:p w14:paraId="72BFE9E0" w14:textId="77777777" w:rsidR="00072064" w:rsidRPr="00160DD5" w:rsidRDefault="00072064" w:rsidP="00160DD5">
                      <w:pPr>
                        <w:spacing w:after="0" w:line="240" w:lineRule="auto"/>
                        <w:jc w:val="left"/>
                        <w:rPr>
                          <w:rFonts w:ascii="Calibri" w:hAnsi="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rsidRPr="00CF4E1A" w14:paraId="1AC1AAAD" w14:textId="77777777" w:rsidTr="003C099D">
                        <w:tc>
                          <w:tcPr>
                            <w:tcW w:w="1711" w:type="dxa"/>
                          </w:tcPr>
                          <w:p w14:paraId="6553F561" w14:textId="339C7AA6"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Adenovirus_1</w:t>
                            </w:r>
                          </w:p>
                        </w:tc>
                        <w:tc>
                          <w:tcPr>
                            <w:tcW w:w="953" w:type="dxa"/>
                          </w:tcPr>
                          <w:p w14:paraId="60F97BFA" w14:textId="4BB79C5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10509</w:t>
                            </w:r>
                          </w:p>
                        </w:tc>
                        <w:tc>
                          <w:tcPr>
                            <w:tcW w:w="1587" w:type="dxa"/>
                          </w:tcPr>
                          <w:p w14:paraId="5E161BAE" w14:textId="53D5939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w:t>
                            </w:r>
                          </w:p>
                        </w:tc>
                        <w:tc>
                          <w:tcPr>
                            <w:tcW w:w="1235" w:type="dxa"/>
                          </w:tcPr>
                          <w:p w14:paraId="1130D7B4" w14:textId="646D0EA8"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Virus</w:t>
                            </w:r>
                          </w:p>
                        </w:tc>
                        <w:tc>
                          <w:tcPr>
                            <w:tcW w:w="2634" w:type="dxa"/>
                          </w:tcPr>
                          <w:p w14:paraId="19CFC0AD" w14:textId="306DDB71"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TACATGCACATCGCCG</w:t>
                            </w:r>
                          </w:p>
                        </w:tc>
                        <w:tc>
                          <w:tcPr>
                            <w:tcW w:w="2045" w:type="dxa"/>
                          </w:tcPr>
                          <w:p w14:paraId="521F6DBC" w14:textId="2D29887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AACCCCACAGTGG</w:t>
                            </w:r>
                          </w:p>
                        </w:tc>
                      </w:tr>
                      <w:tr w:rsidR="00072064" w:rsidRPr="00CF4E1A" w14:paraId="1FDC0E83" w14:textId="77777777" w:rsidTr="003C099D">
                        <w:tc>
                          <w:tcPr>
                            <w:tcW w:w="1711" w:type="dxa"/>
                          </w:tcPr>
                          <w:p w14:paraId="12BD7F79" w14:textId="7FD7FF7B"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Adenovirus_2</w:t>
                            </w:r>
                          </w:p>
                        </w:tc>
                        <w:tc>
                          <w:tcPr>
                            <w:tcW w:w="953" w:type="dxa"/>
                          </w:tcPr>
                          <w:p w14:paraId="0AD00985" w14:textId="571DF220"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10509</w:t>
                            </w:r>
                          </w:p>
                        </w:tc>
                        <w:tc>
                          <w:tcPr>
                            <w:tcW w:w="1587" w:type="dxa"/>
                          </w:tcPr>
                          <w:p w14:paraId="6A09EE82" w14:textId="6E40CE5F"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Adenovirus</w:t>
                            </w:r>
                          </w:p>
                        </w:tc>
                        <w:tc>
                          <w:tcPr>
                            <w:tcW w:w="1235" w:type="dxa"/>
                          </w:tcPr>
                          <w:p w14:paraId="1A0FDE1A" w14:textId="33F80E9B"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Virus</w:t>
                            </w:r>
                          </w:p>
                        </w:tc>
                        <w:tc>
                          <w:tcPr>
                            <w:tcW w:w="2634" w:type="dxa"/>
                          </w:tcPr>
                          <w:p w14:paraId="6DC83BFF" w14:textId="69F627EE" w:rsidR="00072064" w:rsidRPr="00CF4E1A" w:rsidRDefault="00072064" w:rsidP="00412E72">
                            <w:pPr>
                              <w:contextualSpacing/>
                              <w:jc w:val="left"/>
                              <w:rPr>
                                <w:rFonts w:asciiTheme="minorHAnsi" w:hAnsiTheme="minorHAnsi" w:cstheme="majorHAnsi"/>
                                <w:sz w:val="18"/>
                              </w:rPr>
                            </w:pPr>
                            <w:r w:rsidRPr="00CF4E1A">
                              <w:rPr>
                                <w:rFonts w:asciiTheme="minorHAnsi" w:hAnsiTheme="minorHAnsi" w:cstheme="majorHAnsi"/>
                                <w:sz w:val="18"/>
                              </w:rPr>
                              <w:t>TACATGCACATCTCGG</w:t>
                            </w:r>
                          </w:p>
                        </w:tc>
                        <w:tc>
                          <w:tcPr>
                            <w:tcW w:w="2045" w:type="dxa"/>
                          </w:tcPr>
                          <w:p w14:paraId="35B29A73" w14:textId="330170DC" w:rsidR="00072064" w:rsidRPr="00CF4E1A" w:rsidRDefault="00072064" w:rsidP="00412E72">
                            <w:pPr>
                              <w:contextualSpacing/>
                              <w:jc w:val="left"/>
                              <w:rPr>
                                <w:rFonts w:asciiTheme="minorHAnsi" w:hAnsiTheme="minorHAnsi" w:cstheme="majorHAnsi"/>
                                <w:sz w:val="18"/>
                              </w:rPr>
                            </w:pPr>
                            <w:r w:rsidRPr="00CF4E1A">
                              <w:rPr>
                                <w:rFonts w:asciiTheme="minorHAnsi" w:hAnsiTheme="minorHAnsi" w:cstheme="majorHAnsi"/>
                                <w:sz w:val="18"/>
                              </w:rPr>
                              <w:t>AACCCCACGGTGG</w:t>
                            </w:r>
                          </w:p>
                        </w:tc>
                      </w:tr>
                      <w:tr w:rsidR="00072064" w:rsidRPr="00CF4E1A" w14:paraId="73F8B44A" w14:textId="77777777" w:rsidTr="003C099D">
                        <w:tc>
                          <w:tcPr>
                            <w:tcW w:w="1711" w:type="dxa"/>
                          </w:tcPr>
                          <w:p w14:paraId="58257E2C" w14:textId="05E7B9D2"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A_baumannii</w:t>
                            </w:r>
                            <w:proofErr w:type="spellEnd"/>
                          </w:p>
                        </w:tc>
                        <w:tc>
                          <w:tcPr>
                            <w:tcW w:w="953" w:type="dxa"/>
                          </w:tcPr>
                          <w:p w14:paraId="31663BDF" w14:textId="0B1AA68D"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470</w:t>
                            </w:r>
                          </w:p>
                        </w:tc>
                        <w:tc>
                          <w:tcPr>
                            <w:tcW w:w="1587" w:type="dxa"/>
                          </w:tcPr>
                          <w:p w14:paraId="3A13A457" w14:textId="7EF9BB93"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 xml:space="preserve">A </w:t>
                            </w:r>
                            <w:proofErr w:type="spellStart"/>
                            <w:r w:rsidRPr="00CF4E1A">
                              <w:rPr>
                                <w:rFonts w:asciiTheme="minorHAnsi" w:hAnsiTheme="minorHAnsi"/>
                                <w:sz w:val="18"/>
                              </w:rPr>
                              <w:t>baumannii</w:t>
                            </w:r>
                            <w:proofErr w:type="spellEnd"/>
                          </w:p>
                        </w:tc>
                        <w:tc>
                          <w:tcPr>
                            <w:tcW w:w="1235" w:type="dxa"/>
                          </w:tcPr>
                          <w:p w14:paraId="1E947EA4" w14:textId="6BBA975E"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Bacteria</w:t>
                            </w:r>
                          </w:p>
                        </w:tc>
                        <w:tc>
                          <w:tcPr>
                            <w:tcW w:w="2634" w:type="dxa"/>
                          </w:tcPr>
                          <w:p w14:paraId="41CB15AC" w14:textId="2D7DCF7D"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CTGCTAATCCAAATCACAG</w:t>
                            </w:r>
                          </w:p>
                        </w:tc>
                        <w:tc>
                          <w:tcPr>
                            <w:tcW w:w="2045" w:type="dxa"/>
                          </w:tcPr>
                          <w:p w14:paraId="270B34E3" w14:textId="2011CBF5"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CGACCGAGTATGTACC</w:t>
                            </w:r>
                          </w:p>
                        </w:tc>
                      </w:tr>
                      <w:tr w:rsidR="00072064" w:rsidRPr="00CF4E1A" w14:paraId="40D9C27F" w14:textId="77777777" w:rsidTr="003C099D">
                        <w:tc>
                          <w:tcPr>
                            <w:tcW w:w="1711" w:type="dxa"/>
                          </w:tcPr>
                          <w:p w14:paraId="27297432" w14:textId="368C591A"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B_brochiseptica</w:t>
                            </w:r>
                            <w:proofErr w:type="spellEnd"/>
                          </w:p>
                        </w:tc>
                        <w:tc>
                          <w:tcPr>
                            <w:tcW w:w="953" w:type="dxa"/>
                          </w:tcPr>
                          <w:p w14:paraId="7C5B58A2" w14:textId="2F33DA14"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517</w:t>
                            </w:r>
                          </w:p>
                        </w:tc>
                        <w:tc>
                          <w:tcPr>
                            <w:tcW w:w="1587" w:type="dxa"/>
                          </w:tcPr>
                          <w:p w14:paraId="57644113" w14:textId="143B8288" w:rsidR="00072064" w:rsidRPr="00CF4E1A" w:rsidRDefault="00072064" w:rsidP="00412E72">
                            <w:pPr>
                              <w:contextualSpacing/>
                              <w:jc w:val="left"/>
                              <w:rPr>
                                <w:rFonts w:asciiTheme="minorHAnsi" w:hAnsiTheme="minorHAnsi"/>
                                <w:sz w:val="18"/>
                              </w:rPr>
                            </w:pPr>
                            <w:proofErr w:type="spellStart"/>
                            <w:r w:rsidRPr="00CF4E1A">
                              <w:rPr>
                                <w:rFonts w:asciiTheme="minorHAnsi" w:hAnsiTheme="minorHAnsi"/>
                                <w:sz w:val="18"/>
                              </w:rPr>
                              <w:t>Bordetella</w:t>
                            </w:r>
                            <w:proofErr w:type="spellEnd"/>
                          </w:p>
                        </w:tc>
                        <w:tc>
                          <w:tcPr>
                            <w:tcW w:w="1235" w:type="dxa"/>
                          </w:tcPr>
                          <w:p w14:paraId="3C216A6B" w14:textId="5D24B3CC" w:rsidR="00072064" w:rsidRPr="00CF4E1A" w:rsidRDefault="00072064" w:rsidP="00412E72">
                            <w:pPr>
                              <w:contextualSpacing/>
                              <w:jc w:val="left"/>
                              <w:rPr>
                                <w:rFonts w:asciiTheme="minorHAnsi" w:hAnsiTheme="minorHAnsi"/>
                                <w:sz w:val="18"/>
                              </w:rPr>
                            </w:pPr>
                            <w:r w:rsidRPr="00CF4E1A">
                              <w:rPr>
                                <w:rFonts w:asciiTheme="minorHAnsi" w:hAnsiTheme="minorHAnsi"/>
                                <w:sz w:val="18"/>
                              </w:rPr>
                              <w:t>Bacteria</w:t>
                            </w:r>
                          </w:p>
                        </w:tc>
                        <w:tc>
                          <w:tcPr>
                            <w:tcW w:w="2634" w:type="dxa"/>
                          </w:tcPr>
                          <w:p w14:paraId="68FC4FA7" w14:textId="581E615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ATGCACATTTACGGAAATATGA</w:t>
                            </w:r>
                          </w:p>
                        </w:tc>
                        <w:tc>
                          <w:tcPr>
                            <w:tcW w:w="2045" w:type="dxa"/>
                          </w:tcPr>
                          <w:p w14:paraId="3288B021" w14:textId="4DAC5A43" w:rsidR="00072064" w:rsidRPr="00CF4E1A" w:rsidRDefault="00072064" w:rsidP="00412E72">
                            <w:pPr>
                              <w:contextualSpacing/>
                              <w:jc w:val="left"/>
                              <w:rPr>
                                <w:rFonts w:asciiTheme="minorHAnsi" w:hAnsiTheme="minorHAnsi"/>
                                <w:sz w:val="18"/>
                              </w:rPr>
                            </w:pPr>
                            <w:r w:rsidRPr="00CF4E1A">
                              <w:rPr>
                                <w:rFonts w:asciiTheme="minorHAnsi" w:hAnsiTheme="minorHAnsi" w:cstheme="majorHAnsi"/>
                                <w:sz w:val="18"/>
                              </w:rPr>
                              <w:t>CTGGATGACTTCAAGC</w:t>
                            </w:r>
                          </w:p>
                        </w:tc>
                      </w:tr>
                    </w:tbl>
                    <w:p w14:paraId="75016C82" w14:textId="77777777" w:rsidR="00072064" w:rsidRPr="00CF4E1A" w:rsidRDefault="00072064" w:rsidP="00412E72">
                      <w:pPr>
                        <w:spacing w:after="0"/>
                        <w:contextualSpacing/>
                        <w:jc w:val="left"/>
                        <w:rPr>
                          <w:rFonts w:asciiTheme="minorHAnsi" w:hAnsiTheme="minorHAnsi"/>
                        </w:rPr>
                      </w:pPr>
                    </w:p>
                    <w:p w14:paraId="05189742" w14:textId="3F680E3F" w:rsidR="00072064" w:rsidRPr="00EC7625" w:rsidRDefault="00072064" w:rsidP="00412E72">
                      <w:pPr>
                        <w:pStyle w:val="ListParagraph"/>
                        <w:jc w:val="left"/>
                      </w:pPr>
                    </w:p>
                  </w:txbxContent>
                </v:textbox>
                <w10:anchorlock/>
              </v:shape>
            </w:pict>
          </mc:Fallback>
        </mc:AlternateContent>
      </w:r>
    </w:p>
    <w:p w14:paraId="1602BF8E" w14:textId="2A313459" w:rsidR="00746AB2" w:rsidRPr="00CF4E1A" w:rsidRDefault="00746AB2" w:rsidP="003C099D">
      <w:r>
        <w:t>Optional:</w:t>
      </w:r>
    </w:p>
    <w:p w14:paraId="592B99ED" w14:textId="521A1BD0" w:rsidR="00B70DB4" w:rsidRPr="00671BC4" w:rsidRDefault="00671BC4" w:rsidP="00671BC4">
      <w:r w:rsidRPr="00971252">
        <w:rPr>
          <w:rFonts w:ascii="Calibri" w:eastAsia="MS Mincho" w:hAnsi="Calibri" w:cs="Times New Roman"/>
          <w:noProof/>
          <w:szCs w:val="28"/>
        </w:rPr>
        <mc:AlternateContent>
          <mc:Choice Requires="wps">
            <w:drawing>
              <wp:inline distT="0" distB="0" distL="0" distR="0" wp14:anchorId="0ADA935B" wp14:editId="6572B1BD">
                <wp:extent cx="6839712" cy="2743200"/>
                <wp:effectExtent l="0" t="0" r="0" b="0"/>
                <wp:docPr id="2" name="Text Box 2"/>
                <wp:cNvGraphicFramePr/>
                <a:graphic xmlns:a="http://schemas.openxmlformats.org/drawingml/2006/main">
                  <a:graphicData uri="http://schemas.microsoft.com/office/word/2010/wordprocessingShape">
                    <wps:wsp>
                      <wps:cNvSpPr txBox="1"/>
                      <wps:spPr>
                        <a:xfrm>
                          <a:off x="0" y="0"/>
                          <a:ext cx="6839712" cy="2743200"/>
                        </a:xfrm>
                        <a:prstGeom prst="rect">
                          <a:avLst/>
                        </a:prstGeom>
                        <a:solidFill>
                          <a:srgbClr val="9BBB59">
                            <a:lumMod val="20000"/>
                            <a:lumOff val="80000"/>
                          </a:srgbClr>
                        </a:solidFill>
                        <a:ln w="6350">
                          <a:noFill/>
                        </a:ln>
                        <a:effectLst/>
                      </wps:spPr>
                      <wps:txbx>
                        <w:txbxContent>
                          <w:p w14:paraId="0B976D52" w14:textId="65A4EBA1" w:rsidR="00072064" w:rsidRPr="00B70DB4" w:rsidRDefault="00072064" w:rsidP="00671BC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Presence/absence sequences</w:t>
                            </w:r>
                          </w:p>
                          <w:p w14:paraId="361D1973" w14:textId="4EA9D872"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FASTA file with sequences that will be used for presence/absence classifications</w:t>
                            </w:r>
                          </w:p>
                          <w:p w14:paraId="64E16501" w14:textId="4C4C7667"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 xml:space="preserve">These </w:t>
                            </w:r>
                            <w:r w:rsidR="00F163E5">
                              <w:rPr>
                                <w:rFonts w:ascii="Calibri" w:hAnsi="Calibri"/>
                              </w:rPr>
                              <w:t xml:space="preserve">are </w:t>
                            </w:r>
                            <w:r w:rsidRPr="00B70DB4">
                              <w:rPr>
                                <w:rFonts w:ascii="Calibri" w:hAnsi="Calibri"/>
                              </w:rPr>
                              <w:t xml:space="preserve">sequences not identified by </w:t>
                            </w:r>
                            <w:r w:rsidRPr="00B70DB4">
                              <w:rPr>
                                <w:rFonts w:ascii="Calibri" w:hAnsi="Calibri"/>
                                <w:i/>
                              </w:rPr>
                              <w:t xml:space="preserve">in silico </w:t>
                            </w:r>
                            <w:r w:rsidRPr="00B70DB4">
                              <w:rPr>
                                <w:rFonts w:ascii="Calibri" w:hAnsi="Calibri"/>
                              </w:rPr>
                              <w:t>PCR such as positive controls, drug resistant/sensitive sequences, or sequences whose variation is not encompassed by NCBI taxonomy (</w:t>
                            </w:r>
                            <w:r w:rsidRPr="00B70DB4">
                              <w:rPr>
                                <w:rFonts w:ascii="Calibri" w:hAnsi="Calibri"/>
                                <w:i/>
                              </w:rPr>
                              <w:t xml:space="preserve">Legionella </w:t>
                            </w:r>
                            <w:proofErr w:type="spellStart"/>
                            <w:r w:rsidRPr="00B70DB4">
                              <w:rPr>
                                <w:rFonts w:ascii="Calibri" w:hAnsi="Calibri"/>
                                <w:i/>
                              </w:rPr>
                              <w:t>pneumophila</w:t>
                            </w:r>
                            <w:proofErr w:type="spellEnd"/>
                            <w:r w:rsidRPr="00B70DB4">
                              <w:rPr>
                                <w:rFonts w:ascii="Calibri" w:hAnsi="Calibri"/>
                              </w:rPr>
                              <w:t xml:space="preserve"> sg1)</w:t>
                            </w:r>
                          </w:p>
                          <w:p w14:paraId="655861AF" w14:textId="4C044153"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The raw count of reads which match the</w:t>
                            </w:r>
                            <w:r w:rsidR="00F163E5">
                              <w:rPr>
                                <w:rFonts w:ascii="Calibri" w:hAnsi="Calibri"/>
                              </w:rPr>
                              <w:t>se</w:t>
                            </w:r>
                            <w:r w:rsidRPr="00B70DB4">
                              <w:rPr>
                                <w:rFonts w:ascii="Calibri" w:hAnsi="Calibri"/>
                              </w:rPr>
                              <w:t xml:space="preserve"> sequences </w:t>
                            </w:r>
                            <w:r w:rsidR="00F163E5">
                              <w:rPr>
                                <w:rFonts w:ascii="Calibri" w:hAnsi="Calibri"/>
                              </w:rPr>
                              <w:t>are</w:t>
                            </w:r>
                            <w:r w:rsidRPr="00B70DB4">
                              <w:rPr>
                                <w:rFonts w:ascii="Calibri" w:hAnsi="Calibri"/>
                              </w:rPr>
                              <w:t xml:space="preserve"> reported as output of SMORE'D</w:t>
                            </w:r>
                          </w:p>
                          <w:p w14:paraId="4B386A06" w14:textId="1FDE0CDD"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 xml:space="preserve">Each sequence should be labeled with the desired annotation </w:t>
                            </w:r>
                          </w:p>
                          <w:p w14:paraId="279478ED" w14:textId="77777777" w:rsidR="00072064" w:rsidRPr="00786F0A" w:rsidRDefault="00072064" w:rsidP="004C4DE3">
                            <w:pPr>
                              <w:pStyle w:val="ListParagraph"/>
                              <w:spacing w:after="0" w:line="240" w:lineRule="auto"/>
                              <w:jc w:val="left"/>
                              <w:rPr>
                                <w:rFonts w:ascii="Calibri" w:hAnsi="Calibri"/>
                                <w:sz w:val="22"/>
                              </w:rPr>
                            </w:pPr>
                          </w:p>
                          <w:p w14:paraId="7E4CE794"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&gt;Legionella_pneumoniae_sg1</w:t>
                            </w:r>
                          </w:p>
                          <w:p w14:paraId="0A52B13D" w14:textId="11484D8D"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CTCTGGCTTTGCAGTTATTTTATTACTCCACTCCAGCGATTTACCCTGTTTCTGCTGTGCCTGTGTGGGCTAAACCATGGTATGCTGTTAAT...</w:t>
                            </w:r>
                          </w:p>
                          <w:p w14:paraId="22BBC6B9" w14:textId="1818CBE4"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w:t>
                            </w:r>
                            <w:proofErr w:type="spellStart"/>
                            <w:r w:rsidRPr="00F163E5">
                              <w:rPr>
                                <w:rFonts w:asciiTheme="minorHAnsi" w:hAnsiTheme="minorHAnsi"/>
                                <w:b/>
                                <w:sz w:val="18"/>
                              </w:rPr>
                              <w:t>Mycoplasma_pneumoniae_macrolide_resistant</w:t>
                            </w:r>
                            <w:proofErr w:type="spellEnd"/>
                          </w:p>
                          <w:p w14:paraId="4816B2A2" w14:textId="3C6A5EEF"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TCCGTCCCGCTTGAATGGTGTAACCATCTCTTGACTGTCTCGGCTATAGACTCGGTGAAATCCAGGTACGGGTGAAGACACCCGTTAGGC...</w:t>
                            </w:r>
                          </w:p>
                          <w:p w14:paraId="2B015E00" w14:textId="60703CCF" w:rsidR="00072064" w:rsidRPr="00F163E5" w:rsidRDefault="00072064" w:rsidP="00786F0A">
                            <w:pPr>
                              <w:spacing w:after="0" w:line="240" w:lineRule="auto"/>
                              <w:jc w:val="left"/>
                              <w:rPr>
                                <w:rFonts w:asciiTheme="minorHAnsi" w:hAnsiTheme="minorHAnsi"/>
                                <w:b/>
                                <w:sz w:val="18"/>
                              </w:rPr>
                            </w:pPr>
                            <w:r w:rsidRPr="00D70D4C">
                              <w:rPr>
                                <w:rFonts w:asciiTheme="minorHAnsi" w:hAnsiTheme="minorHAnsi"/>
                                <w:sz w:val="18"/>
                              </w:rPr>
                              <w:t xml:space="preserve">       </w:t>
                            </w:r>
                            <w:r w:rsidRPr="00F163E5">
                              <w:rPr>
                                <w:rFonts w:asciiTheme="minorHAnsi" w:hAnsiTheme="minorHAnsi"/>
                                <w:b/>
                                <w:sz w:val="18"/>
                              </w:rPr>
                              <w:t>&gt;H1-275-oseltamivir_Resistant</w:t>
                            </w:r>
                            <w:proofErr w:type="gramStart"/>
                            <w:r w:rsidRPr="00F163E5">
                              <w:rPr>
                                <w:rFonts w:asciiTheme="minorHAnsi" w:hAnsiTheme="minorHAnsi"/>
                                <w:b/>
                                <w:sz w:val="18"/>
                              </w:rPr>
                              <w:t>_(</w:t>
                            </w:r>
                            <w:proofErr w:type="gramEnd"/>
                            <w:r w:rsidRPr="00F163E5">
                              <w:rPr>
                                <w:rFonts w:asciiTheme="minorHAnsi" w:hAnsiTheme="minorHAnsi"/>
                                <w:b/>
                                <w:sz w:val="18"/>
                              </w:rPr>
                              <w:t>H275Y)</w:t>
                            </w:r>
                          </w:p>
                          <w:p w14:paraId="1FA91B26" w14:textId="2BB8F603"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CCTCATACAAAATCTTCAGAATAGAAAAGGGAAAGATAATCAAATCAGTCGAAATGAAAGCCCCTAATTATTATTATGATTATTATGAGA...</w:t>
                            </w:r>
                          </w:p>
                          <w:p w14:paraId="6251E713"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&gt;H3-292-oseltamivir_Sensitive</w:t>
                            </w:r>
                          </w:p>
                          <w:p w14:paraId="34904EC1" w14:textId="5CA58AED"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TGCTCCTGCTATCCTCGATATCCTGGTGTCAGATGTGTCTGCAGAGACAACTGGAAAGGATCCAACCGGCCCATCGTAGCGGCCCATCGT...</w:t>
                            </w:r>
                          </w:p>
                          <w:p w14:paraId="52A6551C"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&gt;L._pneumophila_sg1_positive_control</w:t>
                            </w:r>
                          </w:p>
                          <w:p w14:paraId="15661B8F" w14:textId="719BD8D1"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CACCTATCAATGCAAAATATCAGGCATGTTCGCTGGAGGTCTGAGGCTGCTGTCGGGGCAAATCTTCCCAGGCGAGAATCTTCCCAGGC...</w:t>
                            </w:r>
                          </w:p>
                          <w:tbl>
                            <w:tblPr>
                              <w:tblStyle w:val="TableGrid"/>
                              <w:tblW w:w="0" w:type="auto"/>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14:paraId="502C88C5" w14:textId="77777777" w:rsidTr="00671BC4">
                              <w:tc>
                                <w:tcPr>
                                  <w:tcW w:w="1711" w:type="dxa"/>
                                </w:tcPr>
                                <w:p w14:paraId="093BFB12" w14:textId="2676A376" w:rsidR="00072064" w:rsidRPr="00671BC4" w:rsidRDefault="00072064" w:rsidP="00412E72">
                                  <w:pPr>
                                    <w:contextualSpacing/>
                                    <w:jc w:val="left"/>
                                    <w:rPr>
                                      <w:rFonts w:ascii="Lucida Console" w:hAnsi="Lucida Console"/>
                                      <w:sz w:val="18"/>
                                    </w:rPr>
                                  </w:pPr>
                                </w:p>
                              </w:tc>
                              <w:tc>
                                <w:tcPr>
                                  <w:tcW w:w="953" w:type="dxa"/>
                                </w:tcPr>
                                <w:p w14:paraId="5D1B84E7" w14:textId="4632D087" w:rsidR="00072064" w:rsidRPr="00671BC4" w:rsidRDefault="00072064" w:rsidP="00412E72">
                                  <w:pPr>
                                    <w:contextualSpacing/>
                                    <w:jc w:val="left"/>
                                    <w:rPr>
                                      <w:rFonts w:ascii="Lucida Console" w:hAnsi="Lucida Console"/>
                                      <w:sz w:val="18"/>
                                    </w:rPr>
                                  </w:pPr>
                                </w:p>
                              </w:tc>
                              <w:tc>
                                <w:tcPr>
                                  <w:tcW w:w="1587" w:type="dxa"/>
                                </w:tcPr>
                                <w:p w14:paraId="03C687EF" w14:textId="4EB9BA74" w:rsidR="00072064" w:rsidRPr="00671BC4" w:rsidRDefault="00072064" w:rsidP="00412E72">
                                  <w:pPr>
                                    <w:contextualSpacing/>
                                    <w:jc w:val="left"/>
                                    <w:rPr>
                                      <w:rFonts w:ascii="Lucida Console" w:hAnsi="Lucida Console"/>
                                      <w:sz w:val="18"/>
                                    </w:rPr>
                                  </w:pPr>
                                </w:p>
                              </w:tc>
                              <w:tc>
                                <w:tcPr>
                                  <w:tcW w:w="1235" w:type="dxa"/>
                                </w:tcPr>
                                <w:p w14:paraId="72599285" w14:textId="27C514BF" w:rsidR="00072064" w:rsidRPr="00671BC4" w:rsidRDefault="00072064" w:rsidP="00412E72">
                                  <w:pPr>
                                    <w:contextualSpacing/>
                                    <w:jc w:val="left"/>
                                    <w:rPr>
                                      <w:rFonts w:ascii="Lucida Console" w:hAnsi="Lucida Console"/>
                                      <w:sz w:val="18"/>
                                    </w:rPr>
                                  </w:pPr>
                                </w:p>
                              </w:tc>
                              <w:tc>
                                <w:tcPr>
                                  <w:tcW w:w="2634" w:type="dxa"/>
                                </w:tcPr>
                                <w:p w14:paraId="7156E915" w14:textId="18DE6B3F" w:rsidR="00072064" w:rsidRPr="00671BC4" w:rsidRDefault="00072064" w:rsidP="00412E72">
                                  <w:pPr>
                                    <w:contextualSpacing/>
                                    <w:jc w:val="left"/>
                                    <w:rPr>
                                      <w:rFonts w:ascii="Lucida Console" w:hAnsi="Lucida Console"/>
                                      <w:sz w:val="18"/>
                                    </w:rPr>
                                  </w:pPr>
                                </w:p>
                              </w:tc>
                              <w:tc>
                                <w:tcPr>
                                  <w:tcW w:w="2045" w:type="dxa"/>
                                </w:tcPr>
                                <w:p w14:paraId="2E38B2B5" w14:textId="5B7B00E6" w:rsidR="00072064" w:rsidRPr="00671BC4" w:rsidRDefault="00072064" w:rsidP="00412E72">
                                  <w:pPr>
                                    <w:contextualSpacing/>
                                    <w:jc w:val="left"/>
                                    <w:rPr>
                                      <w:rFonts w:ascii="Lucida Console" w:hAnsi="Lucida Console"/>
                                      <w:sz w:val="18"/>
                                    </w:rPr>
                                  </w:pPr>
                                </w:p>
                              </w:tc>
                            </w:tr>
                            <w:tr w:rsidR="00072064" w14:paraId="6029AE67" w14:textId="77777777" w:rsidTr="00671BC4">
                              <w:tc>
                                <w:tcPr>
                                  <w:tcW w:w="1711" w:type="dxa"/>
                                </w:tcPr>
                                <w:p w14:paraId="5787BE30" w14:textId="72407F61" w:rsidR="00072064" w:rsidRPr="00671BC4" w:rsidRDefault="00072064" w:rsidP="00412E72">
                                  <w:pPr>
                                    <w:contextualSpacing/>
                                    <w:jc w:val="left"/>
                                    <w:rPr>
                                      <w:rFonts w:ascii="Lucida Console" w:hAnsi="Lucida Console"/>
                                      <w:sz w:val="18"/>
                                    </w:rPr>
                                  </w:pPr>
                                </w:p>
                              </w:tc>
                              <w:tc>
                                <w:tcPr>
                                  <w:tcW w:w="953" w:type="dxa"/>
                                </w:tcPr>
                                <w:p w14:paraId="0D98225D" w14:textId="2E4D9B03" w:rsidR="00072064" w:rsidRPr="00671BC4" w:rsidRDefault="00072064" w:rsidP="00412E72">
                                  <w:pPr>
                                    <w:contextualSpacing/>
                                    <w:jc w:val="left"/>
                                    <w:rPr>
                                      <w:rFonts w:ascii="Lucida Console" w:hAnsi="Lucida Console"/>
                                      <w:sz w:val="18"/>
                                    </w:rPr>
                                  </w:pPr>
                                </w:p>
                              </w:tc>
                              <w:tc>
                                <w:tcPr>
                                  <w:tcW w:w="1587" w:type="dxa"/>
                                </w:tcPr>
                                <w:p w14:paraId="206B04FB" w14:textId="02D7DD33" w:rsidR="00072064" w:rsidRPr="00671BC4" w:rsidRDefault="00072064" w:rsidP="00412E72">
                                  <w:pPr>
                                    <w:contextualSpacing/>
                                    <w:jc w:val="left"/>
                                    <w:rPr>
                                      <w:rFonts w:ascii="Lucida Console" w:hAnsi="Lucida Console"/>
                                      <w:sz w:val="18"/>
                                    </w:rPr>
                                  </w:pPr>
                                </w:p>
                              </w:tc>
                              <w:tc>
                                <w:tcPr>
                                  <w:tcW w:w="1235" w:type="dxa"/>
                                </w:tcPr>
                                <w:p w14:paraId="44AAD7B1" w14:textId="06EB102A" w:rsidR="00072064" w:rsidRPr="00671BC4" w:rsidRDefault="00072064" w:rsidP="00412E72">
                                  <w:pPr>
                                    <w:contextualSpacing/>
                                    <w:jc w:val="left"/>
                                    <w:rPr>
                                      <w:rFonts w:ascii="Lucida Console" w:hAnsi="Lucida Console"/>
                                      <w:sz w:val="18"/>
                                    </w:rPr>
                                  </w:pPr>
                                </w:p>
                              </w:tc>
                              <w:tc>
                                <w:tcPr>
                                  <w:tcW w:w="2634" w:type="dxa"/>
                                </w:tcPr>
                                <w:p w14:paraId="69217837" w14:textId="601B0065" w:rsidR="00072064" w:rsidRPr="00671BC4" w:rsidRDefault="00072064" w:rsidP="00412E72">
                                  <w:pPr>
                                    <w:contextualSpacing/>
                                    <w:jc w:val="left"/>
                                    <w:rPr>
                                      <w:rFonts w:ascii="Lucida Console" w:hAnsi="Lucida Console" w:cstheme="majorHAnsi"/>
                                      <w:sz w:val="18"/>
                                    </w:rPr>
                                  </w:pPr>
                                </w:p>
                              </w:tc>
                              <w:tc>
                                <w:tcPr>
                                  <w:tcW w:w="2045" w:type="dxa"/>
                                </w:tcPr>
                                <w:p w14:paraId="440DCACB" w14:textId="3069A63B" w:rsidR="00072064" w:rsidRPr="00671BC4" w:rsidRDefault="00072064" w:rsidP="00412E72">
                                  <w:pPr>
                                    <w:contextualSpacing/>
                                    <w:jc w:val="left"/>
                                    <w:rPr>
                                      <w:rFonts w:ascii="Lucida Console" w:hAnsi="Lucida Console" w:cstheme="majorHAnsi"/>
                                      <w:sz w:val="18"/>
                                    </w:rPr>
                                  </w:pPr>
                                </w:p>
                              </w:tc>
                            </w:tr>
                            <w:tr w:rsidR="00072064" w14:paraId="17A4AEB7" w14:textId="77777777" w:rsidTr="00671BC4">
                              <w:tc>
                                <w:tcPr>
                                  <w:tcW w:w="1711" w:type="dxa"/>
                                </w:tcPr>
                                <w:p w14:paraId="3A148B65" w14:textId="2239E3EB" w:rsidR="00072064" w:rsidRPr="00671BC4" w:rsidRDefault="00072064" w:rsidP="00412E72">
                                  <w:pPr>
                                    <w:contextualSpacing/>
                                    <w:jc w:val="left"/>
                                    <w:rPr>
                                      <w:rFonts w:ascii="Lucida Console" w:hAnsi="Lucida Console"/>
                                      <w:sz w:val="18"/>
                                    </w:rPr>
                                  </w:pPr>
                                </w:p>
                              </w:tc>
                              <w:tc>
                                <w:tcPr>
                                  <w:tcW w:w="953" w:type="dxa"/>
                                </w:tcPr>
                                <w:p w14:paraId="413483B3" w14:textId="3223CB45" w:rsidR="00072064" w:rsidRPr="00671BC4" w:rsidRDefault="00072064" w:rsidP="00412E72">
                                  <w:pPr>
                                    <w:contextualSpacing/>
                                    <w:jc w:val="left"/>
                                    <w:rPr>
                                      <w:rFonts w:ascii="Lucida Console" w:hAnsi="Lucida Console"/>
                                      <w:sz w:val="18"/>
                                    </w:rPr>
                                  </w:pPr>
                                </w:p>
                              </w:tc>
                              <w:tc>
                                <w:tcPr>
                                  <w:tcW w:w="1587" w:type="dxa"/>
                                </w:tcPr>
                                <w:p w14:paraId="16AD33FC" w14:textId="41B404AA" w:rsidR="00072064" w:rsidRPr="00671BC4" w:rsidRDefault="00072064" w:rsidP="00412E72">
                                  <w:pPr>
                                    <w:contextualSpacing/>
                                    <w:jc w:val="left"/>
                                    <w:rPr>
                                      <w:rFonts w:ascii="Lucida Console" w:hAnsi="Lucida Console"/>
                                      <w:sz w:val="18"/>
                                    </w:rPr>
                                  </w:pPr>
                                </w:p>
                              </w:tc>
                              <w:tc>
                                <w:tcPr>
                                  <w:tcW w:w="1235" w:type="dxa"/>
                                </w:tcPr>
                                <w:p w14:paraId="0DB008BE" w14:textId="0E49D66E" w:rsidR="00072064" w:rsidRPr="00671BC4" w:rsidRDefault="00072064" w:rsidP="00412E72">
                                  <w:pPr>
                                    <w:contextualSpacing/>
                                    <w:jc w:val="left"/>
                                    <w:rPr>
                                      <w:rFonts w:ascii="Lucida Console" w:hAnsi="Lucida Console"/>
                                      <w:sz w:val="18"/>
                                    </w:rPr>
                                  </w:pPr>
                                </w:p>
                              </w:tc>
                              <w:tc>
                                <w:tcPr>
                                  <w:tcW w:w="2634" w:type="dxa"/>
                                </w:tcPr>
                                <w:p w14:paraId="354C0B5C" w14:textId="1EE690B3" w:rsidR="00072064" w:rsidRPr="00671BC4" w:rsidRDefault="00072064" w:rsidP="00412E72">
                                  <w:pPr>
                                    <w:contextualSpacing/>
                                    <w:jc w:val="left"/>
                                    <w:rPr>
                                      <w:rFonts w:ascii="Lucida Console" w:hAnsi="Lucida Console"/>
                                      <w:sz w:val="18"/>
                                    </w:rPr>
                                  </w:pPr>
                                </w:p>
                              </w:tc>
                              <w:tc>
                                <w:tcPr>
                                  <w:tcW w:w="2045" w:type="dxa"/>
                                </w:tcPr>
                                <w:p w14:paraId="415C93F3" w14:textId="2F63B369" w:rsidR="00072064" w:rsidRPr="00671BC4" w:rsidRDefault="00072064" w:rsidP="00412E72">
                                  <w:pPr>
                                    <w:contextualSpacing/>
                                    <w:jc w:val="left"/>
                                    <w:rPr>
                                      <w:rFonts w:ascii="Lucida Console" w:hAnsi="Lucida Console"/>
                                      <w:sz w:val="18"/>
                                    </w:rPr>
                                  </w:pPr>
                                </w:p>
                              </w:tc>
                            </w:tr>
                            <w:tr w:rsidR="00072064" w14:paraId="0EA35D7A" w14:textId="77777777" w:rsidTr="00D97B2A">
                              <w:trPr>
                                <w:trHeight w:val="333"/>
                              </w:trPr>
                              <w:tc>
                                <w:tcPr>
                                  <w:tcW w:w="1711" w:type="dxa"/>
                                </w:tcPr>
                                <w:p w14:paraId="23CF695D" w14:textId="2CF7DD57" w:rsidR="00072064" w:rsidRPr="00671BC4" w:rsidRDefault="00072064" w:rsidP="00412E72">
                                  <w:pPr>
                                    <w:contextualSpacing/>
                                    <w:jc w:val="left"/>
                                    <w:rPr>
                                      <w:rFonts w:ascii="Lucida Console" w:hAnsi="Lucida Console"/>
                                      <w:sz w:val="18"/>
                                    </w:rPr>
                                  </w:pPr>
                                </w:p>
                              </w:tc>
                              <w:tc>
                                <w:tcPr>
                                  <w:tcW w:w="953" w:type="dxa"/>
                                </w:tcPr>
                                <w:p w14:paraId="6709E82E" w14:textId="50F39DC1" w:rsidR="00072064" w:rsidRPr="00671BC4" w:rsidRDefault="00072064" w:rsidP="00412E72">
                                  <w:pPr>
                                    <w:contextualSpacing/>
                                    <w:jc w:val="left"/>
                                    <w:rPr>
                                      <w:rFonts w:ascii="Lucida Console" w:hAnsi="Lucida Console"/>
                                      <w:sz w:val="18"/>
                                    </w:rPr>
                                  </w:pPr>
                                </w:p>
                              </w:tc>
                              <w:tc>
                                <w:tcPr>
                                  <w:tcW w:w="1587" w:type="dxa"/>
                                </w:tcPr>
                                <w:p w14:paraId="021D0CEC" w14:textId="6DA0E810" w:rsidR="00072064" w:rsidRPr="00671BC4" w:rsidRDefault="00072064" w:rsidP="00412E72">
                                  <w:pPr>
                                    <w:contextualSpacing/>
                                    <w:jc w:val="left"/>
                                    <w:rPr>
                                      <w:rFonts w:ascii="Lucida Console" w:hAnsi="Lucida Console"/>
                                      <w:sz w:val="18"/>
                                    </w:rPr>
                                  </w:pPr>
                                </w:p>
                              </w:tc>
                              <w:tc>
                                <w:tcPr>
                                  <w:tcW w:w="1235" w:type="dxa"/>
                                </w:tcPr>
                                <w:p w14:paraId="2F8575E7" w14:textId="51420AB0" w:rsidR="00072064" w:rsidRPr="00671BC4" w:rsidRDefault="00072064" w:rsidP="00412E72">
                                  <w:pPr>
                                    <w:contextualSpacing/>
                                    <w:jc w:val="left"/>
                                    <w:rPr>
                                      <w:rFonts w:ascii="Lucida Console" w:hAnsi="Lucida Console"/>
                                      <w:sz w:val="18"/>
                                    </w:rPr>
                                  </w:pPr>
                                </w:p>
                              </w:tc>
                              <w:tc>
                                <w:tcPr>
                                  <w:tcW w:w="2634" w:type="dxa"/>
                                </w:tcPr>
                                <w:p w14:paraId="2E08F34A" w14:textId="15860387" w:rsidR="00072064" w:rsidRPr="00671BC4" w:rsidRDefault="00072064" w:rsidP="00412E72">
                                  <w:pPr>
                                    <w:contextualSpacing/>
                                    <w:jc w:val="left"/>
                                    <w:rPr>
                                      <w:rFonts w:ascii="Lucida Console" w:hAnsi="Lucida Console"/>
                                      <w:sz w:val="18"/>
                                    </w:rPr>
                                  </w:pPr>
                                </w:p>
                              </w:tc>
                              <w:tc>
                                <w:tcPr>
                                  <w:tcW w:w="2045" w:type="dxa"/>
                                </w:tcPr>
                                <w:p w14:paraId="286A3C98" w14:textId="21E97DA6" w:rsidR="00072064" w:rsidRPr="00671BC4" w:rsidRDefault="00072064" w:rsidP="00412E72">
                                  <w:pPr>
                                    <w:contextualSpacing/>
                                    <w:jc w:val="left"/>
                                    <w:rPr>
                                      <w:rFonts w:ascii="Lucida Console" w:hAnsi="Lucida Console"/>
                                      <w:sz w:val="18"/>
                                    </w:rPr>
                                  </w:pPr>
                                </w:p>
                              </w:tc>
                            </w:tr>
                          </w:tbl>
                          <w:p w14:paraId="2C45C506" w14:textId="77777777" w:rsidR="00072064" w:rsidRPr="00971252" w:rsidRDefault="00072064" w:rsidP="00671BC4">
                            <w:pPr>
                              <w:spacing w:after="0"/>
                              <w:contextualSpacing/>
                              <w:jc w:val="left"/>
                              <w:rPr>
                                <w:rFonts w:ascii="Calibri" w:hAnsi="Calibri"/>
                              </w:rPr>
                            </w:pPr>
                          </w:p>
                          <w:p w14:paraId="0BA43766" w14:textId="77777777" w:rsidR="00072064" w:rsidRPr="00EC7625" w:rsidRDefault="00072064" w:rsidP="00671BC4">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DA935B" id="Text Box 2" o:spid="_x0000_s1027" type="#_x0000_t202" style="width:538.5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" fillcolor="#ebf1de" stroked="f" strokeweight=".5pt">
                <v:textbox>
                  <w:txbxContent>
                    <w:p w14:paraId="0B976D52" w14:textId="65A4EBA1" w:rsidR="00072064" w:rsidRPr="00B70DB4" w:rsidRDefault="00072064" w:rsidP="00671BC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Presence/absence sequences</w:t>
                      </w:r>
                    </w:p>
                    <w:p w14:paraId="361D1973" w14:textId="4EA9D872"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FASTA file with sequences that will be used for presence/absence classifications</w:t>
                      </w:r>
                    </w:p>
                    <w:p w14:paraId="64E16501" w14:textId="4C4C7667"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 xml:space="preserve">These </w:t>
                      </w:r>
                      <w:r w:rsidR="00F163E5">
                        <w:rPr>
                          <w:rFonts w:ascii="Calibri" w:hAnsi="Calibri"/>
                        </w:rPr>
                        <w:t xml:space="preserve">are </w:t>
                      </w:r>
                      <w:r w:rsidRPr="00B70DB4">
                        <w:rPr>
                          <w:rFonts w:ascii="Calibri" w:hAnsi="Calibri"/>
                        </w:rPr>
                        <w:t xml:space="preserve">sequences not identified by </w:t>
                      </w:r>
                      <w:r w:rsidRPr="00B70DB4">
                        <w:rPr>
                          <w:rFonts w:ascii="Calibri" w:hAnsi="Calibri"/>
                          <w:i/>
                        </w:rPr>
                        <w:t xml:space="preserve">in silico </w:t>
                      </w:r>
                      <w:r w:rsidRPr="00B70DB4">
                        <w:rPr>
                          <w:rFonts w:ascii="Calibri" w:hAnsi="Calibri"/>
                        </w:rPr>
                        <w:t>PCR such as positive controls, drug resistant/sensitive sequences, or sequences whose variation is not encompassed by NCBI taxonomy (</w:t>
                      </w:r>
                      <w:r w:rsidRPr="00B70DB4">
                        <w:rPr>
                          <w:rFonts w:ascii="Calibri" w:hAnsi="Calibri"/>
                          <w:i/>
                        </w:rPr>
                        <w:t xml:space="preserve">Legionella </w:t>
                      </w:r>
                      <w:proofErr w:type="spellStart"/>
                      <w:r w:rsidRPr="00B70DB4">
                        <w:rPr>
                          <w:rFonts w:ascii="Calibri" w:hAnsi="Calibri"/>
                          <w:i/>
                        </w:rPr>
                        <w:t>pneumophila</w:t>
                      </w:r>
                      <w:proofErr w:type="spellEnd"/>
                      <w:r w:rsidRPr="00B70DB4">
                        <w:rPr>
                          <w:rFonts w:ascii="Calibri" w:hAnsi="Calibri"/>
                        </w:rPr>
                        <w:t xml:space="preserve"> sg1)</w:t>
                      </w:r>
                    </w:p>
                    <w:p w14:paraId="655861AF" w14:textId="4C044153"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The raw count of reads which match the</w:t>
                      </w:r>
                      <w:r w:rsidR="00F163E5">
                        <w:rPr>
                          <w:rFonts w:ascii="Calibri" w:hAnsi="Calibri"/>
                        </w:rPr>
                        <w:t>se</w:t>
                      </w:r>
                      <w:r w:rsidRPr="00B70DB4">
                        <w:rPr>
                          <w:rFonts w:ascii="Calibri" w:hAnsi="Calibri"/>
                        </w:rPr>
                        <w:t xml:space="preserve"> sequences </w:t>
                      </w:r>
                      <w:r w:rsidR="00F163E5">
                        <w:rPr>
                          <w:rFonts w:ascii="Calibri" w:hAnsi="Calibri"/>
                        </w:rPr>
                        <w:t>are</w:t>
                      </w:r>
                      <w:r w:rsidRPr="00B70DB4">
                        <w:rPr>
                          <w:rFonts w:ascii="Calibri" w:hAnsi="Calibri"/>
                        </w:rPr>
                        <w:t xml:space="preserve"> reported as output of SMORE'D</w:t>
                      </w:r>
                    </w:p>
                    <w:p w14:paraId="4B386A06" w14:textId="1FDE0CDD" w:rsidR="00072064" w:rsidRPr="00B70DB4" w:rsidRDefault="00072064" w:rsidP="00C50E4F">
                      <w:pPr>
                        <w:pStyle w:val="ListParagraph"/>
                        <w:numPr>
                          <w:ilvl w:val="0"/>
                          <w:numId w:val="2"/>
                        </w:numPr>
                        <w:spacing w:after="0" w:line="240" w:lineRule="auto"/>
                        <w:jc w:val="left"/>
                        <w:rPr>
                          <w:rFonts w:ascii="Calibri" w:hAnsi="Calibri"/>
                        </w:rPr>
                      </w:pPr>
                      <w:r w:rsidRPr="00B70DB4">
                        <w:rPr>
                          <w:rFonts w:ascii="Calibri" w:hAnsi="Calibri"/>
                        </w:rPr>
                        <w:t xml:space="preserve">Each sequence should be labeled with the desired annotation </w:t>
                      </w:r>
                    </w:p>
                    <w:p w14:paraId="279478ED" w14:textId="77777777" w:rsidR="00072064" w:rsidRPr="00786F0A" w:rsidRDefault="00072064" w:rsidP="004C4DE3">
                      <w:pPr>
                        <w:pStyle w:val="ListParagraph"/>
                        <w:spacing w:after="0" w:line="240" w:lineRule="auto"/>
                        <w:jc w:val="left"/>
                        <w:rPr>
                          <w:rFonts w:ascii="Calibri" w:hAnsi="Calibri"/>
                          <w:sz w:val="22"/>
                        </w:rPr>
                      </w:pPr>
                    </w:p>
                    <w:p w14:paraId="7E4CE794"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&gt;Legionella_pneumoniae_sg1</w:t>
                      </w:r>
                    </w:p>
                    <w:p w14:paraId="0A52B13D" w14:textId="11484D8D"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CTCTGGCTTTGCAGTTATTTTATTACTCCACTCCAGCGATTTACCCTGTTTCTGCTGTGCCTGTGTGGGCTAAACCATGGTATGCTGTTAAT...</w:t>
                      </w:r>
                    </w:p>
                    <w:p w14:paraId="22BBC6B9" w14:textId="1818CBE4"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w:t>
                      </w:r>
                      <w:proofErr w:type="spellStart"/>
                      <w:r w:rsidRPr="00F163E5">
                        <w:rPr>
                          <w:rFonts w:asciiTheme="minorHAnsi" w:hAnsiTheme="minorHAnsi"/>
                          <w:b/>
                          <w:sz w:val="18"/>
                        </w:rPr>
                        <w:t>Mycoplasma_pneumoniae_macrolide_resistant</w:t>
                      </w:r>
                      <w:proofErr w:type="spellEnd"/>
                    </w:p>
                    <w:p w14:paraId="4816B2A2" w14:textId="3C6A5EEF"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TCCGTCCCGCTTGAATGGTGTAACCATCTCTTGACTGTCTCGGCTATAGACTCGGTGAAATCCAGGTACGGGTGAAGACACCCGTTAGGC...</w:t>
                      </w:r>
                    </w:p>
                    <w:p w14:paraId="2B015E00" w14:textId="60703CCF" w:rsidR="00072064" w:rsidRPr="00F163E5" w:rsidRDefault="00072064" w:rsidP="00786F0A">
                      <w:pPr>
                        <w:spacing w:after="0" w:line="240" w:lineRule="auto"/>
                        <w:jc w:val="left"/>
                        <w:rPr>
                          <w:rFonts w:asciiTheme="minorHAnsi" w:hAnsiTheme="minorHAnsi"/>
                          <w:b/>
                          <w:sz w:val="18"/>
                        </w:rPr>
                      </w:pPr>
                      <w:r w:rsidRPr="00D70D4C">
                        <w:rPr>
                          <w:rFonts w:asciiTheme="minorHAnsi" w:hAnsiTheme="minorHAnsi"/>
                          <w:sz w:val="18"/>
                        </w:rPr>
                        <w:t xml:space="preserve">       </w:t>
                      </w:r>
                      <w:r w:rsidRPr="00F163E5">
                        <w:rPr>
                          <w:rFonts w:asciiTheme="minorHAnsi" w:hAnsiTheme="minorHAnsi"/>
                          <w:b/>
                          <w:sz w:val="18"/>
                        </w:rPr>
                        <w:t>&gt;H1-275-oseltamivir_Resistant</w:t>
                      </w:r>
                      <w:proofErr w:type="gramStart"/>
                      <w:r w:rsidRPr="00F163E5">
                        <w:rPr>
                          <w:rFonts w:asciiTheme="minorHAnsi" w:hAnsiTheme="minorHAnsi"/>
                          <w:b/>
                          <w:sz w:val="18"/>
                        </w:rPr>
                        <w:t>_(</w:t>
                      </w:r>
                      <w:proofErr w:type="gramEnd"/>
                      <w:r w:rsidRPr="00F163E5">
                        <w:rPr>
                          <w:rFonts w:asciiTheme="minorHAnsi" w:hAnsiTheme="minorHAnsi"/>
                          <w:b/>
                          <w:sz w:val="18"/>
                        </w:rPr>
                        <w:t>H275Y)</w:t>
                      </w:r>
                    </w:p>
                    <w:p w14:paraId="1FA91B26" w14:textId="2BB8F603"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CCTCATACAAAATCTTCAGAATAGAAAAGGGAAAGATAATCAAATCAGTCGAAATGAAAGCCCCTAATTATTATTATGATTATTATGAGA...</w:t>
                      </w:r>
                    </w:p>
                    <w:p w14:paraId="6251E713"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&gt;H3-292-oseltamivir_Sensitive</w:t>
                      </w:r>
                    </w:p>
                    <w:p w14:paraId="34904EC1" w14:textId="5CA58AED"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TGCTCCTGCTATCCTCGATATCCTGGTGTCAGATGTGTCTGCAGAGACAACTGGAAAGGATCCAACCGGCCCATCGTAGCGGCCCATCGT...</w:t>
                      </w:r>
                    </w:p>
                    <w:p w14:paraId="52A6551C" w14:textId="77777777" w:rsidR="00072064" w:rsidRPr="00F163E5" w:rsidRDefault="00072064" w:rsidP="00786F0A">
                      <w:pPr>
                        <w:spacing w:after="0" w:line="240" w:lineRule="auto"/>
                        <w:ind w:left="270"/>
                        <w:jc w:val="left"/>
                        <w:rPr>
                          <w:rFonts w:asciiTheme="minorHAnsi" w:hAnsiTheme="minorHAnsi"/>
                          <w:b/>
                          <w:sz w:val="18"/>
                        </w:rPr>
                      </w:pPr>
                      <w:r w:rsidRPr="00F163E5">
                        <w:rPr>
                          <w:rFonts w:asciiTheme="minorHAnsi" w:hAnsiTheme="minorHAnsi"/>
                          <w:b/>
                          <w:sz w:val="18"/>
                        </w:rPr>
                        <w:t>&gt;L._pneumophila_sg1_positive_control</w:t>
                      </w:r>
                    </w:p>
                    <w:p w14:paraId="15661B8F" w14:textId="719BD8D1" w:rsidR="00072064" w:rsidRPr="00D70D4C" w:rsidRDefault="00072064" w:rsidP="00786F0A">
                      <w:pPr>
                        <w:spacing w:after="0" w:line="240" w:lineRule="auto"/>
                        <w:ind w:left="270"/>
                        <w:jc w:val="left"/>
                        <w:rPr>
                          <w:rFonts w:asciiTheme="minorHAnsi" w:hAnsiTheme="minorHAnsi"/>
                          <w:sz w:val="18"/>
                        </w:rPr>
                      </w:pPr>
                      <w:r w:rsidRPr="00D70D4C">
                        <w:rPr>
                          <w:rFonts w:asciiTheme="minorHAnsi" w:hAnsiTheme="minorHAnsi"/>
                          <w:sz w:val="18"/>
                        </w:rPr>
                        <w:t>CACCTATCAATGCAAAATATCAGGCATGTTCGCTGGAGGTCTGAGGCTGCTGTCGGGGCAAATCTTCCCAGGCGAGAATCTTCCCAGGC...</w:t>
                      </w:r>
                    </w:p>
                    <w:tbl>
                      <w:tblPr>
                        <w:tblStyle w:val="TableGrid"/>
                        <w:tblW w:w="0" w:type="auto"/>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14:paraId="502C88C5" w14:textId="77777777" w:rsidTr="00671BC4">
                        <w:tc>
                          <w:tcPr>
                            <w:tcW w:w="1711" w:type="dxa"/>
                          </w:tcPr>
                          <w:p w14:paraId="093BFB12" w14:textId="2676A376" w:rsidR="00072064" w:rsidRPr="00671BC4" w:rsidRDefault="00072064" w:rsidP="00412E72">
                            <w:pPr>
                              <w:contextualSpacing/>
                              <w:jc w:val="left"/>
                              <w:rPr>
                                <w:rFonts w:ascii="Lucida Console" w:hAnsi="Lucida Console"/>
                                <w:sz w:val="18"/>
                              </w:rPr>
                            </w:pPr>
                          </w:p>
                        </w:tc>
                        <w:tc>
                          <w:tcPr>
                            <w:tcW w:w="953" w:type="dxa"/>
                          </w:tcPr>
                          <w:p w14:paraId="5D1B84E7" w14:textId="4632D087" w:rsidR="00072064" w:rsidRPr="00671BC4" w:rsidRDefault="00072064" w:rsidP="00412E72">
                            <w:pPr>
                              <w:contextualSpacing/>
                              <w:jc w:val="left"/>
                              <w:rPr>
                                <w:rFonts w:ascii="Lucida Console" w:hAnsi="Lucida Console"/>
                                <w:sz w:val="18"/>
                              </w:rPr>
                            </w:pPr>
                          </w:p>
                        </w:tc>
                        <w:tc>
                          <w:tcPr>
                            <w:tcW w:w="1587" w:type="dxa"/>
                          </w:tcPr>
                          <w:p w14:paraId="03C687EF" w14:textId="4EB9BA74" w:rsidR="00072064" w:rsidRPr="00671BC4" w:rsidRDefault="00072064" w:rsidP="00412E72">
                            <w:pPr>
                              <w:contextualSpacing/>
                              <w:jc w:val="left"/>
                              <w:rPr>
                                <w:rFonts w:ascii="Lucida Console" w:hAnsi="Lucida Console"/>
                                <w:sz w:val="18"/>
                              </w:rPr>
                            </w:pPr>
                          </w:p>
                        </w:tc>
                        <w:tc>
                          <w:tcPr>
                            <w:tcW w:w="1235" w:type="dxa"/>
                          </w:tcPr>
                          <w:p w14:paraId="72599285" w14:textId="27C514BF" w:rsidR="00072064" w:rsidRPr="00671BC4" w:rsidRDefault="00072064" w:rsidP="00412E72">
                            <w:pPr>
                              <w:contextualSpacing/>
                              <w:jc w:val="left"/>
                              <w:rPr>
                                <w:rFonts w:ascii="Lucida Console" w:hAnsi="Lucida Console"/>
                                <w:sz w:val="18"/>
                              </w:rPr>
                            </w:pPr>
                          </w:p>
                        </w:tc>
                        <w:tc>
                          <w:tcPr>
                            <w:tcW w:w="2634" w:type="dxa"/>
                          </w:tcPr>
                          <w:p w14:paraId="7156E915" w14:textId="18DE6B3F" w:rsidR="00072064" w:rsidRPr="00671BC4" w:rsidRDefault="00072064" w:rsidP="00412E72">
                            <w:pPr>
                              <w:contextualSpacing/>
                              <w:jc w:val="left"/>
                              <w:rPr>
                                <w:rFonts w:ascii="Lucida Console" w:hAnsi="Lucida Console"/>
                                <w:sz w:val="18"/>
                              </w:rPr>
                            </w:pPr>
                          </w:p>
                        </w:tc>
                        <w:tc>
                          <w:tcPr>
                            <w:tcW w:w="2045" w:type="dxa"/>
                          </w:tcPr>
                          <w:p w14:paraId="2E38B2B5" w14:textId="5B7B00E6" w:rsidR="00072064" w:rsidRPr="00671BC4" w:rsidRDefault="00072064" w:rsidP="00412E72">
                            <w:pPr>
                              <w:contextualSpacing/>
                              <w:jc w:val="left"/>
                              <w:rPr>
                                <w:rFonts w:ascii="Lucida Console" w:hAnsi="Lucida Console"/>
                                <w:sz w:val="18"/>
                              </w:rPr>
                            </w:pPr>
                          </w:p>
                        </w:tc>
                      </w:tr>
                      <w:tr w:rsidR="00072064" w14:paraId="6029AE67" w14:textId="77777777" w:rsidTr="00671BC4">
                        <w:tc>
                          <w:tcPr>
                            <w:tcW w:w="1711" w:type="dxa"/>
                          </w:tcPr>
                          <w:p w14:paraId="5787BE30" w14:textId="72407F61" w:rsidR="00072064" w:rsidRPr="00671BC4" w:rsidRDefault="00072064" w:rsidP="00412E72">
                            <w:pPr>
                              <w:contextualSpacing/>
                              <w:jc w:val="left"/>
                              <w:rPr>
                                <w:rFonts w:ascii="Lucida Console" w:hAnsi="Lucida Console"/>
                                <w:sz w:val="18"/>
                              </w:rPr>
                            </w:pPr>
                          </w:p>
                        </w:tc>
                        <w:tc>
                          <w:tcPr>
                            <w:tcW w:w="953" w:type="dxa"/>
                          </w:tcPr>
                          <w:p w14:paraId="0D98225D" w14:textId="2E4D9B03" w:rsidR="00072064" w:rsidRPr="00671BC4" w:rsidRDefault="00072064" w:rsidP="00412E72">
                            <w:pPr>
                              <w:contextualSpacing/>
                              <w:jc w:val="left"/>
                              <w:rPr>
                                <w:rFonts w:ascii="Lucida Console" w:hAnsi="Lucida Console"/>
                                <w:sz w:val="18"/>
                              </w:rPr>
                            </w:pPr>
                          </w:p>
                        </w:tc>
                        <w:tc>
                          <w:tcPr>
                            <w:tcW w:w="1587" w:type="dxa"/>
                          </w:tcPr>
                          <w:p w14:paraId="206B04FB" w14:textId="02D7DD33" w:rsidR="00072064" w:rsidRPr="00671BC4" w:rsidRDefault="00072064" w:rsidP="00412E72">
                            <w:pPr>
                              <w:contextualSpacing/>
                              <w:jc w:val="left"/>
                              <w:rPr>
                                <w:rFonts w:ascii="Lucida Console" w:hAnsi="Lucida Console"/>
                                <w:sz w:val="18"/>
                              </w:rPr>
                            </w:pPr>
                          </w:p>
                        </w:tc>
                        <w:tc>
                          <w:tcPr>
                            <w:tcW w:w="1235" w:type="dxa"/>
                          </w:tcPr>
                          <w:p w14:paraId="44AAD7B1" w14:textId="06EB102A" w:rsidR="00072064" w:rsidRPr="00671BC4" w:rsidRDefault="00072064" w:rsidP="00412E72">
                            <w:pPr>
                              <w:contextualSpacing/>
                              <w:jc w:val="left"/>
                              <w:rPr>
                                <w:rFonts w:ascii="Lucida Console" w:hAnsi="Lucida Console"/>
                                <w:sz w:val="18"/>
                              </w:rPr>
                            </w:pPr>
                          </w:p>
                        </w:tc>
                        <w:tc>
                          <w:tcPr>
                            <w:tcW w:w="2634" w:type="dxa"/>
                          </w:tcPr>
                          <w:p w14:paraId="69217837" w14:textId="601B0065" w:rsidR="00072064" w:rsidRPr="00671BC4" w:rsidRDefault="00072064" w:rsidP="00412E72">
                            <w:pPr>
                              <w:contextualSpacing/>
                              <w:jc w:val="left"/>
                              <w:rPr>
                                <w:rFonts w:ascii="Lucida Console" w:hAnsi="Lucida Console" w:cstheme="majorHAnsi"/>
                                <w:sz w:val="18"/>
                              </w:rPr>
                            </w:pPr>
                          </w:p>
                        </w:tc>
                        <w:tc>
                          <w:tcPr>
                            <w:tcW w:w="2045" w:type="dxa"/>
                          </w:tcPr>
                          <w:p w14:paraId="440DCACB" w14:textId="3069A63B" w:rsidR="00072064" w:rsidRPr="00671BC4" w:rsidRDefault="00072064" w:rsidP="00412E72">
                            <w:pPr>
                              <w:contextualSpacing/>
                              <w:jc w:val="left"/>
                              <w:rPr>
                                <w:rFonts w:ascii="Lucida Console" w:hAnsi="Lucida Console" w:cstheme="majorHAnsi"/>
                                <w:sz w:val="18"/>
                              </w:rPr>
                            </w:pPr>
                          </w:p>
                        </w:tc>
                      </w:tr>
                      <w:tr w:rsidR="00072064" w14:paraId="17A4AEB7" w14:textId="77777777" w:rsidTr="00671BC4">
                        <w:tc>
                          <w:tcPr>
                            <w:tcW w:w="1711" w:type="dxa"/>
                          </w:tcPr>
                          <w:p w14:paraId="3A148B65" w14:textId="2239E3EB" w:rsidR="00072064" w:rsidRPr="00671BC4" w:rsidRDefault="00072064" w:rsidP="00412E72">
                            <w:pPr>
                              <w:contextualSpacing/>
                              <w:jc w:val="left"/>
                              <w:rPr>
                                <w:rFonts w:ascii="Lucida Console" w:hAnsi="Lucida Console"/>
                                <w:sz w:val="18"/>
                              </w:rPr>
                            </w:pPr>
                          </w:p>
                        </w:tc>
                        <w:tc>
                          <w:tcPr>
                            <w:tcW w:w="953" w:type="dxa"/>
                          </w:tcPr>
                          <w:p w14:paraId="413483B3" w14:textId="3223CB45" w:rsidR="00072064" w:rsidRPr="00671BC4" w:rsidRDefault="00072064" w:rsidP="00412E72">
                            <w:pPr>
                              <w:contextualSpacing/>
                              <w:jc w:val="left"/>
                              <w:rPr>
                                <w:rFonts w:ascii="Lucida Console" w:hAnsi="Lucida Console"/>
                                <w:sz w:val="18"/>
                              </w:rPr>
                            </w:pPr>
                          </w:p>
                        </w:tc>
                        <w:tc>
                          <w:tcPr>
                            <w:tcW w:w="1587" w:type="dxa"/>
                          </w:tcPr>
                          <w:p w14:paraId="16AD33FC" w14:textId="41B404AA" w:rsidR="00072064" w:rsidRPr="00671BC4" w:rsidRDefault="00072064" w:rsidP="00412E72">
                            <w:pPr>
                              <w:contextualSpacing/>
                              <w:jc w:val="left"/>
                              <w:rPr>
                                <w:rFonts w:ascii="Lucida Console" w:hAnsi="Lucida Console"/>
                                <w:sz w:val="18"/>
                              </w:rPr>
                            </w:pPr>
                          </w:p>
                        </w:tc>
                        <w:tc>
                          <w:tcPr>
                            <w:tcW w:w="1235" w:type="dxa"/>
                          </w:tcPr>
                          <w:p w14:paraId="0DB008BE" w14:textId="0E49D66E" w:rsidR="00072064" w:rsidRPr="00671BC4" w:rsidRDefault="00072064" w:rsidP="00412E72">
                            <w:pPr>
                              <w:contextualSpacing/>
                              <w:jc w:val="left"/>
                              <w:rPr>
                                <w:rFonts w:ascii="Lucida Console" w:hAnsi="Lucida Console"/>
                                <w:sz w:val="18"/>
                              </w:rPr>
                            </w:pPr>
                          </w:p>
                        </w:tc>
                        <w:tc>
                          <w:tcPr>
                            <w:tcW w:w="2634" w:type="dxa"/>
                          </w:tcPr>
                          <w:p w14:paraId="354C0B5C" w14:textId="1EE690B3" w:rsidR="00072064" w:rsidRPr="00671BC4" w:rsidRDefault="00072064" w:rsidP="00412E72">
                            <w:pPr>
                              <w:contextualSpacing/>
                              <w:jc w:val="left"/>
                              <w:rPr>
                                <w:rFonts w:ascii="Lucida Console" w:hAnsi="Lucida Console"/>
                                <w:sz w:val="18"/>
                              </w:rPr>
                            </w:pPr>
                          </w:p>
                        </w:tc>
                        <w:tc>
                          <w:tcPr>
                            <w:tcW w:w="2045" w:type="dxa"/>
                          </w:tcPr>
                          <w:p w14:paraId="415C93F3" w14:textId="2F63B369" w:rsidR="00072064" w:rsidRPr="00671BC4" w:rsidRDefault="00072064" w:rsidP="00412E72">
                            <w:pPr>
                              <w:contextualSpacing/>
                              <w:jc w:val="left"/>
                              <w:rPr>
                                <w:rFonts w:ascii="Lucida Console" w:hAnsi="Lucida Console"/>
                                <w:sz w:val="18"/>
                              </w:rPr>
                            </w:pPr>
                          </w:p>
                        </w:tc>
                      </w:tr>
                      <w:tr w:rsidR="00072064" w14:paraId="0EA35D7A" w14:textId="77777777" w:rsidTr="00D97B2A">
                        <w:trPr>
                          <w:trHeight w:val="333"/>
                        </w:trPr>
                        <w:tc>
                          <w:tcPr>
                            <w:tcW w:w="1711" w:type="dxa"/>
                          </w:tcPr>
                          <w:p w14:paraId="23CF695D" w14:textId="2CF7DD57" w:rsidR="00072064" w:rsidRPr="00671BC4" w:rsidRDefault="00072064" w:rsidP="00412E72">
                            <w:pPr>
                              <w:contextualSpacing/>
                              <w:jc w:val="left"/>
                              <w:rPr>
                                <w:rFonts w:ascii="Lucida Console" w:hAnsi="Lucida Console"/>
                                <w:sz w:val="18"/>
                              </w:rPr>
                            </w:pPr>
                          </w:p>
                        </w:tc>
                        <w:tc>
                          <w:tcPr>
                            <w:tcW w:w="953" w:type="dxa"/>
                          </w:tcPr>
                          <w:p w14:paraId="6709E82E" w14:textId="50F39DC1" w:rsidR="00072064" w:rsidRPr="00671BC4" w:rsidRDefault="00072064" w:rsidP="00412E72">
                            <w:pPr>
                              <w:contextualSpacing/>
                              <w:jc w:val="left"/>
                              <w:rPr>
                                <w:rFonts w:ascii="Lucida Console" w:hAnsi="Lucida Console"/>
                                <w:sz w:val="18"/>
                              </w:rPr>
                            </w:pPr>
                          </w:p>
                        </w:tc>
                        <w:tc>
                          <w:tcPr>
                            <w:tcW w:w="1587" w:type="dxa"/>
                          </w:tcPr>
                          <w:p w14:paraId="021D0CEC" w14:textId="6DA0E810" w:rsidR="00072064" w:rsidRPr="00671BC4" w:rsidRDefault="00072064" w:rsidP="00412E72">
                            <w:pPr>
                              <w:contextualSpacing/>
                              <w:jc w:val="left"/>
                              <w:rPr>
                                <w:rFonts w:ascii="Lucida Console" w:hAnsi="Lucida Console"/>
                                <w:sz w:val="18"/>
                              </w:rPr>
                            </w:pPr>
                          </w:p>
                        </w:tc>
                        <w:tc>
                          <w:tcPr>
                            <w:tcW w:w="1235" w:type="dxa"/>
                          </w:tcPr>
                          <w:p w14:paraId="2F8575E7" w14:textId="51420AB0" w:rsidR="00072064" w:rsidRPr="00671BC4" w:rsidRDefault="00072064" w:rsidP="00412E72">
                            <w:pPr>
                              <w:contextualSpacing/>
                              <w:jc w:val="left"/>
                              <w:rPr>
                                <w:rFonts w:ascii="Lucida Console" w:hAnsi="Lucida Console"/>
                                <w:sz w:val="18"/>
                              </w:rPr>
                            </w:pPr>
                          </w:p>
                        </w:tc>
                        <w:tc>
                          <w:tcPr>
                            <w:tcW w:w="2634" w:type="dxa"/>
                          </w:tcPr>
                          <w:p w14:paraId="2E08F34A" w14:textId="15860387" w:rsidR="00072064" w:rsidRPr="00671BC4" w:rsidRDefault="00072064" w:rsidP="00412E72">
                            <w:pPr>
                              <w:contextualSpacing/>
                              <w:jc w:val="left"/>
                              <w:rPr>
                                <w:rFonts w:ascii="Lucida Console" w:hAnsi="Lucida Console"/>
                                <w:sz w:val="18"/>
                              </w:rPr>
                            </w:pPr>
                          </w:p>
                        </w:tc>
                        <w:tc>
                          <w:tcPr>
                            <w:tcW w:w="2045" w:type="dxa"/>
                          </w:tcPr>
                          <w:p w14:paraId="286A3C98" w14:textId="21E97DA6" w:rsidR="00072064" w:rsidRPr="00671BC4" w:rsidRDefault="00072064" w:rsidP="00412E72">
                            <w:pPr>
                              <w:contextualSpacing/>
                              <w:jc w:val="left"/>
                              <w:rPr>
                                <w:rFonts w:ascii="Lucida Console" w:hAnsi="Lucida Console"/>
                                <w:sz w:val="18"/>
                              </w:rPr>
                            </w:pPr>
                          </w:p>
                        </w:tc>
                      </w:tr>
                    </w:tbl>
                    <w:p w14:paraId="2C45C506" w14:textId="77777777" w:rsidR="00072064" w:rsidRPr="00971252" w:rsidRDefault="00072064" w:rsidP="00671BC4">
                      <w:pPr>
                        <w:spacing w:after="0"/>
                        <w:contextualSpacing/>
                        <w:jc w:val="left"/>
                        <w:rPr>
                          <w:rFonts w:ascii="Calibri" w:hAnsi="Calibri"/>
                        </w:rPr>
                      </w:pPr>
                    </w:p>
                    <w:p w14:paraId="0BA43766" w14:textId="77777777" w:rsidR="00072064" w:rsidRPr="00EC7625" w:rsidRDefault="00072064" w:rsidP="00671BC4">
                      <w:pPr>
                        <w:pStyle w:val="ListParagraph"/>
                        <w:jc w:val="left"/>
                      </w:pPr>
                    </w:p>
                  </w:txbxContent>
                </v:textbox>
                <w10:anchorlock/>
              </v:shape>
            </w:pict>
          </mc:Fallback>
        </mc:AlternateContent>
      </w:r>
    </w:p>
    <w:p w14:paraId="173CADC5" w14:textId="1E12D810" w:rsidR="000C4408" w:rsidRDefault="009C53B7" w:rsidP="00D145B8">
      <w:pPr>
        <w:rPr>
          <w:rFonts w:ascii="Courier New" w:hAnsi="Courier New" w:cs="Courier New"/>
        </w:rPr>
      </w:pPr>
      <w:r w:rsidRPr="00971252">
        <w:rPr>
          <w:rFonts w:ascii="Calibri" w:eastAsia="MS Mincho" w:hAnsi="Calibri" w:cs="Times New Roman"/>
          <w:noProof/>
          <w:szCs w:val="28"/>
        </w:rPr>
        <mc:AlternateContent>
          <mc:Choice Requires="wps">
            <w:drawing>
              <wp:inline distT="0" distB="0" distL="0" distR="0" wp14:anchorId="35002DB5" wp14:editId="1F58265A">
                <wp:extent cx="6839712" cy="2186940"/>
                <wp:effectExtent l="0" t="0" r="0" b="3810"/>
                <wp:docPr id="4" name="Text Box 4"/>
                <wp:cNvGraphicFramePr/>
                <a:graphic xmlns:a="http://schemas.openxmlformats.org/drawingml/2006/main">
                  <a:graphicData uri="http://schemas.microsoft.com/office/word/2010/wordprocessingShape">
                    <wps:wsp>
                      <wps:cNvSpPr txBox="1"/>
                      <wps:spPr>
                        <a:xfrm>
                          <a:off x="0" y="0"/>
                          <a:ext cx="6839712" cy="2186940"/>
                        </a:xfrm>
                        <a:prstGeom prst="rect">
                          <a:avLst/>
                        </a:prstGeom>
                        <a:solidFill>
                          <a:srgbClr val="9BBB59">
                            <a:lumMod val="20000"/>
                            <a:lumOff val="80000"/>
                          </a:srgbClr>
                        </a:solidFill>
                        <a:ln w="6350">
                          <a:noFill/>
                        </a:ln>
                        <a:effectLst/>
                      </wps:spPr>
                      <wps:txbx>
                        <w:txbxContent>
                          <w:p w14:paraId="341B5F13" w14:textId="60A302F2" w:rsidR="00072064" w:rsidRPr="00B70DB4" w:rsidRDefault="00072064" w:rsidP="009C53B7">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Sample characterization sequences</w:t>
                            </w:r>
                          </w:p>
                          <w:p w14:paraId="191B2C61" w14:textId="0CEBF166"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FASTA file with sequences that will be used for sample characterization</w:t>
                            </w:r>
                          </w:p>
                          <w:p w14:paraId="6C821449" w14:textId="525FABBB"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These</w:t>
                            </w:r>
                            <w:r w:rsidR="00F163E5">
                              <w:rPr>
                                <w:rFonts w:ascii="Calibri" w:hAnsi="Calibri"/>
                              </w:rPr>
                              <w:t xml:space="preserve"> are</w:t>
                            </w:r>
                            <w:r w:rsidRPr="00B70DB4">
                              <w:rPr>
                                <w:rFonts w:ascii="Calibri" w:hAnsi="Calibri"/>
                              </w:rPr>
                              <w:t xml:space="preserve"> </w:t>
                            </w:r>
                            <w:r w:rsidR="00F163E5">
                              <w:rPr>
                                <w:rFonts w:ascii="Calibri" w:hAnsi="Calibri"/>
                              </w:rPr>
                              <w:t>sequences</w:t>
                            </w:r>
                            <w:r w:rsidRPr="00B70DB4">
                              <w:rPr>
                                <w:rFonts w:ascii="Calibri" w:hAnsi="Calibri"/>
                              </w:rPr>
                              <w:t xml:space="preserve"> not identified by </w:t>
                            </w:r>
                            <w:r w:rsidRPr="00B70DB4">
                              <w:rPr>
                                <w:rFonts w:ascii="Calibri" w:hAnsi="Calibri"/>
                                <w:i/>
                              </w:rPr>
                              <w:t xml:space="preserve">in silico </w:t>
                            </w:r>
                            <w:r w:rsidRPr="00B70DB4">
                              <w:rPr>
                                <w:rFonts w:ascii="Calibri" w:hAnsi="Calibri"/>
                              </w:rPr>
                              <w:t xml:space="preserve">PCR such as </w:t>
                            </w:r>
                            <w:r w:rsidRPr="00B70DB4">
                              <w:rPr>
                                <w:rFonts w:ascii="Calibri" w:hAnsi="Calibri"/>
                                <w:i/>
                              </w:rPr>
                              <w:t>Mycoplasma pneumoniae</w:t>
                            </w:r>
                            <w:r w:rsidRPr="00B70DB4">
                              <w:rPr>
                                <w:rFonts w:ascii="Calibri" w:hAnsi="Calibri"/>
                              </w:rPr>
                              <w:t xml:space="preserve"> P-Type 1 and </w:t>
                            </w:r>
                            <w:r w:rsidRPr="00B70DB4">
                              <w:rPr>
                                <w:rFonts w:ascii="Calibri" w:hAnsi="Calibri"/>
                                <w:i/>
                              </w:rPr>
                              <w:t>Mycoplasma pneumoniae</w:t>
                            </w:r>
                            <w:r w:rsidRPr="00B70DB4">
                              <w:rPr>
                                <w:rFonts w:ascii="Calibri" w:hAnsi="Calibri"/>
                              </w:rPr>
                              <w:t xml:space="preserve"> P-Type 2</w:t>
                            </w:r>
                          </w:p>
                          <w:p w14:paraId="42823BDC" w14:textId="47555FD5"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Only one type (the most abundant) is reported per sample by SMORE'D</w:t>
                            </w:r>
                          </w:p>
                          <w:p w14:paraId="193F50B9" w14:textId="4BB0253B"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The sequences must be labeled as</w:t>
                            </w:r>
                          </w:p>
                          <w:p w14:paraId="3F9133F5" w14:textId="63ABCAA9" w:rsidR="00072064" w:rsidRPr="00B70DB4" w:rsidRDefault="00072064" w:rsidP="00CF4E1A">
                            <w:pPr>
                              <w:spacing w:after="0" w:line="240" w:lineRule="auto"/>
                              <w:ind w:left="1440"/>
                              <w:jc w:val="left"/>
                              <w:rPr>
                                <w:rFonts w:ascii="Calibri" w:hAnsi="Calibri"/>
                                <w:b/>
                              </w:rPr>
                            </w:pPr>
                            <w:r w:rsidRPr="00B70DB4">
                              <w:rPr>
                                <w:rFonts w:ascii="Calibri" w:hAnsi="Calibri"/>
                                <w:b/>
                              </w:rPr>
                              <w:t xml:space="preserve">&gt;target </w:t>
                            </w:r>
                            <w:proofErr w:type="spellStart"/>
                            <w:r w:rsidRPr="00B70DB4">
                              <w:rPr>
                                <w:rFonts w:ascii="Calibri" w:hAnsi="Calibri"/>
                                <w:b/>
                              </w:rPr>
                              <w:t>shorthand_variant</w:t>
                            </w:r>
                            <w:proofErr w:type="spellEnd"/>
                            <w:r w:rsidRPr="00B70DB4">
                              <w:rPr>
                                <w:rFonts w:ascii="Calibri" w:hAnsi="Calibri"/>
                                <w:b/>
                              </w:rPr>
                              <w:t xml:space="preserve"> </w:t>
                            </w:r>
                            <w:proofErr w:type="spellStart"/>
                            <w:r w:rsidRPr="00B70DB4">
                              <w:rPr>
                                <w:rFonts w:ascii="Calibri" w:hAnsi="Calibri"/>
                                <w:b/>
                              </w:rPr>
                              <w:t>number_annotation</w:t>
                            </w:r>
                            <w:proofErr w:type="spellEnd"/>
                            <w:r w:rsidRPr="00B70DB4">
                              <w:rPr>
                                <w:rFonts w:ascii="Calibri" w:hAnsi="Calibri"/>
                                <w:b/>
                              </w:rPr>
                              <w:t xml:space="preserve"> </w:t>
                            </w:r>
                          </w:p>
                          <w:p w14:paraId="7D608FB0" w14:textId="77777777" w:rsidR="00072064" w:rsidRPr="00F163E5" w:rsidRDefault="00072064" w:rsidP="00CF4E1A">
                            <w:pPr>
                              <w:spacing w:after="0" w:line="240" w:lineRule="auto"/>
                              <w:jc w:val="left"/>
                              <w:rPr>
                                <w:rFonts w:ascii="Calibri" w:hAnsi="Calibri"/>
                                <w:b/>
                                <w:sz w:val="18"/>
                              </w:rPr>
                            </w:pPr>
                            <w:r w:rsidRPr="00F163E5">
                              <w:rPr>
                                <w:rFonts w:ascii="Calibri" w:hAnsi="Calibri"/>
                                <w:b/>
                                <w:sz w:val="18"/>
                              </w:rPr>
                              <w:t>&gt;type_1_Mycoplasma Pneumoniae P-type 1</w:t>
                            </w:r>
                          </w:p>
                          <w:p w14:paraId="7C754E57" w14:textId="77777777" w:rsidR="00072064" w:rsidRPr="00D70D4C" w:rsidRDefault="00072064" w:rsidP="00CF4E1A">
                            <w:pPr>
                              <w:spacing w:after="0" w:line="240" w:lineRule="auto"/>
                              <w:jc w:val="left"/>
                              <w:rPr>
                                <w:rFonts w:ascii="Calibri" w:hAnsi="Calibri"/>
                                <w:sz w:val="18"/>
                              </w:rPr>
                            </w:pPr>
                            <w:r w:rsidRPr="00D70D4C">
                              <w:rPr>
                                <w:rFonts w:ascii="Calibri" w:hAnsi="Calibri"/>
                                <w:sz w:val="18"/>
                              </w:rPr>
                              <w:t>GGTATAATTGTTTGGATTCGCCATAAATTTTGCTTATGGCTTTTAACTTTCCAACGTGCACATTAAATGGAAGACAATTAAATGGAAGACAATAACAAAACGCAAGCTTACGATTCCAGTAGCATTAAGATTC</w:t>
                            </w:r>
                          </w:p>
                          <w:p w14:paraId="3B4B661A" w14:textId="77777777" w:rsidR="00072064" w:rsidRPr="00F163E5" w:rsidRDefault="00072064" w:rsidP="00CF4E1A">
                            <w:pPr>
                              <w:spacing w:after="0" w:line="240" w:lineRule="auto"/>
                              <w:jc w:val="left"/>
                              <w:rPr>
                                <w:rFonts w:ascii="Calibri" w:hAnsi="Calibri"/>
                                <w:b/>
                                <w:sz w:val="18"/>
                              </w:rPr>
                            </w:pPr>
                            <w:r w:rsidRPr="00F163E5">
                              <w:rPr>
                                <w:rFonts w:ascii="Calibri" w:hAnsi="Calibri"/>
                                <w:b/>
                                <w:sz w:val="18"/>
                              </w:rPr>
                              <w:t>&gt;type_2_Mycoplasma Pneumoniae P-type 2</w:t>
                            </w:r>
                          </w:p>
                          <w:p w14:paraId="5888F665" w14:textId="5698CF15" w:rsidR="00072064" w:rsidRPr="00D70D4C" w:rsidRDefault="00072064" w:rsidP="00CF4E1A">
                            <w:pPr>
                              <w:spacing w:after="0" w:line="240" w:lineRule="auto"/>
                              <w:jc w:val="left"/>
                              <w:rPr>
                                <w:rFonts w:ascii="Calibri" w:hAnsi="Calibri"/>
                                <w:sz w:val="18"/>
                              </w:rPr>
                            </w:pPr>
                            <w:r w:rsidRPr="00D70D4C">
                              <w:rPr>
                                <w:rFonts w:ascii="Calibri" w:hAnsi="Calibri"/>
                                <w:sz w:val="18"/>
                              </w:rPr>
                              <w:t>GAATCTTAATGCTACTGGAATCGTAAGCTTGCGTTTTGTTATTGTCTTCCATTTAATGTGCACGTTGGAAAGTTAAAAGCCATAAGCAAAATTTATGGCGAATCCAAACAATTATACC</w:t>
                            </w:r>
                          </w:p>
                          <w:tbl>
                            <w:tblPr>
                              <w:tblStyle w:val="TableGrid"/>
                              <w:tblW w:w="0" w:type="auto"/>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14:paraId="753F2A9F" w14:textId="77777777" w:rsidTr="00671BC4">
                              <w:tc>
                                <w:tcPr>
                                  <w:tcW w:w="1711" w:type="dxa"/>
                                </w:tcPr>
                                <w:p w14:paraId="19616AA5" w14:textId="77777777" w:rsidR="00072064" w:rsidRPr="00671BC4" w:rsidRDefault="00072064" w:rsidP="00412E72">
                                  <w:pPr>
                                    <w:contextualSpacing/>
                                    <w:jc w:val="left"/>
                                    <w:rPr>
                                      <w:rFonts w:ascii="Lucida Console" w:hAnsi="Lucida Console"/>
                                      <w:sz w:val="18"/>
                                    </w:rPr>
                                  </w:pPr>
                                </w:p>
                              </w:tc>
                              <w:tc>
                                <w:tcPr>
                                  <w:tcW w:w="953" w:type="dxa"/>
                                </w:tcPr>
                                <w:p w14:paraId="4944E946" w14:textId="77777777" w:rsidR="00072064" w:rsidRPr="00671BC4" w:rsidRDefault="00072064" w:rsidP="00412E72">
                                  <w:pPr>
                                    <w:contextualSpacing/>
                                    <w:jc w:val="left"/>
                                    <w:rPr>
                                      <w:rFonts w:ascii="Lucida Console" w:hAnsi="Lucida Console"/>
                                      <w:sz w:val="18"/>
                                    </w:rPr>
                                  </w:pPr>
                                </w:p>
                              </w:tc>
                              <w:tc>
                                <w:tcPr>
                                  <w:tcW w:w="1587" w:type="dxa"/>
                                </w:tcPr>
                                <w:p w14:paraId="73B5F825" w14:textId="77777777" w:rsidR="00072064" w:rsidRPr="00671BC4" w:rsidRDefault="00072064" w:rsidP="00412E72">
                                  <w:pPr>
                                    <w:contextualSpacing/>
                                    <w:jc w:val="left"/>
                                    <w:rPr>
                                      <w:rFonts w:ascii="Lucida Console" w:hAnsi="Lucida Console"/>
                                      <w:sz w:val="18"/>
                                    </w:rPr>
                                  </w:pPr>
                                </w:p>
                              </w:tc>
                              <w:tc>
                                <w:tcPr>
                                  <w:tcW w:w="1235" w:type="dxa"/>
                                </w:tcPr>
                                <w:p w14:paraId="26FD9BDA" w14:textId="77777777" w:rsidR="00072064" w:rsidRPr="00671BC4" w:rsidRDefault="00072064" w:rsidP="00412E72">
                                  <w:pPr>
                                    <w:contextualSpacing/>
                                    <w:jc w:val="left"/>
                                    <w:rPr>
                                      <w:rFonts w:ascii="Lucida Console" w:hAnsi="Lucida Console"/>
                                      <w:sz w:val="18"/>
                                    </w:rPr>
                                  </w:pPr>
                                </w:p>
                              </w:tc>
                              <w:tc>
                                <w:tcPr>
                                  <w:tcW w:w="2634" w:type="dxa"/>
                                </w:tcPr>
                                <w:p w14:paraId="6A50D023" w14:textId="77777777" w:rsidR="00072064" w:rsidRPr="00671BC4" w:rsidRDefault="00072064" w:rsidP="00412E72">
                                  <w:pPr>
                                    <w:contextualSpacing/>
                                    <w:jc w:val="left"/>
                                    <w:rPr>
                                      <w:rFonts w:ascii="Lucida Console" w:hAnsi="Lucida Console"/>
                                      <w:sz w:val="18"/>
                                    </w:rPr>
                                  </w:pPr>
                                </w:p>
                              </w:tc>
                              <w:tc>
                                <w:tcPr>
                                  <w:tcW w:w="2045" w:type="dxa"/>
                                </w:tcPr>
                                <w:p w14:paraId="394DB5AB" w14:textId="77777777" w:rsidR="00072064" w:rsidRPr="00671BC4" w:rsidRDefault="00072064" w:rsidP="00412E72">
                                  <w:pPr>
                                    <w:contextualSpacing/>
                                    <w:jc w:val="left"/>
                                    <w:rPr>
                                      <w:rFonts w:ascii="Lucida Console" w:hAnsi="Lucida Console"/>
                                      <w:sz w:val="18"/>
                                    </w:rPr>
                                  </w:pPr>
                                </w:p>
                              </w:tc>
                            </w:tr>
                            <w:tr w:rsidR="00072064" w14:paraId="77914CC0" w14:textId="77777777" w:rsidTr="00671BC4">
                              <w:tc>
                                <w:tcPr>
                                  <w:tcW w:w="1711" w:type="dxa"/>
                                </w:tcPr>
                                <w:p w14:paraId="13531D3C" w14:textId="77777777" w:rsidR="00072064" w:rsidRPr="00671BC4" w:rsidRDefault="00072064" w:rsidP="00412E72">
                                  <w:pPr>
                                    <w:contextualSpacing/>
                                    <w:jc w:val="left"/>
                                    <w:rPr>
                                      <w:rFonts w:ascii="Lucida Console" w:hAnsi="Lucida Console"/>
                                      <w:sz w:val="18"/>
                                    </w:rPr>
                                  </w:pPr>
                                </w:p>
                              </w:tc>
                              <w:tc>
                                <w:tcPr>
                                  <w:tcW w:w="953" w:type="dxa"/>
                                </w:tcPr>
                                <w:p w14:paraId="769549DB" w14:textId="77777777" w:rsidR="00072064" w:rsidRPr="00671BC4" w:rsidRDefault="00072064" w:rsidP="00412E72">
                                  <w:pPr>
                                    <w:contextualSpacing/>
                                    <w:jc w:val="left"/>
                                    <w:rPr>
                                      <w:rFonts w:ascii="Lucida Console" w:hAnsi="Lucida Console"/>
                                      <w:sz w:val="18"/>
                                    </w:rPr>
                                  </w:pPr>
                                </w:p>
                              </w:tc>
                              <w:tc>
                                <w:tcPr>
                                  <w:tcW w:w="1587" w:type="dxa"/>
                                </w:tcPr>
                                <w:p w14:paraId="583F4633" w14:textId="77777777" w:rsidR="00072064" w:rsidRPr="00671BC4" w:rsidRDefault="00072064" w:rsidP="00412E72">
                                  <w:pPr>
                                    <w:contextualSpacing/>
                                    <w:jc w:val="left"/>
                                    <w:rPr>
                                      <w:rFonts w:ascii="Lucida Console" w:hAnsi="Lucida Console"/>
                                      <w:sz w:val="18"/>
                                    </w:rPr>
                                  </w:pPr>
                                </w:p>
                              </w:tc>
                              <w:tc>
                                <w:tcPr>
                                  <w:tcW w:w="1235" w:type="dxa"/>
                                </w:tcPr>
                                <w:p w14:paraId="0E75053F" w14:textId="77777777" w:rsidR="00072064" w:rsidRPr="00671BC4" w:rsidRDefault="00072064" w:rsidP="00412E72">
                                  <w:pPr>
                                    <w:contextualSpacing/>
                                    <w:jc w:val="left"/>
                                    <w:rPr>
                                      <w:rFonts w:ascii="Lucida Console" w:hAnsi="Lucida Console"/>
                                      <w:sz w:val="18"/>
                                    </w:rPr>
                                  </w:pPr>
                                </w:p>
                              </w:tc>
                              <w:tc>
                                <w:tcPr>
                                  <w:tcW w:w="2634" w:type="dxa"/>
                                </w:tcPr>
                                <w:p w14:paraId="3A56F8E2" w14:textId="77777777" w:rsidR="00072064" w:rsidRPr="00671BC4" w:rsidRDefault="00072064" w:rsidP="00412E72">
                                  <w:pPr>
                                    <w:contextualSpacing/>
                                    <w:jc w:val="left"/>
                                    <w:rPr>
                                      <w:rFonts w:ascii="Lucida Console" w:hAnsi="Lucida Console" w:cstheme="majorHAnsi"/>
                                      <w:sz w:val="18"/>
                                    </w:rPr>
                                  </w:pPr>
                                </w:p>
                              </w:tc>
                              <w:tc>
                                <w:tcPr>
                                  <w:tcW w:w="2045" w:type="dxa"/>
                                </w:tcPr>
                                <w:p w14:paraId="3596DC61" w14:textId="77777777" w:rsidR="00072064" w:rsidRPr="00671BC4" w:rsidRDefault="00072064" w:rsidP="00412E72">
                                  <w:pPr>
                                    <w:contextualSpacing/>
                                    <w:jc w:val="left"/>
                                    <w:rPr>
                                      <w:rFonts w:ascii="Lucida Console" w:hAnsi="Lucida Console" w:cstheme="majorHAnsi"/>
                                      <w:sz w:val="18"/>
                                    </w:rPr>
                                  </w:pPr>
                                </w:p>
                              </w:tc>
                            </w:tr>
                            <w:tr w:rsidR="00072064" w14:paraId="6FC32856" w14:textId="77777777" w:rsidTr="00671BC4">
                              <w:tc>
                                <w:tcPr>
                                  <w:tcW w:w="1711" w:type="dxa"/>
                                </w:tcPr>
                                <w:p w14:paraId="1C3A67F3" w14:textId="77777777" w:rsidR="00072064" w:rsidRPr="00671BC4" w:rsidRDefault="00072064" w:rsidP="00412E72">
                                  <w:pPr>
                                    <w:contextualSpacing/>
                                    <w:jc w:val="left"/>
                                    <w:rPr>
                                      <w:rFonts w:ascii="Lucida Console" w:hAnsi="Lucida Console"/>
                                      <w:sz w:val="18"/>
                                    </w:rPr>
                                  </w:pPr>
                                </w:p>
                              </w:tc>
                              <w:tc>
                                <w:tcPr>
                                  <w:tcW w:w="953" w:type="dxa"/>
                                </w:tcPr>
                                <w:p w14:paraId="07B2950C" w14:textId="77777777" w:rsidR="00072064" w:rsidRPr="00671BC4" w:rsidRDefault="00072064" w:rsidP="00412E72">
                                  <w:pPr>
                                    <w:contextualSpacing/>
                                    <w:jc w:val="left"/>
                                    <w:rPr>
                                      <w:rFonts w:ascii="Lucida Console" w:hAnsi="Lucida Console"/>
                                      <w:sz w:val="18"/>
                                    </w:rPr>
                                  </w:pPr>
                                </w:p>
                              </w:tc>
                              <w:tc>
                                <w:tcPr>
                                  <w:tcW w:w="1587" w:type="dxa"/>
                                </w:tcPr>
                                <w:p w14:paraId="690C9093" w14:textId="77777777" w:rsidR="00072064" w:rsidRPr="00671BC4" w:rsidRDefault="00072064" w:rsidP="00412E72">
                                  <w:pPr>
                                    <w:contextualSpacing/>
                                    <w:jc w:val="left"/>
                                    <w:rPr>
                                      <w:rFonts w:ascii="Lucida Console" w:hAnsi="Lucida Console"/>
                                      <w:sz w:val="18"/>
                                    </w:rPr>
                                  </w:pPr>
                                </w:p>
                              </w:tc>
                              <w:tc>
                                <w:tcPr>
                                  <w:tcW w:w="1235" w:type="dxa"/>
                                </w:tcPr>
                                <w:p w14:paraId="22133F7B" w14:textId="77777777" w:rsidR="00072064" w:rsidRPr="00671BC4" w:rsidRDefault="00072064" w:rsidP="00412E72">
                                  <w:pPr>
                                    <w:contextualSpacing/>
                                    <w:jc w:val="left"/>
                                    <w:rPr>
                                      <w:rFonts w:ascii="Lucida Console" w:hAnsi="Lucida Console"/>
                                      <w:sz w:val="18"/>
                                    </w:rPr>
                                  </w:pPr>
                                </w:p>
                              </w:tc>
                              <w:tc>
                                <w:tcPr>
                                  <w:tcW w:w="2634" w:type="dxa"/>
                                </w:tcPr>
                                <w:p w14:paraId="5777109F" w14:textId="77777777" w:rsidR="00072064" w:rsidRPr="00671BC4" w:rsidRDefault="00072064" w:rsidP="00412E72">
                                  <w:pPr>
                                    <w:contextualSpacing/>
                                    <w:jc w:val="left"/>
                                    <w:rPr>
                                      <w:rFonts w:ascii="Lucida Console" w:hAnsi="Lucida Console"/>
                                      <w:sz w:val="18"/>
                                    </w:rPr>
                                  </w:pPr>
                                </w:p>
                              </w:tc>
                              <w:tc>
                                <w:tcPr>
                                  <w:tcW w:w="2045" w:type="dxa"/>
                                </w:tcPr>
                                <w:p w14:paraId="0DC593C8" w14:textId="77777777" w:rsidR="00072064" w:rsidRPr="00671BC4" w:rsidRDefault="00072064" w:rsidP="00412E72">
                                  <w:pPr>
                                    <w:contextualSpacing/>
                                    <w:jc w:val="left"/>
                                    <w:rPr>
                                      <w:rFonts w:ascii="Lucida Console" w:hAnsi="Lucida Console"/>
                                      <w:sz w:val="18"/>
                                    </w:rPr>
                                  </w:pPr>
                                </w:p>
                              </w:tc>
                            </w:tr>
                            <w:tr w:rsidR="00072064" w14:paraId="6BD9133A" w14:textId="77777777" w:rsidTr="00D97B2A">
                              <w:trPr>
                                <w:trHeight w:val="333"/>
                              </w:trPr>
                              <w:tc>
                                <w:tcPr>
                                  <w:tcW w:w="1711" w:type="dxa"/>
                                </w:tcPr>
                                <w:p w14:paraId="2CEF4C6D" w14:textId="77777777" w:rsidR="00072064" w:rsidRPr="00671BC4" w:rsidRDefault="00072064" w:rsidP="00412E72">
                                  <w:pPr>
                                    <w:contextualSpacing/>
                                    <w:jc w:val="left"/>
                                    <w:rPr>
                                      <w:rFonts w:ascii="Lucida Console" w:hAnsi="Lucida Console"/>
                                      <w:sz w:val="18"/>
                                    </w:rPr>
                                  </w:pPr>
                                </w:p>
                              </w:tc>
                              <w:tc>
                                <w:tcPr>
                                  <w:tcW w:w="953" w:type="dxa"/>
                                </w:tcPr>
                                <w:p w14:paraId="7353BBB3" w14:textId="77777777" w:rsidR="00072064" w:rsidRPr="00671BC4" w:rsidRDefault="00072064" w:rsidP="00412E72">
                                  <w:pPr>
                                    <w:contextualSpacing/>
                                    <w:jc w:val="left"/>
                                    <w:rPr>
                                      <w:rFonts w:ascii="Lucida Console" w:hAnsi="Lucida Console"/>
                                      <w:sz w:val="18"/>
                                    </w:rPr>
                                  </w:pPr>
                                </w:p>
                              </w:tc>
                              <w:tc>
                                <w:tcPr>
                                  <w:tcW w:w="1587" w:type="dxa"/>
                                </w:tcPr>
                                <w:p w14:paraId="6E54B484" w14:textId="77777777" w:rsidR="00072064" w:rsidRPr="00671BC4" w:rsidRDefault="00072064" w:rsidP="00412E72">
                                  <w:pPr>
                                    <w:contextualSpacing/>
                                    <w:jc w:val="left"/>
                                    <w:rPr>
                                      <w:rFonts w:ascii="Lucida Console" w:hAnsi="Lucida Console"/>
                                      <w:sz w:val="18"/>
                                    </w:rPr>
                                  </w:pPr>
                                </w:p>
                              </w:tc>
                              <w:tc>
                                <w:tcPr>
                                  <w:tcW w:w="1235" w:type="dxa"/>
                                </w:tcPr>
                                <w:p w14:paraId="429E1AC6" w14:textId="77777777" w:rsidR="00072064" w:rsidRPr="00671BC4" w:rsidRDefault="00072064" w:rsidP="00412E72">
                                  <w:pPr>
                                    <w:contextualSpacing/>
                                    <w:jc w:val="left"/>
                                    <w:rPr>
                                      <w:rFonts w:ascii="Lucida Console" w:hAnsi="Lucida Console"/>
                                      <w:sz w:val="18"/>
                                    </w:rPr>
                                  </w:pPr>
                                </w:p>
                              </w:tc>
                              <w:tc>
                                <w:tcPr>
                                  <w:tcW w:w="2634" w:type="dxa"/>
                                </w:tcPr>
                                <w:p w14:paraId="4675EA48" w14:textId="77777777" w:rsidR="00072064" w:rsidRPr="00671BC4" w:rsidRDefault="00072064" w:rsidP="00412E72">
                                  <w:pPr>
                                    <w:contextualSpacing/>
                                    <w:jc w:val="left"/>
                                    <w:rPr>
                                      <w:rFonts w:ascii="Lucida Console" w:hAnsi="Lucida Console"/>
                                      <w:sz w:val="18"/>
                                    </w:rPr>
                                  </w:pPr>
                                </w:p>
                              </w:tc>
                              <w:tc>
                                <w:tcPr>
                                  <w:tcW w:w="2045" w:type="dxa"/>
                                </w:tcPr>
                                <w:p w14:paraId="34A9A985" w14:textId="77777777" w:rsidR="00072064" w:rsidRPr="00671BC4" w:rsidRDefault="00072064" w:rsidP="00412E72">
                                  <w:pPr>
                                    <w:contextualSpacing/>
                                    <w:jc w:val="left"/>
                                    <w:rPr>
                                      <w:rFonts w:ascii="Lucida Console" w:hAnsi="Lucida Console"/>
                                      <w:sz w:val="18"/>
                                    </w:rPr>
                                  </w:pPr>
                                </w:p>
                              </w:tc>
                            </w:tr>
                          </w:tbl>
                          <w:p w14:paraId="01C395F4" w14:textId="77777777" w:rsidR="00072064" w:rsidRPr="00971252" w:rsidRDefault="00072064" w:rsidP="009C53B7">
                            <w:pPr>
                              <w:spacing w:after="0"/>
                              <w:contextualSpacing/>
                              <w:jc w:val="left"/>
                              <w:rPr>
                                <w:rFonts w:ascii="Calibri" w:hAnsi="Calibri"/>
                              </w:rPr>
                            </w:pPr>
                          </w:p>
                          <w:p w14:paraId="475C6B1C" w14:textId="77777777" w:rsidR="00072064" w:rsidRPr="00EC7625" w:rsidRDefault="00072064" w:rsidP="009C53B7">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002DB5" id="Text Box 4" o:spid="_x0000_s1028" type="#_x0000_t202" style="width:538.55pt;height:1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" fillcolor="#ebf1de" stroked="f" strokeweight=".5pt">
                <v:textbox>
                  <w:txbxContent>
                    <w:p w14:paraId="341B5F13" w14:textId="60A302F2" w:rsidR="00072064" w:rsidRPr="00B70DB4" w:rsidRDefault="00072064" w:rsidP="009C53B7">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Sample characterization sequences</w:t>
                      </w:r>
                    </w:p>
                    <w:p w14:paraId="191B2C61" w14:textId="0CEBF166"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FASTA file with sequences that will be used for sample characterization</w:t>
                      </w:r>
                    </w:p>
                    <w:p w14:paraId="6C821449" w14:textId="525FABBB"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These</w:t>
                      </w:r>
                      <w:r w:rsidR="00F163E5">
                        <w:rPr>
                          <w:rFonts w:ascii="Calibri" w:hAnsi="Calibri"/>
                        </w:rPr>
                        <w:t xml:space="preserve"> are</w:t>
                      </w:r>
                      <w:r w:rsidRPr="00B70DB4">
                        <w:rPr>
                          <w:rFonts w:ascii="Calibri" w:hAnsi="Calibri"/>
                        </w:rPr>
                        <w:t xml:space="preserve"> </w:t>
                      </w:r>
                      <w:r w:rsidR="00F163E5">
                        <w:rPr>
                          <w:rFonts w:ascii="Calibri" w:hAnsi="Calibri"/>
                        </w:rPr>
                        <w:t>sequences</w:t>
                      </w:r>
                      <w:r w:rsidRPr="00B70DB4">
                        <w:rPr>
                          <w:rFonts w:ascii="Calibri" w:hAnsi="Calibri"/>
                        </w:rPr>
                        <w:t xml:space="preserve"> not identified by </w:t>
                      </w:r>
                      <w:r w:rsidRPr="00B70DB4">
                        <w:rPr>
                          <w:rFonts w:ascii="Calibri" w:hAnsi="Calibri"/>
                          <w:i/>
                        </w:rPr>
                        <w:t xml:space="preserve">in silico </w:t>
                      </w:r>
                      <w:r w:rsidRPr="00B70DB4">
                        <w:rPr>
                          <w:rFonts w:ascii="Calibri" w:hAnsi="Calibri"/>
                        </w:rPr>
                        <w:t xml:space="preserve">PCR such as </w:t>
                      </w:r>
                      <w:r w:rsidRPr="00B70DB4">
                        <w:rPr>
                          <w:rFonts w:ascii="Calibri" w:hAnsi="Calibri"/>
                          <w:i/>
                        </w:rPr>
                        <w:t>Mycoplasma pneumoniae</w:t>
                      </w:r>
                      <w:r w:rsidRPr="00B70DB4">
                        <w:rPr>
                          <w:rFonts w:ascii="Calibri" w:hAnsi="Calibri"/>
                        </w:rPr>
                        <w:t xml:space="preserve"> P-Type 1 and </w:t>
                      </w:r>
                      <w:r w:rsidRPr="00B70DB4">
                        <w:rPr>
                          <w:rFonts w:ascii="Calibri" w:hAnsi="Calibri"/>
                          <w:i/>
                        </w:rPr>
                        <w:t>Mycoplasma pneumoniae</w:t>
                      </w:r>
                      <w:r w:rsidRPr="00B70DB4">
                        <w:rPr>
                          <w:rFonts w:ascii="Calibri" w:hAnsi="Calibri"/>
                        </w:rPr>
                        <w:t xml:space="preserve"> P-Type 2</w:t>
                      </w:r>
                    </w:p>
                    <w:p w14:paraId="42823BDC" w14:textId="47555FD5"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Only one type (the most abundant) is reported per sample by SMORE'D</w:t>
                      </w:r>
                    </w:p>
                    <w:p w14:paraId="193F50B9" w14:textId="4BB0253B" w:rsidR="00072064" w:rsidRPr="00B70DB4" w:rsidRDefault="00072064" w:rsidP="009C53B7">
                      <w:pPr>
                        <w:pStyle w:val="ListParagraph"/>
                        <w:numPr>
                          <w:ilvl w:val="0"/>
                          <w:numId w:val="2"/>
                        </w:numPr>
                        <w:spacing w:after="0" w:line="240" w:lineRule="auto"/>
                        <w:jc w:val="left"/>
                        <w:rPr>
                          <w:rFonts w:ascii="Calibri" w:hAnsi="Calibri"/>
                        </w:rPr>
                      </w:pPr>
                      <w:r w:rsidRPr="00B70DB4">
                        <w:rPr>
                          <w:rFonts w:ascii="Calibri" w:hAnsi="Calibri"/>
                        </w:rPr>
                        <w:t>The sequences must be labeled as</w:t>
                      </w:r>
                    </w:p>
                    <w:p w14:paraId="3F9133F5" w14:textId="63ABCAA9" w:rsidR="00072064" w:rsidRPr="00B70DB4" w:rsidRDefault="00072064" w:rsidP="00CF4E1A">
                      <w:pPr>
                        <w:spacing w:after="0" w:line="240" w:lineRule="auto"/>
                        <w:ind w:left="1440"/>
                        <w:jc w:val="left"/>
                        <w:rPr>
                          <w:rFonts w:ascii="Calibri" w:hAnsi="Calibri"/>
                          <w:b/>
                        </w:rPr>
                      </w:pPr>
                      <w:r w:rsidRPr="00B70DB4">
                        <w:rPr>
                          <w:rFonts w:ascii="Calibri" w:hAnsi="Calibri"/>
                          <w:b/>
                        </w:rPr>
                        <w:t xml:space="preserve">&gt;target </w:t>
                      </w:r>
                      <w:proofErr w:type="spellStart"/>
                      <w:r w:rsidRPr="00B70DB4">
                        <w:rPr>
                          <w:rFonts w:ascii="Calibri" w:hAnsi="Calibri"/>
                          <w:b/>
                        </w:rPr>
                        <w:t>shorthand_variant</w:t>
                      </w:r>
                      <w:proofErr w:type="spellEnd"/>
                      <w:r w:rsidRPr="00B70DB4">
                        <w:rPr>
                          <w:rFonts w:ascii="Calibri" w:hAnsi="Calibri"/>
                          <w:b/>
                        </w:rPr>
                        <w:t xml:space="preserve"> </w:t>
                      </w:r>
                      <w:proofErr w:type="spellStart"/>
                      <w:r w:rsidRPr="00B70DB4">
                        <w:rPr>
                          <w:rFonts w:ascii="Calibri" w:hAnsi="Calibri"/>
                          <w:b/>
                        </w:rPr>
                        <w:t>number_annotation</w:t>
                      </w:r>
                      <w:proofErr w:type="spellEnd"/>
                      <w:r w:rsidRPr="00B70DB4">
                        <w:rPr>
                          <w:rFonts w:ascii="Calibri" w:hAnsi="Calibri"/>
                          <w:b/>
                        </w:rPr>
                        <w:t xml:space="preserve"> </w:t>
                      </w:r>
                    </w:p>
                    <w:p w14:paraId="7D608FB0" w14:textId="77777777" w:rsidR="00072064" w:rsidRPr="00F163E5" w:rsidRDefault="00072064" w:rsidP="00CF4E1A">
                      <w:pPr>
                        <w:spacing w:after="0" w:line="240" w:lineRule="auto"/>
                        <w:jc w:val="left"/>
                        <w:rPr>
                          <w:rFonts w:ascii="Calibri" w:hAnsi="Calibri"/>
                          <w:b/>
                          <w:sz w:val="18"/>
                        </w:rPr>
                      </w:pPr>
                      <w:r w:rsidRPr="00F163E5">
                        <w:rPr>
                          <w:rFonts w:ascii="Calibri" w:hAnsi="Calibri"/>
                          <w:b/>
                          <w:sz w:val="18"/>
                        </w:rPr>
                        <w:t>&gt;type_1_Mycoplasma Pneumoniae P-type 1</w:t>
                      </w:r>
                    </w:p>
                    <w:p w14:paraId="7C754E57" w14:textId="77777777" w:rsidR="00072064" w:rsidRPr="00D70D4C" w:rsidRDefault="00072064" w:rsidP="00CF4E1A">
                      <w:pPr>
                        <w:spacing w:after="0" w:line="240" w:lineRule="auto"/>
                        <w:jc w:val="left"/>
                        <w:rPr>
                          <w:rFonts w:ascii="Calibri" w:hAnsi="Calibri"/>
                          <w:sz w:val="18"/>
                        </w:rPr>
                      </w:pPr>
                      <w:r w:rsidRPr="00D70D4C">
                        <w:rPr>
                          <w:rFonts w:ascii="Calibri" w:hAnsi="Calibri"/>
                          <w:sz w:val="18"/>
                        </w:rPr>
                        <w:t>GGTATAATTGTTTGGATTCGCCATAAATTTTGCTTATGGCTTTTAACTTTCCAACGTGCACATTAAATGGAAGACAATTAAATGGAAGACAATAACAAAACGCAAGCTTACGATTCCAGTAGCATTAAGATTC</w:t>
                      </w:r>
                    </w:p>
                    <w:p w14:paraId="3B4B661A" w14:textId="77777777" w:rsidR="00072064" w:rsidRPr="00F163E5" w:rsidRDefault="00072064" w:rsidP="00CF4E1A">
                      <w:pPr>
                        <w:spacing w:after="0" w:line="240" w:lineRule="auto"/>
                        <w:jc w:val="left"/>
                        <w:rPr>
                          <w:rFonts w:ascii="Calibri" w:hAnsi="Calibri"/>
                          <w:b/>
                          <w:sz w:val="18"/>
                        </w:rPr>
                      </w:pPr>
                      <w:r w:rsidRPr="00F163E5">
                        <w:rPr>
                          <w:rFonts w:ascii="Calibri" w:hAnsi="Calibri"/>
                          <w:b/>
                          <w:sz w:val="18"/>
                        </w:rPr>
                        <w:t>&gt;type_2_Mycoplasma Pneumoniae P-type 2</w:t>
                      </w:r>
                    </w:p>
                    <w:p w14:paraId="5888F665" w14:textId="5698CF15" w:rsidR="00072064" w:rsidRPr="00D70D4C" w:rsidRDefault="00072064" w:rsidP="00CF4E1A">
                      <w:pPr>
                        <w:spacing w:after="0" w:line="240" w:lineRule="auto"/>
                        <w:jc w:val="left"/>
                        <w:rPr>
                          <w:rFonts w:ascii="Calibri" w:hAnsi="Calibri"/>
                          <w:sz w:val="18"/>
                        </w:rPr>
                      </w:pPr>
                      <w:r w:rsidRPr="00D70D4C">
                        <w:rPr>
                          <w:rFonts w:ascii="Calibri" w:hAnsi="Calibri"/>
                          <w:sz w:val="18"/>
                        </w:rPr>
                        <w:t>GAATCTTAATGCTACTGGAATCGTAAGCTTGCGTTTTGTTATTGTCTTCCATTTAATGTGCACGTTGGAAAGTTAAAAGCCATAAGCAAAATTTATGGCGAATCCAAACAATTATACC</w:t>
                      </w:r>
                    </w:p>
                    <w:tbl>
                      <w:tblPr>
                        <w:tblStyle w:val="TableGrid"/>
                        <w:tblW w:w="0" w:type="auto"/>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953"/>
                        <w:gridCol w:w="1587"/>
                        <w:gridCol w:w="1235"/>
                        <w:gridCol w:w="2634"/>
                        <w:gridCol w:w="2045"/>
                      </w:tblGrid>
                      <w:tr w:rsidR="00072064" w14:paraId="753F2A9F" w14:textId="77777777" w:rsidTr="00671BC4">
                        <w:tc>
                          <w:tcPr>
                            <w:tcW w:w="1711" w:type="dxa"/>
                          </w:tcPr>
                          <w:p w14:paraId="19616AA5" w14:textId="77777777" w:rsidR="00072064" w:rsidRPr="00671BC4" w:rsidRDefault="00072064" w:rsidP="00412E72">
                            <w:pPr>
                              <w:contextualSpacing/>
                              <w:jc w:val="left"/>
                              <w:rPr>
                                <w:rFonts w:ascii="Lucida Console" w:hAnsi="Lucida Console"/>
                                <w:sz w:val="18"/>
                              </w:rPr>
                            </w:pPr>
                          </w:p>
                        </w:tc>
                        <w:tc>
                          <w:tcPr>
                            <w:tcW w:w="953" w:type="dxa"/>
                          </w:tcPr>
                          <w:p w14:paraId="4944E946" w14:textId="77777777" w:rsidR="00072064" w:rsidRPr="00671BC4" w:rsidRDefault="00072064" w:rsidP="00412E72">
                            <w:pPr>
                              <w:contextualSpacing/>
                              <w:jc w:val="left"/>
                              <w:rPr>
                                <w:rFonts w:ascii="Lucida Console" w:hAnsi="Lucida Console"/>
                                <w:sz w:val="18"/>
                              </w:rPr>
                            </w:pPr>
                          </w:p>
                        </w:tc>
                        <w:tc>
                          <w:tcPr>
                            <w:tcW w:w="1587" w:type="dxa"/>
                          </w:tcPr>
                          <w:p w14:paraId="73B5F825" w14:textId="77777777" w:rsidR="00072064" w:rsidRPr="00671BC4" w:rsidRDefault="00072064" w:rsidP="00412E72">
                            <w:pPr>
                              <w:contextualSpacing/>
                              <w:jc w:val="left"/>
                              <w:rPr>
                                <w:rFonts w:ascii="Lucida Console" w:hAnsi="Lucida Console"/>
                                <w:sz w:val="18"/>
                              </w:rPr>
                            </w:pPr>
                          </w:p>
                        </w:tc>
                        <w:tc>
                          <w:tcPr>
                            <w:tcW w:w="1235" w:type="dxa"/>
                          </w:tcPr>
                          <w:p w14:paraId="26FD9BDA" w14:textId="77777777" w:rsidR="00072064" w:rsidRPr="00671BC4" w:rsidRDefault="00072064" w:rsidP="00412E72">
                            <w:pPr>
                              <w:contextualSpacing/>
                              <w:jc w:val="left"/>
                              <w:rPr>
                                <w:rFonts w:ascii="Lucida Console" w:hAnsi="Lucida Console"/>
                                <w:sz w:val="18"/>
                              </w:rPr>
                            </w:pPr>
                          </w:p>
                        </w:tc>
                        <w:tc>
                          <w:tcPr>
                            <w:tcW w:w="2634" w:type="dxa"/>
                          </w:tcPr>
                          <w:p w14:paraId="6A50D023" w14:textId="77777777" w:rsidR="00072064" w:rsidRPr="00671BC4" w:rsidRDefault="00072064" w:rsidP="00412E72">
                            <w:pPr>
                              <w:contextualSpacing/>
                              <w:jc w:val="left"/>
                              <w:rPr>
                                <w:rFonts w:ascii="Lucida Console" w:hAnsi="Lucida Console"/>
                                <w:sz w:val="18"/>
                              </w:rPr>
                            </w:pPr>
                          </w:p>
                        </w:tc>
                        <w:tc>
                          <w:tcPr>
                            <w:tcW w:w="2045" w:type="dxa"/>
                          </w:tcPr>
                          <w:p w14:paraId="394DB5AB" w14:textId="77777777" w:rsidR="00072064" w:rsidRPr="00671BC4" w:rsidRDefault="00072064" w:rsidP="00412E72">
                            <w:pPr>
                              <w:contextualSpacing/>
                              <w:jc w:val="left"/>
                              <w:rPr>
                                <w:rFonts w:ascii="Lucida Console" w:hAnsi="Lucida Console"/>
                                <w:sz w:val="18"/>
                              </w:rPr>
                            </w:pPr>
                          </w:p>
                        </w:tc>
                      </w:tr>
                      <w:tr w:rsidR="00072064" w14:paraId="77914CC0" w14:textId="77777777" w:rsidTr="00671BC4">
                        <w:tc>
                          <w:tcPr>
                            <w:tcW w:w="1711" w:type="dxa"/>
                          </w:tcPr>
                          <w:p w14:paraId="13531D3C" w14:textId="77777777" w:rsidR="00072064" w:rsidRPr="00671BC4" w:rsidRDefault="00072064" w:rsidP="00412E72">
                            <w:pPr>
                              <w:contextualSpacing/>
                              <w:jc w:val="left"/>
                              <w:rPr>
                                <w:rFonts w:ascii="Lucida Console" w:hAnsi="Lucida Console"/>
                                <w:sz w:val="18"/>
                              </w:rPr>
                            </w:pPr>
                          </w:p>
                        </w:tc>
                        <w:tc>
                          <w:tcPr>
                            <w:tcW w:w="953" w:type="dxa"/>
                          </w:tcPr>
                          <w:p w14:paraId="769549DB" w14:textId="77777777" w:rsidR="00072064" w:rsidRPr="00671BC4" w:rsidRDefault="00072064" w:rsidP="00412E72">
                            <w:pPr>
                              <w:contextualSpacing/>
                              <w:jc w:val="left"/>
                              <w:rPr>
                                <w:rFonts w:ascii="Lucida Console" w:hAnsi="Lucida Console"/>
                                <w:sz w:val="18"/>
                              </w:rPr>
                            </w:pPr>
                          </w:p>
                        </w:tc>
                        <w:tc>
                          <w:tcPr>
                            <w:tcW w:w="1587" w:type="dxa"/>
                          </w:tcPr>
                          <w:p w14:paraId="583F4633" w14:textId="77777777" w:rsidR="00072064" w:rsidRPr="00671BC4" w:rsidRDefault="00072064" w:rsidP="00412E72">
                            <w:pPr>
                              <w:contextualSpacing/>
                              <w:jc w:val="left"/>
                              <w:rPr>
                                <w:rFonts w:ascii="Lucida Console" w:hAnsi="Lucida Console"/>
                                <w:sz w:val="18"/>
                              </w:rPr>
                            </w:pPr>
                          </w:p>
                        </w:tc>
                        <w:tc>
                          <w:tcPr>
                            <w:tcW w:w="1235" w:type="dxa"/>
                          </w:tcPr>
                          <w:p w14:paraId="0E75053F" w14:textId="77777777" w:rsidR="00072064" w:rsidRPr="00671BC4" w:rsidRDefault="00072064" w:rsidP="00412E72">
                            <w:pPr>
                              <w:contextualSpacing/>
                              <w:jc w:val="left"/>
                              <w:rPr>
                                <w:rFonts w:ascii="Lucida Console" w:hAnsi="Lucida Console"/>
                                <w:sz w:val="18"/>
                              </w:rPr>
                            </w:pPr>
                          </w:p>
                        </w:tc>
                        <w:tc>
                          <w:tcPr>
                            <w:tcW w:w="2634" w:type="dxa"/>
                          </w:tcPr>
                          <w:p w14:paraId="3A56F8E2" w14:textId="77777777" w:rsidR="00072064" w:rsidRPr="00671BC4" w:rsidRDefault="00072064" w:rsidP="00412E72">
                            <w:pPr>
                              <w:contextualSpacing/>
                              <w:jc w:val="left"/>
                              <w:rPr>
                                <w:rFonts w:ascii="Lucida Console" w:hAnsi="Lucida Console" w:cstheme="majorHAnsi"/>
                                <w:sz w:val="18"/>
                              </w:rPr>
                            </w:pPr>
                          </w:p>
                        </w:tc>
                        <w:tc>
                          <w:tcPr>
                            <w:tcW w:w="2045" w:type="dxa"/>
                          </w:tcPr>
                          <w:p w14:paraId="3596DC61" w14:textId="77777777" w:rsidR="00072064" w:rsidRPr="00671BC4" w:rsidRDefault="00072064" w:rsidP="00412E72">
                            <w:pPr>
                              <w:contextualSpacing/>
                              <w:jc w:val="left"/>
                              <w:rPr>
                                <w:rFonts w:ascii="Lucida Console" w:hAnsi="Lucida Console" w:cstheme="majorHAnsi"/>
                                <w:sz w:val="18"/>
                              </w:rPr>
                            </w:pPr>
                          </w:p>
                        </w:tc>
                      </w:tr>
                      <w:tr w:rsidR="00072064" w14:paraId="6FC32856" w14:textId="77777777" w:rsidTr="00671BC4">
                        <w:tc>
                          <w:tcPr>
                            <w:tcW w:w="1711" w:type="dxa"/>
                          </w:tcPr>
                          <w:p w14:paraId="1C3A67F3" w14:textId="77777777" w:rsidR="00072064" w:rsidRPr="00671BC4" w:rsidRDefault="00072064" w:rsidP="00412E72">
                            <w:pPr>
                              <w:contextualSpacing/>
                              <w:jc w:val="left"/>
                              <w:rPr>
                                <w:rFonts w:ascii="Lucida Console" w:hAnsi="Lucida Console"/>
                                <w:sz w:val="18"/>
                              </w:rPr>
                            </w:pPr>
                          </w:p>
                        </w:tc>
                        <w:tc>
                          <w:tcPr>
                            <w:tcW w:w="953" w:type="dxa"/>
                          </w:tcPr>
                          <w:p w14:paraId="07B2950C" w14:textId="77777777" w:rsidR="00072064" w:rsidRPr="00671BC4" w:rsidRDefault="00072064" w:rsidP="00412E72">
                            <w:pPr>
                              <w:contextualSpacing/>
                              <w:jc w:val="left"/>
                              <w:rPr>
                                <w:rFonts w:ascii="Lucida Console" w:hAnsi="Lucida Console"/>
                                <w:sz w:val="18"/>
                              </w:rPr>
                            </w:pPr>
                          </w:p>
                        </w:tc>
                        <w:tc>
                          <w:tcPr>
                            <w:tcW w:w="1587" w:type="dxa"/>
                          </w:tcPr>
                          <w:p w14:paraId="690C9093" w14:textId="77777777" w:rsidR="00072064" w:rsidRPr="00671BC4" w:rsidRDefault="00072064" w:rsidP="00412E72">
                            <w:pPr>
                              <w:contextualSpacing/>
                              <w:jc w:val="left"/>
                              <w:rPr>
                                <w:rFonts w:ascii="Lucida Console" w:hAnsi="Lucida Console"/>
                                <w:sz w:val="18"/>
                              </w:rPr>
                            </w:pPr>
                          </w:p>
                        </w:tc>
                        <w:tc>
                          <w:tcPr>
                            <w:tcW w:w="1235" w:type="dxa"/>
                          </w:tcPr>
                          <w:p w14:paraId="22133F7B" w14:textId="77777777" w:rsidR="00072064" w:rsidRPr="00671BC4" w:rsidRDefault="00072064" w:rsidP="00412E72">
                            <w:pPr>
                              <w:contextualSpacing/>
                              <w:jc w:val="left"/>
                              <w:rPr>
                                <w:rFonts w:ascii="Lucida Console" w:hAnsi="Lucida Console"/>
                                <w:sz w:val="18"/>
                              </w:rPr>
                            </w:pPr>
                          </w:p>
                        </w:tc>
                        <w:tc>
                          <w:tcPr>
                            <w:tcW w:w="2634" w:type="dxa"/>
                          </w:tcPr>
                          <w:p w14:paraId="5777109F" w14:textId="77777777" w:rsidR="00072064" w:rsidRPr="00671BC4" w:rsidRDefault="00072064" w:rsidP="00412E72">
                            <w:pPr>
                              <w:contextualSpacing/>
                              <w:jc w:val="left"/>
                              <w:rPr>
                                <w:rFonts w:ascii="Lucida Console" w:hAnsi="Lucida Console"/>
                                <w:sz w:val="18"/>
                              </w:rPr>
                            </w:pPr>
                          </w:p>
                        </w:tc>
                        <w:tc>
                          <w:tcPr>
                            <w:tcW w:w="2045" w:type="dxa"/>
                          </w:tcPr>
                          <w:p w14:paraId="0DC593C8" w14:textId="77777777" w:rsidR="00072064" w:rsidRPr="00671BC4" w:rsidRDefault="00072064" w:rsidP="00412E72">
                            <w:pPr>
                              <w:contextualSpacing/>
                              <w:jc w:val="left"/>
                              <w:rPr>
                                <w:rFonts w:ascii="Lucida Console" w:hAnsi="Lucida Console"/>
                                <w:sz w:val="18"/>
                              </w:rPr>
                            </w:pPr>
                          </w:p>
                        </w:tc>
                      </w:tr>
                      <w:tr w:rsidR="00072064" w14:paraId="6BD9133A" w14:textId="77777777" w:rsidTr="00D97B2A">
                        <w:trPr>
                          <w:trHeight w:val="333"/>
                        </w:trPr>
                        <w:tc>
                          <w:tcPr>
                            <w:tcW w:w="1711" w:type="dxa"/>
                          </w:tcPr>
                          <w:p w14:paraId="2CEF4C6D" w14:textId="77777777" w:rsidR="00072064" w:rsidRPr="00671BC4" w:rsidRDefault="00072064" w:rsidP="00412E72">
                            <w:pPr>
                              <w:contextualSpacing/>
                              <w:jc w:val="left"/>
                              <w:rPr>
                                <w:rFonts w:ascii="Lucida Console" w:hAnsi="Lucida Console"/>
                                <w:sz w:val="18"/>
                              </w:rPr>
                            </w:pPr>
                          </w:p>
                        </w:tc>
                        <w:tc>
                          <w:tcPr>
                            <w:tcW w:w="953" w:type="dxa"/>
                          </w:tcPr>
                          <w:p w14:paraId="7353BBB3" w14:textId="77777777" w:rsidR="00072064" w:rsidRPr="00671BC4" w:rsidRDefault="00072064" w:rsidP="00412E72">
                            <w:pPr>
                              <w:contextualSpacing/>
                              <w:jc w:val="left"/>
                              <w:rPr>
                                <w:rFonts w:ascii="Lucida Console" w:hAnsi="Lucida Console"/>
                                <w:sz w:val="18"/>
                              </w:rPr>
                            </w:pPr>
                          </w:p>
                        </w:tc>
                        <w:tc>
                          <w:tcPr>
                            <w:tcW w:w="1587" w:type="dxa"/>
                          </w:tcPr>
                          <w:p w14:paraId="6E54B484" w14:textId="77777777" w:rsidR="00072064" w:rsidRPr="00671BC4" w:rsidRDefault="00072064" w:rsidP="00412E72">
                            <w:pPr>
                              <w:contextualSpacing/>
                              <w:jc w:val="left"/>
                              <w:rPr>
                                <w:rFonts w:ascii="Lucida Console" w:hAnsi="Lucida Console"/>
                                <w:sz w:val="18"/>
                              </w:rPr>
                            </w:pPr>
                          </w:p>
                        </w:tc>
                        <w:tc>
                          <w:tcPr>
                            <w:tcW w:w="1235" w:type="dxa"/>
                          </w:tcPr>
                          <w:p w14:paraId="429E1AC6" w14:textId="77777777" w:rsidR="00072064" w:rsidRPr="00671BC4" w:rsidRDefault="00072064" w:rsidP="00412E72">
                            <w:pPr>
                              <w:contextualSpacing/>
                              <w:jc w:val="left"/>
                              <w:rPr>
                                <w:rFonts w:ascii="Lucida Console" w:hAnsi="Lucida Console"/>
                                <w:sz w:val="18"/>
                              </w:rPr>
                            </w:pPr>
                          </w:p>
                        </w:tc>
                        <w:tc>
                          <w:tcPr>
                            <w:tcW w:w="2634" w:type="dxa"/>
                          </w:tcPr>
                          <w:p w14:paraId="4675EA48" w14:textId="77777777" w:rsidR="00072064" w:rsidRPr="00671BC4" w:rsidRDefault="00072064" w:rsidP="00412E72">
                            <w:pPr>
                              <w:contextualSpacing/>
                              <w:jc w:val="left"/>
                              <w:rPr>
                                <w:rFonts w:ascii="Lucida Console" w:hAnsi="Lucida Console"/>
                                <w:sz w:val="18"/>
                              </w:rPr>
                            </w:pPr>
                          </w:p>
                        </w:tc>
                        <w:tc>
                          <w:tcPr>
                            <w:tcW w:w="2045" w:type="dxa"/>
                          </w:tcPr>
                          <w:p w14:paraId="34A9A985" w14:textId="77777777" w:rsidR="00072064" w:rsidRPr="00671BC4" w:rsidRDefault="00072064" w:rsidP="00412E72">
                            <w:pPr>
                              <w:contextualSpacing/>
                              <w:jc w:val="left"/>
                              <w:rPr>
                                <w:rFonts w:ascii="Lucida Console" w:hAnsi="Lucida Console"/>
                                <w:sz w:val="18"/>
                              </w:rPr>
                            </w:pPr>
                          </w:p>
                        </w:tc>
                      </w:tr>
                    </w:tbl>
                    <w:p w14:paraId="01C395F4" w14:textId="77777777" w:rsidR="00072064" w:rsidRPr="00971252" w:rsidRDefault="00072064" w:rsidP="009C53B7">
                      <w:pPr>
                        <w:spacing w:after="0"/>
                        <w:contextualSpacing/>
                        <w:jc w:val="left"/>
                        <w:rPr>
                          <w:rFonts w:ascii="Calibri" w:hAnsi="Calibri"/>
                        </w:rPr>
                      </w:pPr>
                    </w:p>
                    <w:p w14:paraId="475C6B1C" w14:textId="77777777" w:rsidR="00072064" w:rsidRPr="00EC7625" w:rsidRDefault="00072064" w:rsidP="009C53B7">
                      <w:pPr>
                        <w:pStyle w:val="ListParagraph"/>
                        <w:jc w:val="left"/>
                      </w:pPr>
                    </w:p>
                  </w:txbxContent>
                </v:textbox>
                <w10:anchorlock/>
              </v:shape>
            </w:pict>
          </mc:Fallback>
        </mc:AlternateContent>
      </w:r>
    </w:p>
    <w:p w14:paraId="16E54482" w14:textId="4857FB72" w:rsidR="000C4408" w:rsidRPr="000C4408" w:rsidRDefault="00B80386" w:rsidP="000C4408">
      <w:pPr>
        <w:rPr>
          <w:rFonts w:ascii="Courier New" w:hAnsi="Courier New" w:cs="Courier New"/>
        </w:rPr>
      </w:pPr>
      <w:r w:rsidRPr="00971252">
        <w:rPr>
          <w:rFonts w:ascii="Calibri" w:eastAsia="MS Mincho" w:hAnsi="Calibri" w:cs="Times New Roman"/>
          <w:noProof/>
          <w:szCs w:val="28"/>
        </w:rPr>
        <w:lastRenderedPageBreak/>
        <mc:AlternateContent>
          <mc:Choice Requires="wps">
            <w:drawing>
              <wp:inline distT="0" distB="0" distL="0" distR="0" wp14:anchorId="59BA9934" wp14:editId="1E74B753">
                <wp:extent cx="6839712" cy="2049780"/>
                <wp:effectExtent l="0" t="0" r="0" b="7620"/>
                <wp:docPr id="8" name="Text Box 8"/>
                <wp:cNvGraphicFramePr/>
                <a:graphic xmlns:a="http://schemas.openxmlformats.org/drawingml/2006/main">
                  <a:graphicData uri="http://schemas.microsoft.com/office/word/2010/wordprocessingShape">
                    <wps:wsp>
                      <wps:cNvSpPr txBox="1"/>
                      <wps:spPr>
                        <a:xfrm>
                          <a:off x="0" y="0"/>
                          <a:ext cx="6839712" cy="2049780"/>
                        </a:xfrm>
                        <a:prstGeom prst="rect">
                          <a:avLst/>
                        </a:prstGeom>
                        <a:solidFill>
                          <a:srgbClr val="9BBB59">
                            <a:lumMod val="20000"/>
                            <a:lumOff val="80000"/>
                          </a:srgbClr>
                        </a:solidFill>
                        <a:ln w="6350">
                          <a:noFill/>
                        </a:ln>
                        <a:effectLst/>
                      </wps:spPr>
                      <wps:txbx>
                        <w:txbxContent>
                          <w:p w14:paraId="1CAF3152" w14:textId="2A4E13E2" w:rsidR="00B80386" w:rsidRPr="00B70DB4" w:rsidRDefault="00B80386" w:rsidP="00B80386">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w:t>
                            </w:r>
                            <w:r>
                              <w:rPr>
                                <w:rFonts w:ascii="Calibri" w:hAnsi="Calibri"/>
                                <w:b/>
                                <w:i/>
                                <w:sz w:val="22"/>
                              </w:rPr>
                              <w:t>Virus annotation mapping</w:t>
                            </w:r>
                            <w:r w:rsidR="000C4408">
                              <w:rPr>
                                <w:rFonts w:ascii="Calibri" w:hAnsi="Calibri"/>
                                <w:b/>
                                <w:i/>
                                <w:sz w:val="22"/>
                              </w:rPr>
                              <w:t xml:space="preserve"> file</w:t>
                            </w:r>
                          </w:p>
                          <w:p w14:paraId="4BE3BF79" w14:textId="5E618A61" w:rsidR="00B80386" w:rsidRDefault="00B80386" w:rsidP="00B80386">
                            <w:pPr>
                              <w:pStyle w:val="ListParagraph"/>
                              <w:numPr>
                                <w:ilvl w:val="0"/>
                                <w:numId w:val="2"/>
                              </w:numPr>
                              <w:spacing w:after="0" w:line="240" w:lineRule="auto"/>
                              <w:jc w:val="left"/>
                              <w:rPr>
                                <w:rFonts w:ascii="Calibri" w:hAnsi="Calibri"/>
                              </w:rPr>
                            </w:pPr>
                            <w:r>
                              <w:rPr>
                                <w:rFonts w:ascii="Calibri" w:hAnsi="Calibri"/>
                              </w:rPr>
                              <w:t>Tab-separated</w:t>
                            </w:r>
                            <w:r w:rsidR="000C4408">
                              <w:rPr>
                                <w:rFonts w:ascii="Calibri" w:hAnsi="Calibri"/>
                              </w:rPr>
                              <w:t>,</w:t>
                            </w:r>
                            <w:r>
                              <w:rPr>
                                <w:rFonts w:ascii="Calibri" w:hAnsi="Calibri"/>
                              </w:rPr>
                              <w:t xml:space="preserve"> 2-column file</w:t>
                            </w:r>
                            <w:r w:rsidR="00B01526">
                              <w:rPr>
                                <w:rFonts w:ascii="Calibri" w:hAnsi="Calibri"/>
                              </w:rPr>
                              <w:t xml:space="preserve"> that</w:t>
                            </w:r>
                            <w:r>
                              <w:rPr>
                                <w:rFonts w:ascii="Calibri" w:hAnsi="Calibri"/>
                              </w:rPr>
                              <w:t xml:space="preserve"> map</w:t>
                            </w:r>
                            <w:r w:rsidR="00B01526">
                              <w:rPr>
                                <w:rFonts w:ascii="Calibri" w:hAnsi="Calibri"/>
                              </w:rPr>
                              <w:t>s</w:t>
                            </w:r>
                            <w:r>
                              <w:rPr>
                                <w:rFonts w:ascii="Calibri" w:hAnsi="Calibri"/>
                              </w:rPr>
                              <w:t xml:space="preserve"> the NCBI taxonomy to the desired annotation for reporting</w:t>
                            </w:r>
                          </w:p>
                          <w:p w14:paraId="5D4FB4A2" w14:textId="77777777" w:rsidR="00B80386" w:rsidRDefault="00B80386" w:rsidP="00B80386">
                            <w:pPr>
                              <w:pStyle w:val="ListParagraph"/>
                              <w:numPr>
                                <w:ilvl w:val="0"/>
                                <w:numId w:val="2"/>
                              </w:numPr>
                              <w:spacing w:after="0" w:line="240" w:lineRule="auto"/>
                              <w:jc w:val="left"/>
                              <w:rPr>
                                <w:rFonts w:ascii="Calibri" w:hAnsi="Calibri"/>
                              </w:rPr>
                            </w:pPr>
                            <w:r>
                              <w:rPr>
                                <w:rFonts w:ascii="Calibri" w:hAnsi="Calibri"/>
                              </w:rPr>
                              <w:t>The first column contains the NCBI taxonomy of the virus at the species level and below</w:t>
                            </w:r>
                          </w:p>
                          <w:p w14:paraId="6F40FFAF" w14:textId="77777777" w:rsidR="00B80386" w:rsidRDefault="00B80386" w:rsidP="00B80386">
                            <w:pPr>
                              <w:pStyle w:val="ListParagraph"/>
                              <w:numPr>
                                <w:ilvl w:val="0"/>
                                <w:numId w:val="2"/>
                              </w:numPr>
                              <w:spacing w:after="0" w:line="240" w:lineRule="auto"/>
                              <w:jc w:val="left"/>
                              <w:rPr>
                                <w:rFonts w:ascii="Calibri" w:hAnsi="Calibri"/>
                              </w:rPr>
                            </w:pPr>
                            <w:r>
                              <w:rPr>
                                <w:rFonts w:ascii="Calibri" w:hAnsi="Calibri"/>
                              </w:rPr>
                              <w:t>The second column contains the desired annotation for that taxonomy</w:t>
                            </w:r>
                          </w:p>
                          <w:p w14:paraId="20F2386A" w14:textId="229FC772" w:rsidR="00B80386" w:rsidRPr="00746AB2" w:rsidRDefault="00B80386" w:rsidP="00746AB2">
                            <w:pPr>
                              <w:pStyle w:val="ListParagraph"/>
                              <w:numPr>
                                <w:ilvl w:val="0"/>
                                <w:numId w:val="2"/>
                              </w:numPr>
                              <w:spacing w:after="0" w:line="240" w:lineRule="auto"/>
                              <w:jc w:val="left"/>
                              <w:rPr>
                                <w:rFonts w:ascii="Calibri" w:hAnsi="Calibri"/>
                              </w:rPr>
                            </w:pPr>
                            <w:proofErr w:type="spellStart"/>
                            <w:r>
                              <w:rPr>
                                <w:rFonts w:ascii="Calibri" w:hAnsi="Calibri"/>
                              </w:rPr>
                              <w:t>CANdy</w:t>
                            </w:r>
                            <w:proofErr w:type="spellEnd"/>
                            <w:r>
                              <w:rPr>
                                <w:rFonts w:ascii="Calibri" w:hAnsi="Calibri"/>
                              </w:rPr>
                              <w:t xml:space="preserve"> will replace any instance of the NCBI taxonomy with the new annotation for sequences in the database </w:t>
                            </w:r>
                          </w:p>
                          <w:tbl>
                            <w:tblPr>
                              <w:tblW w:w="7418" w:type="dxa"/>
                              <w:jc w:val="center"/>
                              <w:tblLook w:val="04A0" w:firstRow="1" w:lastRow="0" w:firstColumn="1" w:lastColumn="0" w:noHBand="0" w:noVBand="1"/>
                            </w:tblPr>
                            <w:tblGrid>
                              <w:gridCol w:w="4948"/>
                              <w:gridCol w:w="2470"/>
                            </w:tblGrid>
                            <w:tr w:rsidR="00B80386" w:rsidRPr="00B80386" w14:paraId="55294803" w14:textId="77777777" w:rsidTr="000C4408">
                              <w:trPr>
                                <w:trHeight w:val="254"/>
                                <w:jc w:val="center"/>
                              </w:trPr>
                              <w:tc>
                                <w:tcPr>
                                  <w:tcW w:w="4948" w:type="dxa"/>
                                  <w:shd w:val="clear" w:color="auto" w:fill="auto"/>
                                  <w:noWrap/>
                                  <w:vAlign w:val="bottom"/>
                                  <w:hideMark/>
                                </w:tcPr>
                                <w:p w14:paraId="10BA416A"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Alpaca adenovirus CA/2007</w:t>
                                  </w:r>
                                </w:p>
                              </w:tc>
                              <w:tc>
                                <w:tcPr>
                                  <w:tcW w:w="2470" w:type="dxa"/>
                                  <w:shd w:val="clear" w:color="auto" w:fill="auto"/>
                                  <w:noWrap/>
                                  <w:vAlign w:val="bottom"/>
                                  <w:hideMark/>
                                </w:tcPr>
                                <w:p w14:paraId="546C2DE3"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Non-human adenovirus</w:t>
                                  </w:r>
                                </w:p>
                              </w:tc>
                            </w:tr>
                            <w:tr w:rsidR="00B80386" w:rsidRPr="00B80386" w14:paraId="4FF41D57" w14:textId="77777777" w:rsidTr="000C4408">
                              <w:trPr>
                                <w:trHeight w:val="254"/>
                                <w:jc w:val="center"/>
                              </w:trPr>
                              <w:tc>
                                <w:tcPr>
                                  <w:tcW w:w="4948" w:type="dxa"/>
                                  <w:shd w:val="clear" w:color="auto" w:fill="auto"/>
                                  <w:noWrap/>
                                  <w:vAlign w:val="bottom"/>
                                  <w:hideMark/>
                                </w:tcPr>
                                <w:p w14:paraId="2BBC802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Antwerp rhinovirus 98/99</w:t>
                                  </w:r>
                                </w:p>
                              </w:tc>
                              <w:tc>
                                <w:tcPr>
                                  <w:tcW w:w="2470" w:type="dxa"/>
                                  <w:shd w:val="clear" w:color="auto" w:fill="auto"/>
                                  <w:noWrap/>
                                  <w:vAlign w:val="bottom"/>
                                  <w:hideMark/>
                                </w:tcPr>
                                <w:p w14:paraId="798DCCB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Rhinovirus</w:t>
                                  </w:r>
                                </w:p>
                              </w:tc>
                            </w:tr>
                            <w:tr w:rsidR="00B80386" w:rsidRPr="00B80386" w14:paraId="02A89B34" w14:textId="77777777" w:rsidTr="000C4408">
                              <w:trPr>
                                <w:trHeight w:val="254"/>
                                <w:jc w:val="center"/>
                              </w:trPr>
                              <w:tc>
                                <w:tcPr>
                                  <w:tcW w:w="4948" w:type="dxa"/>
                                  <w:shd w:val="clear" w:color="auto" w:fill="auto"/>
                                  <w:noWrap/>
                                  <w:vAlign w:val="bottom"/>
                                  <w:hideMark/>
                                </w:tcPr>
                                <w:p w14:paraId="631672BD"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Enterovirus </w:t>
                                  </w:r>
                                  <w:proofErr w:type="spellStart"/>
                                  <w:r w:rsidRPr="00B80386">
                                    <w:rPr>
                                      <w:rFonts w:ascii="Calibri" w:eastAsia="Times New Roman" w:hAnsi="Calibri" w:cs="Calibri"/>
                                      <w:color w:val="000000"/>
                                    </w:rPr>
                                    <w:t>A;Coxsackievirus</w:t>
                                  </w:r>
                                  <w:proofErr w:type="spellEnd"/>
                                  <w:r w:rsidRPr="00B80386">
                                    <w:rPr>
                                      <w:rFonts w:ascii="Calibri" w:eastAsia="Times New Roman" w:hAnsi="Calibri" w:cs="Calibri"/>
                                      <w:color w:val="000000"/>
                                    </w:rPr>
                                    <w:t xml:space="preserve"> A10</w:t>
                                  </w:r>
                                </w:p>
                              </w:tc>
                              <w:tc>
                                <w:tcPr>
                                  <w:tcW w:w="2470" w:type="dxa"/>
                                  <w:shd w:val="clear" w:color="auto" w:fill="auto"/>
                                  <w:noWrap/>
                                  <w:vAlign w:val="bottom"/>
                                  <w:hideMark/>
                                </w:tcPr>
                                <w:p w14:paraId="6F3C9838"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Enterovirus A</w:t>
                                  </w:r>
                                </w:p>
                              </w:tc>
                            </w:tr>
                            <w:tr w:rsidR="00B80386" w:rsidRPr="00B80386" w14:paraId="68128794" w14:textId="77777777" w:rsidTr="000C4408">
                              <w:trPr>
                                <w:trHeight w:val="254"/>
                                <w:jc w:val="center"/>
                              </w:trPr>
                              <w:tc>
                                <w:tcPr>
                                  <w:tcW w:w="4948" w:type="dxa"/>
                                  <w:shd w:val="clear" w:color="auto" w:fill="auto"/>
                                  <w:noWrap/>
                                  <w:vAlign w:val="bottom"/>
                                  <w:hideMark/>
                                </w:tcPr>
                                <w:p w14:paraId="1956BAF0" w14:textId="77777777" w:rsidR="00B80386" w:rsidRPr="00B80386" w:rsidRDefault="00B80386" w:rsidP="00B80386">
                                  <w:pPr>
                                    <w:spacing w:after="0" w:line="240" w:lineRule="auto"/>
                                    <w:jc w:val="left"/>
                                    <w:rPr>
                                      <w:rFonts w:ascii="Calibri" w:eastAsia="Times New Roman" w:hAnsi="Calibri" w:cs="Calibri"/>
                                      <w:color w:val="000000"/>
                                    </w:rPr>
                                  </w:pPr>
                                  <w:proofErr w:type="spellStart"/>
                                  <w:r w:rsidRPr="00B80386">
                                    <w:rPr>
                                      <w:rFonts w:ascii="Calibri" w:eastAsia="Times New Roman" w:hAnsi="Calibri" w:cs="Calibri"/>
                                      <w:color w:val="000000"/>
                                    </w:rPr>
                                    <w:t>Betacoronavirus</w:t>
                                  </w:r>
                                  <w:proofErr w:type="spellEnd"/>
                                  <w:r w:rsidRPr="00B80386">
                                    <w:rPr>
                                      <w:rFonts w:ascii="Calibri" w:eastAsia="Times New Roman" w:hAnsi="Calibri" w:cs="Calibri"/>
                                      <w:color w:val="000000"/>
                                    </w:rPr>
                                    <w:t xml:space="preserve"> 1;Human coronavirus OC43</w:t>
                                  </w:r>
                                </w:p>
                              </w:tc>
                              <w:tc>
                                <w:tcPr>
                                  <w:tcW w:w="2470" w:type="dxa"/>
                                  <w:shd w:val="clear" w:color="auto" w:fill="auto"/>
                                  <w:noWrap/>
                                  <w:vAlign w:val="bottom"/>
                                  <w:hideMark/>
                                </w:tcPr>
                                <w:p w14:paraId="2F4E40A3"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Human coronavirus OC43</w:t>
                                  </w:r>
                                </w:p>
                              </w:tc>
                            </w:tr>
                            <w:tr w:rsidR="00B80386" w:rsidRPr="00B80386" w14:paraId="67AD004A" w14:textId="77777777" w:rsidTr="000C4408">
                              <w:trPr>
                                <w:trHeight w:val="254"/>
                                <w:jc w:val="center"/>
                              </w:trPr>
                              <w:tc>
                                <w:tcPr>
                                  <w:tcW w:w="4948" w:type="dxa"/>
                                  <w:shd w:val="clear" w:color="auto" w:fill="auto"/>
                                  <w:noWrap/>
                                  <w:vAlign w:val="bottom"/>
                                  <w:hideMark/>
                                </w:tcPr>
                                <w:p w14:paraId="29E814D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Enterovirus </w:t>
                                  </w:r>
                                  <w:proofErr w:type="spellStart"/>
                                  <w:r w:rsidRPr="00B80386">
                                    <w:rPr>
                                      <w:rFonts w:ascii="Calibri" w:eastAsia="Times New Roman" w:hAnsi="Calibri" w:cs="Calibri"/>
                                      <w:color w:val="000000"/>
                                    </w:rPr>
                                    <w:t>B;Echovirus</w:t>
                                  </w:r>
                                  <w:proofErr w:type="spellEnd"/>
                                  <w:r w:rsidRPr="00B80386">
                                    <w:rPr>
                                      <w:rFonts w:ascii="Calibri" w:eastAsia="Times New Roman" w:hAnsi="Calibri" w:cs="Calibri"/>
                                      <w:color w:val="000000"/>
                                    </w:rPr>
                                    <w:t xml:space="preserve"> E31</w:t>
                                  </w:r>
                                </w:p>
                              </w:tc>
                              <w:tc>
                                <w:tcPr>
                                  <w:tcW w:w="2470" w:type="dxa"/>
                                  <w:shd w:val="clear" w:color="auto" w:fill="auto"/>
                                  <w:noWrap/>
                                  <w:vAlign w:val="bottom"/>
                                  <w:hideMark/>
                                </w:tcPr>
                                <w:p w14:paraId="4774D21A"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Enterovirus B</w:t>
                                  </w:r>
                                </w:p>
                              </w:tc>
                            </w:tr>
                            <w:tr w:rsidR="00B80386" w:rsidRPr="00B80386" w14:paraId="1334D9C6" w14:textId="77777777" w:rsidTr="000C4408">
                              <w:trPr>
                                <w:trHeight w:val="254"/>
                                <w:jc w:val="center"/>
                              </w:trPr>
                              <w:tc>
                                <w:tcPr>
                                  <w:tcW w:w="4948" w:type="dxa"/>
                                  <w:shd w:val="clear" w:color="auto" w:fill="auto"/>
                                  <w:noWrap/>
                                  <w:vAlign w:val="bottom"/>
                                  <w:hideMark/>
                                </w:tcPr>
                                <w:p w14:paraId="72F116B5"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Human </w:t>
                                  </w:r>
                                  <w:proofErr w:type="spellStart"/>
                                  <w:r w:rsidRPr="00B80386">
                                    <w:rPr>
                                      <w:rFonts w:ascii="Calibri" w:eastAsia="Times New Roman" w:hAnsi="Calibri" w:cs="Calibri"/>
                                      <w:color w:val="000000"/>
                                    </w:rPr>
                                    <w:t>mastadenovirus</w:t>
                                  </w:r>
                                  <w:proofErr w:type="spellEnd"/>
                                  <w:r w:rsidRPr="00B80386">
                                    <w:rPr>
                                      <w:rFonts w:ascii="Calibri" w:eastAsia="Times New Roman" w:hAnsi="Calibri" w:cs="Calibri"/>
                                      <w:color w:val="000000"/>
                                    </w:rPr>
                                    <w:t xml:space="preserve"> </w:t>
                                  </w:r>
                                  <w:proofErr w:type="spellStart"/>
                                  <w:r w:rsidRPr="00B80386">
                                    <w:rPr>
                                      <w:rFonts w:ascii="Calibri" w:eastAsia="Times New Roman" w:hAnsi="Calibri" w:cs="Calibri"/>
                                      <w:color w:val="000000"/>
                                    </w:rPr>
                                    <w:t>B;Human</w:t>
                                  </w:r>
                                  <w:proofErr w:type="spellEnd"/>
                                  <w:r w:rsidRPr="00B80386">
                                    <w:rPr>
                                      <w:rFonts w:ascii="Calibri" w:eastAsia="Times New Roman" w:hAnsi="Calibri" w:cs="Calibri"/>
                                      <w:color w:val="000000"/>
                                    </w:rPr>
                                    <w:t xml:space="preserve"> adenovirus 55</w:t>
                                  </w:r>
                                </w:p>
                              </w:tc>
                              <w:tc>
                                <w:tcPr>
                                  <w:tcW w:w="2470" w:type="dxa"/>
                                  <w:shd w:val="clear" w:color="auto" w:fill="auto"/>
                                  <w:noWrap/>
                                  <w:vAlign w:val="bottom"/>
                                  <w:hideMark/>
                                </w:tcPr>
                                <w:p w14:paraId="26011950"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Human </w:t>
                                  </w:r>
                                  <w:proofErr w:type="spellStart"/>
                                  <w:r w:rsidRPr="00B80386">
                                    <w:rPr>
                                      <w:rFonts w:ascii="Calibri" w:eastAsia="Times New Roman" w:hAnsi="Calibri" w:cs="Calibri"/>
                                      <w:color w:val="000000"/>
                                    </w:rPr>
                                    <w:t>mastadenovirus</w:t>
                                  </w:r>
                                  <w:proofErr w:type="spellEnd"/>
                                  <w:r w:rsidRPr="00B80386">
                                    <w:rPr>
                                      <w:rFonts w:ascii="Calibri" w:eastAsia="Times New Roman" w:hAnsi="Calibri" w:cs="Calibri"/>
                                      <w:color w:val="000000"/>
                                    </w:rPr>
                                    <w:t xml:space="preserve"> B</w:t>
                                  </w:r>
                                </w:p>
                              </w:tc>
                            </w:tr>
                          </w:tbl>
                          <w:p w14:paraId="46624BCB" w14:textId="77777777" w:rsidR="00B80386" w:rsidRPr="00971252" w:rsidRDefault="00B80386" w:rsidP="00B80386">
                            <w:pPr>
                              <w:spacing w:after="0"/>
                              <w:contextualSpacing/>
                              <w:jc w:val="left"/>
                              <w:rPr>
                                <w:rFonts w:ascii="Calibri" w:hAnsi="Calibri"/>
                              </w:rPr>
                            </w:pPr>
                          </w:p>
                          <w:p w14:paraId="44028123" w14:textId="40518C49" w:rsidR="00B80386" w:rsidRDefault="00B80386" w:rsidP="00B80386">
                            <w:pPr>
                              <w:pStyle w:val="ListParagraph"/>
                              <w:jc w:val="left"/>
                            </w:pPr>
                          </w:p>
                          <w:p w14:paraId="137F9E58" w14:textId="77777777" w:rsidR="000C4408" w:rsidRPr="00EC7625" w:rsidRDefault="000C4408" w:rsidP="00B80386">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BA9934" id="Text Box 8" o:spid="_x0000_s1029" type="#_x0000_t202" style="width:538.55pt;height:1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" fillcolor="#ebf1de" stroked="f" strokeweight=".5pt">
                <v:textbox>
                  <w:txbxContent>
                    <w:p w14:paraId="1CAF3152" w14:textId="2A4E13E2" w:rsidR="00B80386" w:rsidRPr="00B70DB4" w:rsidRDefault="00B80386" w:rsidP="00B80386">
                      <w:pPr>
                        <w:jc w:val="left"/>
                        <w:rPr>
                          <w:rFonts w:ascii="Calibri" w:hAnsi="Calibri"/>
                          <w:b/>
                          <w:i/>
                          <w:sz w:val="22"/>
                        </w:rPr>
                      </w:pPr>
                      <w:r>
                        <w:rPr>
                          <w:rFonts w:ascii="Calibri" w:hAnsi="Calibri"/>
                          <w:b/>
                          <w:i/>
                          <w:sz w:val="22"/>
                        </w:rPr>
                        <w:t>File</w:t>
                      </w:r>
                      <w:r w:rsidRPr="00B70DB4">
                        <w:rPr>
                          <w:rFonts w:ascii="Calibri" w:hAnsi="Calibri"/>
                          <w:b/>
                          <w:i/>
                          <w:sz w:val="22"/>
                        </w:rPr>
                        <w:t xml:space="preserve"> Description: </w:t>
                      </w:r>
                      <w:r>
                        <w:rPr>
                          <w:rFonts w:ascii="Calibri" w:hAnsi="Calibri"/>
                          <w:b/>
                          <w:i/>
                          <w:sz w:val="22"/>
                        </w:rPr>
                        <w:t>Virus annotation mapping</w:t>
                      </w:r>
                      <w:r w:rsidR="000C4408">
                        <w:rPr>
                          <w:rFonts w:ascii="Calibri" w:hAnsi="Calibri"/>
                          <w:b/>
                          <w:i/>
                          <w:sz w:val="22"/>
                        </w:rPr>
                        <w:t xml:space="preserve"> file</w:t>
                      </w:r>
                    </w:p>
                    <w:p w14:paraId="4BE3BF79" w14:textId="5E618A61" w:rsidR="00B80386" w:rsidRDefault="00B80386" w:rsidP="00B80386">
                      <w:pPr>
                        <w:pStyle w:val="ListParagraph"/>
                        <w:numPr>
                          <w:ilvl w:val="0"/>
                          <w:numId w:val="2"/>
                        </w:numPr>
                        <w:spacing w:after="0" w:line="240" w:lineRule="auto"/>
                        <w:jc w:val="left"/>
                        <w:rPr>
                          <w:rFonts w:ascii="Calibri" w:hAnsi="Calibri"/>
                        </w:rPr>
                      </w:pPr>
                      <w:r>
                        <w:rPr>
                          <w:rFonts w:ascii="Calibri" w:hAnsi="Calibri"/>
                        </w:rPr>
                        <w:t>Tab-separated</w:t>
                      </w:r>
                      <w:r w:rsidR="000C4408">
                        <w:rPr>
                          <w:rFonts w:ascii="Calibri" w:hAnsi="Calibri"/>
                        </w:rPr>
                        <w:t>,</w:t>
                      </w:r>
                      <w:r>
                        <w:rPr>
                          <w:rFonts w:ascii="Calibri" w:hAnsi="Calibri"/>
                        </w:rPr>
                        <w:t xml:space="preserve"> 2-column file</w:t>
                      </w:r>
                      <w:r w:rsidR="00B01526">
                        <w:rPr>
                          <w:rFonts w:ascii="Calibri" w:hAnsi="Calibri"/>
                        </w:rPr>
                        <w:t xml:space="preserve"> that</w:t>
                      </w:r>
                      <w:r>
                        <w:rPr>
                          <w:rFonts w:ascii="Calibri" w:hAnsi="Calibri"/>
                        </w:rPr>
                        <w:t xml:space="preserve"> map</w:t>
                      </w:r>
                      <w:r w:rsidR="00B01526">
                        <w:rPr>
                          <w:rFonts w:ascii="Calibri" w:hAnsi="Calibri"/>
                        </w:rPr>
                        <w:t>s</w:t>
                      </w:r>
                      <w:r>
                        <w:rPr>
                          <w:rFonts w:ascii="Calibri" w:hAnsi="Calibri"/>
                        </w:rPr>
                        <w:t xml:space="preserve"> the NCBI taxonomy to the desired annotation for reporting</w:t>
                      </w:r>
                    </w:p>
                    <w:p w14:paraId="5D4FB4A2" w14:textId="77777777" w:rsidR="00B80386" w:rsidRDefault="00B80386" w:rsidP="00B80386">
                      <w:pPr>
                        <w:pStyle w:val="ListParagraph"/>
                        <w:numPr>
                          <w:ilvl w:val="0"/>
                          <w:numId w:val="2"/>
                        </w:numPr>
                        <w:spacing w:after="0" w:line="240" w:lineRule="auto"/>
                        <w:jc w:val="left"/>
                        <w:rPr>
                          <w:rFonts w:ascii="Calibri" w:hAnsi="Calibri"/>
                        </w:rPr>
                      </w:pPr>
                      <w:r>
                        <w:rPr>
                          <w:rFonts w:ascii="Calibri" w:hAnsi="Calibri"/>
                        </w:rPr>
                        <w:t>The first column contains the NCBI taxonomy of the virus at the species level and below</w:t>
                      </w:r>
                    </w:p>
                    <w:p w14:paraId="6F40FFAF" w14:textId="77777777" w:rsidR="00B80386" w:rsidRDefault="00B80386" w:rsidP="00B80386">
                      <w:pPr>
                        <w:pStyle w:val="ListParagraph"/>
                        <w:numPr>
                          <w:ilvl w:val="0"/>
                          <w:numId w:val="2"/>
                        </w:numPr>
                        <w:spacing w:after="0" w:line="240" w:lineRule="auto"/>
                        <w:jc w:val="left"/>
                        <w:rPr>
                          <w:rFonts w:ascii="Calibri" w:hAnsi="Calibri"/>
                        </w:rPr>
                      </w:pPr>
                      <w:r>
                        <w:rPr>
                          <w:rFonts w:ascii="Calibri" w:hAnsi="Calibri"/>
                        </w:rPr>
                        <w:t>The second column contains the desired annotation for that taxonomy</w:t>
                      </w:r>
                    </w:p>
                    <w:p w14:paraId="20F2386A" w14:textId="229FC772" w:rsidR="00B80386" w:rsidRPr="00746AB2" w:rsidRDefault="00B80386" w:rsidP="00746AB2">
                      <w:pPr>
                        <w:pStyle w:val="ListParagraph"/>
                        <w:numPr>
                          <w:ilvl w:val="0"/>
                          <w:numId w:val="2"/>
                        </w:numPr>
                        <w:spacing w:after="0" w:line="240" w:lineRule="auto"/>
                        <w:jc w:val="left"/>
                        <w:rPr>
                          <w:rFonts w:ascii="Calibri" w:hAnsi="Calibri"/>
                        </w:rPr>
                      </w:pPr>
                      <w:proofErr w:type="spellStart"/>
                      <w:r>
                        <w:rPr>
                          <w:rFonts w:ascii="Calibri" w:hAnsi="Calibri"/>
                        </w:rPr>
                        <w:t>CANdy</w:t>
                      </w:r>
                      <w:proofErr w:type="spellEnd"/>
                      <w:r>
                        <w:rPr>
                          <w:rFonts w:ascii="Calibri" w:hAnsi="Calibri"/>
                        </w:rPr>
                        <w:t xml:space="preserve"> will replace any instance of the NCBI taxonomy with the new annotation for sequences in the database </w:t>
                      </w:r>
                    </w:p>
                    <w:tbl>
                      <w:tblPr>
                        <w:tblW w:w="7418" w:type="dxa"/>
                        <w:jc w:val="center"/>
                        <w:tblLook w:val="04A0" w:firstRow="1" w:lastRow="0" w:firstColumn="1" w:lastColumn="0" w:noHBand="0" w:noVBand="1"/>
                      </w:tblPr>
                      <w:tblGrid>
                        <w:gridCol w:w="4948"/>
                        <w:gridCol w:w="2470"/>
                      </w:tblGrid>
                      <w:tr w:rsidR="00B80386" w:rsidRPr="00B80386" w14:paraId="55294803" w14:textId="77777777" w:rsidTr="000C4408">
                        <w:trPr>
                          <w:trHeight w:val="254"/>
                          <w:jc w:val="center"/>
                        </w:trPr>
                        <w:tc>
                          <w:tcPr>
                            <w:tcW w:w="4948" w:type="dxa"/>
                            <w:shd w:val="clear" w:color="auto" w:fill="auto"/>
                            <w:noWrap/>
                            <w:vAlign w:val="bottom"/>
                            <w:hideMark/>
                          </w:tcPr>
                          <w:p w14:paraId="10BA416A"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Alpaca adenovirus CA/2007</w:t>
                            </w:r>
                          </w:p>
                        </w:tc>
                        <w:tc>
                          <w:tcPr>
                            <w:tcW w:w="2470" w:type="dxa"/>
                            <w:shd w:val="clear" w:color="auto" w:fill="auto"/>
                            <w:noWrap/>
                            <w:vAlign w:val="bottom"/>
                            <w:hideMark/>
                          </w:tcPr>
                          <w:p w14:paraId="546C2DE3"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Non-human adenovirus</w:t>
                            </w:r>
                          </w:p>
                        </w:tc>
                      </w:tr>
                      <w:tr w:rsidR="00B80386" w:rsidRPr="00B80386" w14:paraId="4FF41D57" w14:textId="77777777" w:rsidTr="000C4408">
                        <w:trPr>
                          <w:trHeight w:val="254"/>
                          <w:jc w:val="center"/>
                        </w:trPr>
                        <w:tc>
                          <w:tcPr>
                            <w:tcW w:w="4948" w:type="dxa"/>
                            <w:shd w:val="clear" w:color="auto" w:fill="auto"/>
                            <w:noWrap/>
                            <w:vAlign w:val="bottom"/>
                            <w:hideMark/>
                          </w:tcPr>
                          <w:p w14:paraId="2BBC802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Antwerp rhinovirus 98/99</w:t>
                            </w:r>
                          </w:p>
                        </w:tc>
                        <w:tc>
                          <w:tcPr>
                            <w:tcW w:w="2470" w:type="dxa"/>
                            <w:shd w:val="clear" w:color="auto" w:fill="auto"/>
                            <w:noWrap/>
                            <w:vAlign w:val="bottom"/>
                            <w:hideMark/>
                          </w:tcPr>
                          <w:p w14:paraId="798DCCB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Rhinovirus</w:t>
                            </w:r>
                          </w:p>
                        </w:tc>
                      </w:tr>
                      <w:tr w:rsidR="00B80386" w:rsidRPr="00B80386" w14:paraId="02A89B34" w14:textId="77777777" w:rsidTr="000C4408">
                        <w:trPr>
                          <w:trHeight w:val="254"/>
                          <w:jc w:val="center"/>
                        </w:trPr>
                        <w:tc>
                          <w:tcPr>
                            <w:tcW w:w="4948" w:type="dxa"/>
                            <w:shd w:val="clear" w:color="auto" w:fill="auto"/>
                            <w:noWrap/>
                            <w:vAlign w:val="bottom"/>
                            <w:hideMark/>
                          </w:tcPr>
                          <w:p w14:paraId="631672BD"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Enterovirus </w:t>
                            </w:r>
                            <w:proofErr w:type="spellStart"/>
                            <w:r w:rsidRPr="00B80386">
                              <w:rPr>
                                <w:rFonts w:ascii="Calibri" w:eastAsia="Times New Roman" w:hAnsi="Calibri" w:cs="Calibri"/>
                                <w:color w:val="000000"/>
                              </w:rPr>
                              <w:t>A;Coxsackievirus</w:t>
                            </w:r>
                            <w:proofErr w:type="spellEnd"/>
                            <w:r w:rsidRPr="00B80386">
                              <w:rPr>
                                <w:rFonts w:ascii="Calibri" w:eastAsia="Times New Roman" w:hAnsi="Calibri" w:cs="Calibri"/>
                                <w:color w:val="000000"/>
                              </w:rPr>
                              <w:t xml:space="preserve"> A10</w:t>
                            </w:r>
                          </w:p>
                        </w:tc>
                        <w:tc>
                          <w:tcPr>
                            <w:tcW w:w="2470" w:type="dxa"/>
                            <w:shd w:val="clear" w:color="auto" w:fill="auto"/>
                            <w:noWrap/>
                            <w:vAlign w:val="bottom"/>
                            <w:hideMark/>
                          </w:tcPr>
                          <w:p w14:paraId="6F3C9838"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Enterovirus A</w:t>
                            </w:r>
                          </w:p>
                        </w:tc>
                      </w:tr>
                      <w:tr w:rsidR="00B80386" w:rsidRPr="00B80386" w14:paraId="68128794" w14:textId="77777777" w:rsidTr="000C4408">
                        <w:trPr>
                          <w:trHeight w:val="254"/>
                          <w:jc w:val="center"/>
                        </w:trPr>
                        <w:tc>
                          <w:tcPr>
                            <w:tcW w:w="4948" w:type="dxa"/>
                            <w:shd w:val="clear" w:color="auto" w:fill="auto"/>
                            <w:noWrap/>
                            <w:vAlign w:val="bottom"/>
                            <w:hideMark/>
                          </w:tcPr>
                          <w:p w14:paraId="1956BAF0" w14:textId="77777777" w:rsidR="00B80386" w:rsidRPr="00B80386" w:rsidRDefault="00B80386" w:rsidP="00B80386">
                            <w:pPr>
                              <w:spacing w:after="0" w:line="240" w:lineRule="auto"/>
                              <w:jc w:val="left"/>
                              <w:rPr>
                                <w:rFonts w:ascii="Calibri" w:eastAsia="Times New Roman" w:hAnsi="Calibri" w:cs="Calibri"/>
                                <w:color w:val="000000"/>
                              </w:rPr>
                            </w:pPr>
                            <w:proofErr w:type="spellStart"/>
                            <w:r w:rsidRPr="00B80386">
                              <w:rPr>
                                <w:rFonts w:ascii="Calibri" w:eastAsia="Times New Roman" w:hAnsi="Calibri" w:cs="Calibri"/>
                                <w:color w:val="000000"/>
                              </w:rPr>
                              <w:t>Betacoronavirus</w:t>
                            </w:r>
                            <w:proofErr w:type="spellEnd"/>
                            <w:r w:rsidRPr="00B80386">
                              <w:rPr>
                                <w:rFonts w:ascii="Calibri" w:eastAsia="Times New Roman" w:hAnsi="Calibri" w:cs="Calibri"/>
                                <w:color w:val="000000"/>
                              </w:rPr>
                              <w:t xml:space="preserve"> 1;Human coronavirus OC43</w:t>
                            </w:r>
                          </w:p>
                        </w:tc>
                        <w:tc>
                          <w:tcPr>
                            <w:tcW w:w="2470" w:type="dxa"/>
                            <w:shd w:val="clear" w:color="auto" w:fill="auto"/>
                            <w:noWrap/>
                            <w:vAlign w:val="bottom"/>
                            <w:hideMark/>
                          </w:tcPr>
                          <w:p w14:paraId="2F4E40A3"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Human coronavirus OC43</w:t>
                            </w:r>
                          </w:p>
                        </w:tc>
                      </w:tr>
                      <w:tr w:rsidR="00B80386" w:rsidRPr="00B80386" w14:paraId="67AD004A" w14:textId="77777777" w:rsidTr="000C4408">
                        <w:trPr>
                          <w:trHeight w:val="254"/>
                          <w:jc w:val="center"/>
                        </w:trPr>
                        <w:tc>
                          <w:tcPr>
                            <w:tcW w:w="4948" w:type="dxa"/>
                            <w:shd w:val="clear" w:color="auto" w:fill="auto"/>
                            <w:noWrap/>
                            <w:vAlign w:val="bottom"/>
                            <w:hideMark/>
                          </w:tcPr>
                          <w:p w14:paraId="29E814DB"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Enterovirus </w:t>
                            </w:r>
                            <w:proofErr w:type="spellStart"/>
                            <w:r w:rsidRPr="00B80386">
                              <w:rPr>
                                <w:rFonts w:ascii="Calibri" w:eastAsia="Times New Roman" w:hAnsi="Calibri" w:cs="Calibri"/>
                                <w:color w:val="000000"/>
                              </w:rPr>
                              <w:t>B;Echovirus</w:t>
                            </w:r>
                            <w:proofErr w:type="spellEnd"/>
                            <w:r w:rsidRPr="00B80386">
                              <w:rPr>
                                <w:rFonts w:ascii="Calibri" w:eastAsia="Times New Roman" w:hAnsi="Calibri" w:cs="Calibri"/>
                                <w:color w:val="000000"/>
                              </w:rPr>
                              <w:t xml:space="preserve"> E31</w:t>
                            </w:r>
                          </w:p>
                        </w:tc>
                        <w:tc>
                          <w:tcPr>
                            <w:tcW w:w="2470" w:type="dxa"/>
                            <w:shd w:val="clear" w:color="auto" w:fill="auto"/>
                            <w:noWrap/>
                            <w:vAlign w:val="bottom"/>
                            <w:hideMark/>
                          </w:tcPr>
                          <w:p w14:paraId="4774D21A"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Enterovirus B</w:t>
                            </w:r>
                          </w:p>
                        </w:tc>
                      </w:tr>
                      <w:tr w:rsidR="00B80386" w:rsidRPr="00B80386" w14:paraId="1334D9C6" w14:textId="77777777" w:rsidTr="000C4408">
                        <w:trPr>
                          <w:trHeight w:val="254"/>
                          <w:jc w:val="center"/>
                        </w:trPr>
                        <w:tc>
                          <w:tcPr>
                            <w:tcW w:w="4948" w:type="dxa"/>
                            <w:shd w:val="clear" w:color="auto" w:fill="auto"/>
                            <w:noWrap/>
                            <w:vAlign w:val="bottom"/>
                            <w:hideMark/>
                          </w:tcPr>
                          <w:p w14:paraId="72F116B5"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Human </w:t>
                            </w:r>
                            <w:proofErr w:type="spellStart"/>
                            <w:r w:rsidRPr="00B80386">
                              <w:rPr>
                                <w:rFonts w:ascii="Calibri" w:eastAsia="Times New Roman" w:hAnsi="Calibri" w:cs="Calibri"/>
                                <w:color w:val="000000"/>
                              </w:rPr>
                              <w:t>mastadenovirus</w:t>
                            </w:r>
                            <w:proofErr w:type="spellEnd"/>
                            <w:r w:rsidRPr="00B80386">
                              <w:rPr>
                                <w:rFonts w:ascii="Calibri" w:eastAsia="Times New Roman" w:hAnsi="Calibri" w:cs="Calibri"/>
                                <w:color w:val="000000"/>
                              </w:rPr>
                              <w:t xml:space="preserve"> </w:t>
                            </w:r>
                            <w:proofErr w:type="spellStart"/>
                            <w:r w:rsidRPr="00B80386">
                              <w:rPr>
                                <w:rFonts w:ascii="Calibri" w:eastAsia="Times New Roman" w:hAnsi="Calibri" w:cs="Calibri"/>
                                <w:color w:val="000000"/>
                              </w:rPr>
                              <w:t>B;Human</w:t>
                            </w:r>
                            <w:proofErr w:type="spellEnd"/>
                            <w:r w:rsidRPr="00B80386">
                              <w:rPr>
                                <w:rFonts w:ascii="Calibri" w:eastAsia="Times New Roman" w:hAnsi="Calibri" w:cs="Calibri"/>
                                <w:color w:val="000000"/>
                              </w:rPr>
                              <w:t xml:space="preserve"> adenovirus 55</w:t>
                            </w:r>
                          </w:p>
                        </w:tc>
                        <w:tc>
                          <w:tcPr>
                            <w:tcW w:w="2470" w:type="dxa"/>
                            <w:shd w:val="clear" w:color="auto" w:fill="auto"/>
                            <w:noWrap/>
                            <w:vAlign w:val="bottom"/>
                            <w:hideMark/>
                          </w:tcPr>
                          <w:p w14:paraId="26011950" w14:textId="77777777" w:rsidR="00B80386" w:rsidRPr="00B80386" w:rsidRDefault="00B80386" w:rsidP="00B80386">
                            <w:pPr>
                              <w:spacing w:after="0" w:line="240" w:lineRule="auto"/>
                              <w:jc w:val="left"/>
                              <w:rPr>
                                <w:rFonts w:ascii="Calibri" w:eastAsia="Times New Roman" w:hAnsi="Calibri" w:cs="Calibri"/>
                                <w:color w:val="000000"/>
                              </w:rPr>
                            </w:pPr>
                            <w:r w:rsidRPr="00B80386">
                              <w:rPr>
                                <w:rFonts w:ascii="Calibri" w:eastAsia="Times New Roman" w:hAnsi="Calibri" w:cs="Calibri"/>
                                <w:color w:val="000000"/>
                              </w:rPr>
                              <w:t xml:space="preserve">Human </w:t>
                            </w:r>
                            <w:proofErr w:type="spellStart"/>
                            <w:r w:rsidRPr="00B80386">
                              <w:rPr>
                                <w:rFonts w:ascii="Calibri" w:eastAsia="Times New Roman" w:hAnsi="Calibri" w:cs="Calibri"/>
                                <w:color w:val="000000"/>
                              </w:rPr>
                              <w:t>mastadenovirus</w:t>
                            </w:r>
                            <w:proofErr w:type="spellEnd"/>
                            <w:r w:rsidRPr="00B80386">
                              <w:rPr>
                                <w:rFonts w:ascii="Calibri" w:eastAsia="Times New Roman" w:hAnsi="Calibri" w:cs="Calibri"/>
                                <w:color w:val="000000"/>
                              </w:rPr>
                              <w:t xml:space="preserve"> B</w:t>
                            </w:r>
                          </w:p>
                        </w:tc>
                      </w:tr>
                    </w:tbl>
                    <w:p w14:paraId="46624BCB" w14:textId="77777777" w:rsidR="00B80386" w:rsidRPr="00971252" w:rsidRDefault="00B80386" w:rsidP="00B80386">
                      <w:pPr>
                        <w:spacing w:after="0"/>
                        <w:contextualSpacing/>
                        <w:jc w:val="left"/>
                        <w:rPr>
                          <w:rFonts w:ascii="Calibri" w:hAnsi="Calibri"/>
                        </w:rPr>
                      </w:pPr>
                    </w:p>
                    <w:p w14:paraId="44028123" w14:textId="40518C49" w:rsidR="00B80386" w:rsidRDefault="00B80386" w:rsidP="00B80386">
                      <w:pPr>
                        <w:pStyle w:val="ListParagraph"/>
                        <w:jc w:val="left"/>
                      </w:pPr>
                    </w:p>
                    <w:p w14:paraId="137F9E58" w14:textId="77777777" w:rsidR="000C4408" w:rsidRPr="00EC7625" w:rsidRDefault="000C4408" w:rsidP="00B80386">
                      <w:pPr>
                        <w:pStyle w:val="ListParagraph"/>
                        <w:jc w:val="left"/>
                      </w:pPr>
                    </w:p>
                  </w:txbxContent>
                </v:textbox>
                <w10:anchorlock/>
              </v:shape>
            </w:pict>
          </mc:Fallback>
        </mc:AlternateContent>
      </w:r>
    </w:p>
    <w:p w14:paraId="57D42D6C" w14:textId="06A0CAB3" w:rsidR="00D145B8" w:rsidRDefault="002F147D" w:rsidP="00B70DB4">
      <w:pPr>
        <w:pStyle w:val="Heading3"/>
      </w:pPr>
      <w:r>
        <w:t>Explanation</w:t>
      </w:r>
    </w:p>
    <w:p w14:paraId="61046C53" w14:textId="0520A3AE" w:rsidR="002F147D" w:rsidRDefault="008D1673" w:rsidP="002F147D">
      <w:r>
        <w:t xml:space="preserve">CANDy has been developed to rapidly generate curated databases containing sequences specific to primer panels and the level of annotation appropriate for the targeted region. </w:t>
      </w:r>
      <w:r w:rsidR="002F147D">
        <w:t>CANDy takes assay specific primer sequences, along with information on the intended target of the assay (</w:t>
      </w:r>
      <w:r w:rsidR="002F147D">
        <w:rPr>
          <w:i/>
        </w:rPr>
        <w:t xml:space="preserve">e.g. </w:t>
      </w:r>
      <w:r w:rsidR="002F147D">
        <w:t xml:space="preserve">scientific name, taxonomy ID(s), virus/bacteria category) and performs </w:t>
      </w:r>
      <w:r w:rsidR="002F147D">
        <w:rPr>
          <w:i/>
        </w:rPr>
        <w:t xml:space="preserve">in silico </w:t>
      </w:r>
      <w:r>
        <w:t xml:space="preserve">PCR to obtain possible </w:t>
      </w:r>
      <w:r>
        <w:rPr>
          <w:i/>
        </w:rPr>
        <w:t xml:space="preserve">in vivo </w:t>
      </w:r>
      <w:r>
        <w:t xml:space="preserve">variants of the amplicons. </w:t>
      </w:r>
      <w:r>
        <w:rPr>
          <w:i/>
        </w:rPr>
        <w:t xml:space="preserve">In silico </w:t>
      </w:r>
      <w:r>
        <w:t>PCR is performed us</w:t>
      </w:r>
      <w:r w:rsidR="00F163E5">
        <w:t>ing the latest version of BLAST</w:t>
      </w:r>
      <w:r>
        <w:t xml:space="preserve"> (</w:t>
      </w:r>
      <w:r w:rsidR="00F163E5">
        <w:t>BLAST+</w:t>
      </w:r>
      <w:r>
        <w:t>2.8.1) which has "taxonomy aware" databases, greatly improving the accuracy of amplicon generation</w:t>
      </w:r>
      <w:r w:rsidR="002265EB">
        <w:t xml:space="preserve">. The </w:t>
      </w:r>
      <w:r w:rsidR="002265EB">
        <w:rPr>
          <w:i/>
        </w:rPr>
        <w:t xml:space="preserve">in silico </w:t>
      </w:r>
      <w:r w:rsidR="002265EB">
        <w:t xml:space="preserve">PCR uses the forward and reverse compliment primer sequences to BLAST against organism specific sequences and then pulls the region of target sequence spanning the primers. The </w:t>
      </w:r>
      <w:r w:rsidR="002265EB">
        <w:rPr>
          <w:i/>
        </w:rPr>
        <w:t xml:space="preserve">in silico </w:t>
      </w:r>
      <w:r w:rsidR="002265EB">
        <w:t xml:space="preserve">amplicons are then annotated using NCBI taxonomy. For sequences with appropriate annotations outside the scope of NCBI taxonomy, CANDy will take FASTA files of annotated amplicons and incorporate them into the complete database output. </w:t>
      </w:r>
      <w:r w:rsidR="00D5152B">
        <w:t xml:space="preserve">CANDy has been optimized to reduce the amount of manual/human curation required to develop such customized databases. The user is responsible for providing: </w:t>
      </w:r>
    </w:p>
    <w:p w14:paraId="2BB5A235" w14:textId="26A38EB2" w:rsidR="00160DD5" w:rsidRPr="00160DD5" w:rsidRDefault="00160DD5" w:rsidP="00160DD5">
      <w:pPr>
        <w:pStyle w:val="ListParagraph"/>
        <w:ind w:left="1080"/>
        <w:rPr>
          <w:b/>
          <w:sz w:val="22"/>
        </w:rPr>
      </w:pPr>
      <w:r w:rsidRPr="00160DD5">
        <w:rPr>
          <w:b/>
          <w:sz w:val="22"/>
        </w:rPr>
        <w:t>Input file</w:t>
      </w:r>
    </w:p>
    <w:p w14:paraId="1C07E0C2" w14:textId="4A9405F7" w:rsidR="00D5152B" w:rsidRDefault="00D5152B" w:rsidP="00D5152B">
      <w:pPr>
        <w:pStyle w:val="ListParagraph"/>
        <w:numPr>
          <w:ilvl w:val="0"/>
          <w:numId w:val="36"/>
        </w:numPr>
      </w:pPr>
      <w:r>
        <w:t>Primer name</w:t>
      </w:r>
    </w:p>
    <w:p w14:paraId="6D036E65" w14:textId="2611C4B1" w:rsidR="00D5152B" w:rsidRDefault="00D5152B" w:rsidP="00D5152B">
      <w:pPr>
        <w:pStyle w:val="ListParagraph"/>
        <w:numPr>
          <w:ilvl w:val="0"/>
          <w:numId w:val="36"/>
        </w:numPr>
      </w:pPr>
      <w:r>
        <w:t>Forward and reverse complement primer sequences</w:t>
      </w:r>
    </w:p>
    <w:p w14:paraId="6A5DD265" w14:textId="49CA6CBD" w:rsidR="00D5152B" w:rsidRDefault="00D5152B" w:rsidP="00D5152B">
      <w:pPr>
        <w:pStyle w:val="ListParagraph"/>
        <w:numPr>
          <w:ilvl w:val="0"/>
          <w:numId w:val="36"/>
        </w:numPr>
      </w:pPr>
      <w:r>
        <w:t>Taxonomy ID of the intended target of each primer pair</w:t>
      </w:r>
    </w:p>
    <w:p w14:paraId="52D9AB43" w14:textId="1982D2AE" w:rsidR="00D5152B" w:rsidRDefault="00D5152B" w:rsidP="00D5152B">
      <w:pPr>
        <w:pStyle w:val="ListParagraph"/>
        <w:numPr>
          <w:ilvl w:val="0"/>
          <w:numId w:val="36"/>
        </w:numPr>
      </w:pPr>
      <w:r>
        <w:t>Name of the target organism (not used by the script)</w:t>
      </w:r>
    </w:p>
    <w:p w14:paraId="604A4CF7" w14:textId="77777777" w:rsidR="00D5152B" w:rsidRDefault="00D5152B" w:rsidP="00D5152B">
      <w:pPr>
        <w:pStyle w:val="ListParagraph"/>
        <w:numPr>
          <w:ilvl w:val="0"/>
          <w:numId w:val="36"/>
        </w:numPr>
      </w:pPr>
      <w:r>
        <w:t>The category of bacteria or virus in which the primer target falls</w:t>
      </w:r>
    </w:p>
    <w:p w14:paraId="64EC457F" w14:textId="4074443E" w:rsidR="00160DD5" w:rsidRPr="00160DD5" w:rsidRDefault="00160DD5" w:rsidP="00160DD5">
      <w:pPr>
        <w:pStyle w:val="ListParagraph"/>
        <w:ind w:left="1080"/>
        <w:rPr>
          <w:b/>
          <w:sz w:val="22"/>
        </w:rPr>
      </w:pPr>
      <w:r w:rsidRPr="00160DD5">
        <w:rPr>
          <w:b/>
          <w:sz w:val="22"/>
        </w:rPr>
        <w:t>Additional files</w:t>
      </w:r>
    </w:p>
    <w:p w14:paraId="25550556" w14:textId="7D8BDA33" w:rsidR="00D5152B" w:rsidRDefault="00D5152B" w:rsidP="00D5152B">
      <w:pPr>
        <w:pStyle w:val="ListParagraph"/>
        <w:numPr>
          <w:ilvl w:val="0"/>
          <w:numId w:val="36"/>
        </w:numPr>
      </w:pPr>
      <w:r>
        <w:t>FASTA file of sequences for presence/absence classification</w:t>
      </w:r>
    </w:p>
    <w:p w14:paraId="203CE5DF" w14:textId="5DBF3DF9" w:rsidR="00D5152B" w:rsidRPr="008D1673" w:rsidRDefault="00D5152B" w:rsidP="00D5152B">
      <w:pPr>
        <w:pStyle w:val="ListParagraph"/>
        <w:numPr>
          <w:ilvl w:val="0"/>
          <w:numId w:val="36"/>
        </w:numPr>
      </w:pPr>
      <w:r>
        <w:t>FASTA file of sequences for sample characterization</w:t>
      </w:r>
    </w:p>
    <w:p w14:paraId="53C62CBF" w14:textId="68F551D1" w:rsidR="002349F8" w:rsidRDefault="00160DD5" w:rsidP="00D145B8">
      <w:r>
        <w:t xml:space="preserve">The files necessary for SMORE'D database building and classification are produced as output of CANDy. </w:t>
      </w:r>
      <w:r>
        <w:rPr>
          <w:i/>
        </w:rPr>
        <w:t xml:space="preserve">E.g. </w:t>
      </w:r>
      <w:proofErr w:type="spellStart"/>
      <w:r w:rsidR="003B7B57">
        <w:rPr>
          <w:b/>
        </w:rPr>
        <w:t>amplicons.</w:t>
      </w:r>
      <w:r w:rsidRPr="00160DD5">
        <w:rPr>
          <w:b/>
        </w:rPr>
        <w:t>fasta</w:t>
      </w:r>
      <w:proofErr w:type="spellEnd"/>
      <w:r>
        <w:t xml:space="preserve">, </w:t>
      </w:r>
      <w:proofErr w:type="spellStart"/>
      <w:r w:rsidRPr="00160DD5">
        <w:rPr>
          <w:b/>
        </w:rPr>
        <w:t>profile.tsv</w:t>
      </w:r>
      <w:proofErr w:type="spellEnd"/>
      <w:r>
        <w:t xml:space="preserve">, and </w:t>
      </w:r>
      <w:r w:rsidRPr="00160DD5">
        <w:rPr>
          <w:b/>
        </w:rPr>
        <w:t>config.txt</w:t>
      </w:r>
      <w:r>
        <w:t>. CANDy provides the option</w:t>
      </w:r>
      <w:r w:rsidR="00D9759D">
        <w:t xml:space="preserve"> (-o, --</w:t>
      </w:r>
      <w:proofErr w:type="spellStart"/>
      <w:r w:rsidR="00D9759D">
        <w:t>output_prefix</w:t>
      </w:r>
      <w:proofErr w:type="spellEnd"/>
      <w:r w:rsidR="00D9759D">
        <w:t>)</w:t>
      </w:r>
      <w:r>
        <w:t xml:space="preserve"> to prefix these files for each database build</w:t>
      </w:r>
      <w:r w:rsidR="00490C18">
        <w:t>,</w:t>
      </w:r>
      <w:r>
        <w:t xml:space="preserve"> simplifying</w:t>
      </w:r>
      <w:r w:rsidR="00D9759D">
        <w:t xml:space="preserve"> database</w:t>
      </w:r>
      <w:r>
        <w:t xml:space="preserve"> versioning</w:t>
      </w:r>
      <w:r w:rsidR="00D9759D">
        <w:t>.</w:t>
      </w:r>
      <w:r w:rsidR="00B70DB4">
        <w:t xml:space="preserve"> Examples of CANDy output are below. </w:t>
      </w:r>
      <w:r>
        <w:t xml:space="preserve"> </w:t>
      </w:r>
    </w:p>
    <w:p w14:paraId="5897B1ED" w14:textId="35AEBA84" w:rsidR="008235A1" w:rsidRDefault="008235A1" w:rsidP="00B70DB4">
      <w:pPr>
        <w:pStyle w:val="Heading3"/>
      </w:pPr>
      <w:r>
        <w:t>Execution</w:t>
      </w:r>
    </w:p>
    <w:p w14:paraId="377C4883" w14:textId="594371CA" w:rsidR="00D9759D" w:rsidRPr="008235A1" w:rsidRDefault="00D9759D" w:rsidP="00D9759D">
      <w:pPr>
        <w:spacing w:before="120"/>
        <w:rPr>
          <w:rFonts w:ascii="Lucida Console" w:hAnsi="Lucida Console"/>
          <w:sz w:val="18"/>
        </w:rPr>
      </w:pPr>
      <w:r w:rsidRPr="008235A1">
        <w:rPr>
          <w:rFonts w:ascii="Lucida Console" w:hAnsi="Lucida Console"/>
          <w:sz w:val="18"/>
        </w:rPr>
        <w:t xml:space="preserve">candy.py -i primer_file.txt -o db-Apr17 -g </w:t>
      </w:r>
      <w:proofErr w:type="spellStart"/>
      <w:r w:rsidRPr="008235A1">
        <w:rPr>
          <w:rFonts w:ascii="Lucida Console" w:hAnsi="Lucida Console"/>
          <w:sz w:val="18"/>
        </w:rPr>
        <w:t>pres_abs_seqs.fasta</w:t>
      </w:r>
      <w:proofErr w:type="spellEnd"/>
      <w:r w:rsidRPr="008235A1">
        <w:rPr>
          <w:rFonts w:ascii="Lucida Console" w:hAnsi="Lucida Console"/>
          <w:sz w:val="18"/>
        </w:rPr>
        <w:t xml:space="preserve"> -a </w:t>
      </w:r>
      <w:proofErr w:type="spellStart"/>
      <w:r w:rsidRPr="008235A1">
        <w:rPr>
          <w:rFonts w:ascii="Lucida Console" w:hAnsi="Lucida Console"/>
          <w:sz w:val="18"/>
        </w:rPr>
        <w:t>character_seqs.fasta</w:t>
      </w:r>
      <w:proofErr w:type="spellEnd"/>
      <w:r w:rsidRPr="008235A1">
        <w:rPr>
          <w:rFonts w:ascii="Lucida Console" w:hAnsi="Lucida Console"/>
          <w:sz w:val="18"/>
        </w:rPr>
        <w:t xml:space="preserve"> -t 10</w:t>
      </w:r>
      <w:r w:rsidR="00746AB2">
        <w:rPr>
          <w:rFonts w:ascii="Lucida Console" w:hAnsi="Lucida Console"/>
          <w:sz w:val="18"/>
        </w:rPr>
        <w:t xml:space="preserve"> -m mapping.txt</w:t>
      </w:r>
    </w:p>
    <w:p w14:paraId="6263F574" w14:textId="55336E29" w:rsidR="008235A1" w:rsidRDefault="00D9759D" w:rsidP="008235A1">
      <w:pPr>
        <w:pStyle w:val="NoSpacing"/>
      </w:pPr>
      <w:r w:rsidRPr="00D9759D">
        <w:rPr>
          <w:rFonts w:asciiTheme="majorHAnsi" w:hAnsiTheme="majorHAnsi" w:cstheme="majorHAnsi"/>
        </w:rPr>
        <w:t>Where,</w:t>
      </w:r>
      <w:r w:rsidR="008235A1" w:rsidRPr="00D9759D">
        <w:rPr>
          <w:rFonts w:asciiTheme="majorHAnsi" w:hAnsiTheme="majorHAnsi" w:cstheme="majorHAnsi"/>
        </w:rPr>
        <w:tab/>
      </w:r>
      <w:r w:rsidR="008235A1" w:rsidRPr="008235A1">
        <w:rPr>
          <w:rStyle w:val="CommandChar"/>
        </w:rPr>
        <w:t>candy.py</w:t>
      </w:r>
      <w:r w:rsidR="008235A1">
        <w:t xml:space="preserve"> </w:t>
      </w:r>
      <w:r w:rsidR="008235A1" w:rsidRPr="008235A1">
        <w:rPr>
          <w:rFonts w:asciiTheme="majorHAnsi" w:hAnsiTheme="majorHAnsi"/>
          <w:sz w:val="20"/>
        </w:rPr>
        <w:t>calls the program,</w:t>
      </w:r>
    </w:p>
    <w:p w14:paraId="34CE2175" w14:textId="592B3DAB" w:rsidR="008235A1" w:rsidRDefault="008235A1" w:rsidP="008235A1">
      <w:pPr>
        <w:pStyle w:val="NoSpacing"/>
      </w:pPr>
      <w:r>
        <w:tab/>
      </w:r>
      <w:r w:rsidRPr="008235A1">
        <w:rPr>
          <w:rStyle w:val="CommandChar"/>
        </w:rPr>
        <w:t>-i primer_file.txt</w:t>
      </w:r>
      <w:r w:rsidRPr="008235A1">
        <w:rPr>
          <w:sz w:val="20"/>
        </w:rPr>
        <w:t xml:space="preserve"> </w:t>
      </w:r>
      <w:r w:rsidRPr="008235A1">
        <w:rPr>
          <w:rFonts w:asciiTheme="majorHAnsi" w:hAnsiTheme="majorHAnsi"/>
          <w:sz w:val="20"/>
        </w:rPr>
        <w:t>is the input file containing the primers and primer meta-data,</w:t>
      </w:r>
    </w:p>
    <w:p w14:paraId="7A661845" w14:textId="3B4765E2" w:rsidR="008235A1" w:rsidRPr="008235A1" w:rsidRDefault="008235A1" w:rsidP="008235A1">
      <w:pPr>
        <w:pStyle w:val="NoSpacing"/>
        <w:rPr>
          <w:sz w:val="20"/>
        </w:rPr>
      </w:pPr>
      <w:r>
        <w:tab/>
      </w:r>
      <w:r w:rsidRPr="008235A1">
        <w:rPr>
          <w:rStyle w:val="CommandChar"/>
        </w:rPr>
        <w:t>-o db-Apr17</w:t>
      </w:r>
      <w:r>
        <w:t xml:space="preserve"> </w:t>
      </w:r>
      <w:r w:rsidRPr="008235A1">
        <w:rPr>
          <w:rFonts w:asciiTheme="majorHAnsi" w:hAnsiTheme="majorHAnsi"/>
          <w:sz w:val="20"/>
        </w:rPr>
        <w:t>is the prefix for output file</w:t>
      </w:r>
    </w:p>
    <w:p w14:paraId="3D1C6F7F" w14:textId="534DF3EE" w:rsidR="008235A1" w:rsidRPr="008235A1" w:rsidRDefault="008235A1" w:rsidP="008235A1">
      <w:pPr>
        <w:pStyle w:val="NoSpacing"/>
        <w:rPr>
          <w:rFonts w:asciiTheme="majorHAnsi" w:hAnsiTheme="majorHAnsi"/>
          <w:sz w:val="20"/>
        </w:rPr>
      </w:pPr>
      <w:r>
        <w:tab/>
      </w:r>
      <w:r w:rsidRPr="008235A1">
        <w:rPr>
          <w:rStyle w:val="CommandChar"/>
        </w:rPr>
        <w:t xml:space="preserve">-g </w:t>
      </w:r>
      <w:proofErr w:type="spellStart"/>
      <w:r w:rsidRPr="008235A1">
        <w:rPr>
          <w:rStyle w:val="CommandChar"/>
        </w:rPr>
        <w:t>pres_abs_seqs.fasta</w:t>
      </w:r>
      <w:proofErr w:type="spellEnd"/>
      <w:r>
        <w:t xml:space="preserve"> </w:t>
      </w:r>
      <w:r w:rsidRPr="008235A1">
        <w:rPr>
          <w:rFonts w:asciiTheme="majorHAnsi" w:hAnsiTheme="majorHAnsi"/>
          <w:sz w:val="20"/>
        </w:rPr>
        <w:t>is a FASTA file containing amplicons for presence/absence classification</w:t>
      </w:r>
    </w:p>
    <w:p w14:paraId="2C7C65F5" w14:textId="1AD6FD16" w:rsidR="008235A1" w:rsidRDefault="008235A1" w:rsidP="008235A1">
      <w:pPr>
        <w:pStyle w:val="NoSpacing"/>
      </w:pPr>
      <w:r>
        <w:tab/>
      </w:r>
      <w:r w:rsidRPr="008235A1">
        <w:rPr>
          <w:rStyle w:val="CommandChar"/>
        </w:rPr>
        <w:t xml:space="preserve">-a </w:t>
      </w:r>
      <w:proofErr w:type="spellStart"/>
      <w:r w:rsidRPr="008235A1">
        <w:rPr>
          <w:rStyle w:val="CommandChar"/>
        </w:rPr>
        <w:t>character_seqs.fasta</w:t>
      </w:r>
      <w:proofErr w:type="spellEnd"/>
      <w:r w:rsidRPr="008235A1">
        <w:rPr>
          <w:rStyle w:val="CommandChar"/>
        </w:rPr>
        <w:t xml:space="preserve"> is a FASTA</w:t>
      </w:r>
      <w:r>
        <w:t xml:space="preserve"> </w:t>
      </w:r>
      <w:r w:rsidRPr="008235A1">
        <w:rPr>
          <w:rFonts w:asciiTheme="majorHAnsi" w:hAnsiTheme="majorHAnsi"/>
          <w:sz w:val="20"/>
        </w:rPr>
        <w:t>file containing amplicons for sample characterization</w:t>
      </w:r>
      <w:r w:rsidRPr="008235A1">
        <w:rPr>
          <w:sz w:val="20"/>
        </w:rPr>
        <w:t xml:space="preserve"> </w:t>
      </w:r>
    </w:p>
    <w:p w14:paraId="62D292B0" w14:textId="0D7BFF48" w:rsidR="000C4408" w:rsidRDefault="008235A1" w:rsidP="00746AB2">
      <w:pPr>
        <w:pStyle w:val="NoSpacing"/>
        <w:spacing w:after="120"/>
        <w:rPr>
          <w:rFonts w:asciiTheme="majorHAnsi" w:hAnsiTheme="majorHAnsi"/>
          <w:sz w:val="20"/>
        </w:rPr>
      </w:pPr>
      <w:r>
        <w:tab/>
      </w:r>
      <w:r w:rsidRPr="008235A1">
        <w:rPr>
          <w:rStyle w:val="CommandChar"/>
        </w:rPr>
        <w:t>-t 10</w:t>
      </w:r>
      <w:r>
        <w:t xml:space="preserve"> </w:t>
      </w:r>
      <w:r w:rsidRPr="008235A1">
        <w:rPr>
          <w:rFonts w:asciiTheme="majorHAnsi" w:hAnsiTheme="majorHAnsi"/>
          <w:sz w:val="20"/>
        </w:rPr>
        <w:t>is the number of threads to use</w:t>
      </w:r>
      <w:r w:rsidR="00746AB2" w:rsidRPr="008235A1">
        <w:rPr>
          <w:rFonts w:asciiTheme="majorHAnsi" w:hAnsiTheme="majorHAnsi"/>
          <w:sz w:val="20"/>
        </w:rPr>
        <w:t>, and</w:t>
      </w:r>
    </w:p>
    <w:p w14:paraId="5FE1D845" w14:textId="25A23075" w:rsidR="00746AB2" w:rsidRPr="00746AB2" w:rsidRDefault="00746AB2" w:rsidP="008235A1">
      <w:pPr>
        <w:pStyle w:val="NoSpacing"/>
        <w:spacing w:after="120"/>
        <w:rPr>
          <w:rFonts w:asciiTheme="majorHAnsi" w:hAnsiTheme="majorHAnsi"/>
          <w:sz w:val="20"/>
        </w:rPr>
      </w:pPr>
      <w:r>
        <w:rPr>
          <w:rFonts w:asciiTheme="majorHAnsi" w:hAnsiTheme="majorHAnsi"/>
          <w:sz w:val="20"/>
        </w:rPr>
        <w:tab/>
      </w:r>
      <w:r w:rsidRPr="00746AB2">
        <w:rPr>
          <w:rFonts w:ascii="Lucida Console" w:hAnsi="Lucida Console"/>
          <w:sz w:val="18"/>
        </w:rPr>
        <w:t>-m mapping.txt</w:t>
      </w:r>
      <w:r w:rsidRPr="00746AB2">
        <w:rPr>
          <w:rFonts w:asciiTheme="majorHAnsi" w:hAnsiTheme="majorHAnsi"/>
          <w:sz w:val="18"/>
        </w:rPr>
        <w:t xml:space="preserve"> </w:t>
      </w:r>
      <w:r>
        <w:rPr>
          <w:rFonts w:asciiTheme="majorHAnsi" w:hAnsiTheme="majorHAnsi"/>
          <w:sz w:val="20"/>
        </w:rPr>
        <w:t>is the NCBI taxonomy to desired annotation mapping file</w:t>
      </w:r>
    </w:p>
    <w:p w14:paraId="268B2D12" w14:textId="10533200" w:rsidR="00B70DB4" w:rsidRPr="00786F0A" w:rsidRDefault="00B70DB4" w:rsidP="00B70DB4">
      <w:pPr>
        <w:pStyle w:val="Heading3"/>
        <w:rPr>
          <w:b w:val="0"/>
        </w:rPr>
      </w:pPr>
      <w:r>
        <w:lastRenderedPageBreak/>
        <w:t>Output files</w:t>
      </w:r>
      <w:r w:rsidR="00D32AF9">
        <w:t xml:space="preserve"> </w:t>
      </w:r>
      <w:r w:rsidR="00786F0A">
        <w:rPr>
          <w:b w:val="0"/>
        </w:rPr>
        <w:t>(based on the above command)</w:t>
      </w:r>
    </w:p>
    <w:p w14:paraId="12399F2A" w14:textId="7273F9F0" w:rsidR="00B70DB4" w:rsidRPr="00B70DB4" w:rsidRDefault="00B70DB4" w:rsidP="00B70DB4">
      <w:r w:rsidRPr="00971252">
        <w:rPr>
          <w:rFonts w:ascii="Calibri" w:eastAsia="MS Mincho" w:hAnsi="Calibri" w:cs="Times New Roman"/>
          <w:noProof/>
          <w:szCs w:val="28"/>
        </w:rPr>
        <mc:AlternateContent>
          <mc:Choice Requires="wps">
            <w:drawing>
              <wp:inline distT="0" distB="0" distL="0" distR="0" wp14:anchorId="76A2F68B" wp14:editId="7228D23E">
                <wp:extent cx="6839712" cy="2232660"/>
                <wp:effectExtent l="0" t="0" r="0" b="0"/>
                <wp:docPr id="5" name="Text Box 5"/>
                <wp:cNvGraphicFramePr/>
                <a:graphic xmlns:a="http://schemas.openxmlformats.org/drawingml/2006/main">
                  <a:graphicData uri="http://schemas.microsoft.com/office/word/2010/wordprocessingShape">
                    <wps:wsp>
                      <wps:cNvSpPr txBox="1"/>
                      <wps:spPr>
                        <a:xfrm>
                          <a:off x="0" y="0"/>
                          <a:ext cx="6839712" cy="2232660"/>
                        </a:xfrm>
                        <a:prstGeom prst="rect">
                          <a:avLst/>
                        </a:prstGeom>
                        <a:solidFill>
                          <a:srgbClr val="9BBB59">
                            <a:lumMod val="20000"/>
                            <a:lumOff val="80000"/>
                          </a:srgbClr>
                        </a:solidFill>
                        <a:ln w="6350">
                          <a:noFill/>
                        </a:ln>
                        <a:effectLst/>
                      </wps:spPr>
                      <wps:txbx>
                        <w:txbxContent>
                          <w:p w14:paraId="6B0165AC" w14:textId="0B2F5D21" w:rsidR="00072064" w:rsidRPr="00B70DB4" w:rsidRDefault="00072064" w:rsidP="00B70DB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D9759D">
                              <w:rPr>
                                <w:rFonts w:ascii="Calibri" w:hAnsi="Calibri"/>
                                <w:b/>
                                <w:i/>
                                <w:sz w:val="22"/>
                              </w:rPr>
                              <w:t xml:space="preserve"> </w:t>
                            </w:r>
                            <w:proofErr w:type="spellStart"/>
                            <w:r w:rsidR="00D9759D">
                              <w:rPr>
                                <w:rFonts w:ascii="Calibri" w:hAnsi="Calibri"/>
                                <w:b/>
                                <w:i/>
                                <w:sz w:val="22"/>
                              </w:rPr>
                              <w:t>Config</w:t>
                            </w:r>
                            <w:proofErr w:type="spellEnd"/>
                            <w:r w:rsidR="00D9759D">
                              <w:rPr>
                                <w:rFonts w:ascii="Calibri" w:hAnsi="Calibri"/>
                                <w:b/>
                                <w:i/>
                                <w:sz w:val="22"/>
                              </w:rPr>
                              <w:t xml:space="preserve"> file </w:t>
                            </w:r>
                            <w:r w:rsidR="00D9759D" w:rsidRPr="00D9759D">
                              <w:rPr>
                                <w:rFonts w:ascii="Calibri" w:hAnsi="Calibri"/>
                                <w:b/>
                                <w:sz w:val="22"/>
                              </w:rPr>
                              <w:t>(</w:t>
                            </w:r>
                            <w:r w:rsidRPr="00786F0A">
                              <w:rPr>
                                <w:rFonts w:ascii="Calibri" w:hAnsi="Calibri"/>
                                <w:b/>
                                <w:sz w:val="22"/>
                              </w:rPr>
                              <w:t>db-Apr17_config.txt</w:t>
                            </w:r>
                            <w:r w:rsidR="00D9759D">
                              <w:rPr>
                                <w:rFonts w:ascii="Calibri" w:hAnsi="Calibri"/>
                                <w:b/>
                                <w:sz w:val="22"/>
                              </w:rPr>
                              <w:t>)</w:t>
                            </w:r>
                          </w:p>
                          <w:p w14:paraId="2FA6694D" w14:textId="0658B110" w:rsidR="00072064" w:rsidRDefault="00072064" w:rsidP="00B70DB4">
                            <w:pPr>
                              <w:pStyle w:val="ListParagraph"/>
                              <w:numPr>
                                <w:ilvl w:val="0"/>
                                <w:numId w:val="2"/>
                              </w:numPr>
                              <w:spacing w:after="0" w:line="240" w:lineRule="auto"/>
                              <w:jc w:val="left"/>
                              <w:rPr>
                                <w:rFonts w:ascii="Calibri" w:hAnsi="Calibri"/>
                              </w:rPr>
                            </w:pPr>
                            <w:r>
                              <w:rPr>
                                <w:rFonts w:ascii="Calibri" w:hAnsi="Calibri"/>
                              </w:rPr>
                              <w:t xml:space="preserve">Text file used by SMORE'D to point to the location of the amplicon and profile files </w:t>
                            </w:r>
                          </w:p>
                          <w:p w14:paraId="7DE9DA58" w14:textId="48C06EB9" w:rsidR="00072064" w:rsidRDefault="00072064" w:rsidP="00B70DB4">
                            <w:pPr>
                              <w:pStyle w:val="ListParagraph"/>
                              <w:numPr>
                                <w:ilvl w:val="0"/>
                                <w:numId w:val="2"/>
                              </w:numPr>
                              <w:spacing w:after="0" w:line="240" w:lineRule="auto"/>
                              <w:jc w:val="left"/>
                              <w:rPr>
                                <w:rFonts w:ascii="Calibri" w:hAnsi="Calibri"/>
                              </w:rPr>
                            </w:pPr>
                            <w:r>
                              <w:rPr>
                                <w:rFonts w:ascii="Calibri" w:hAnsi="Calibri"/>
                              </w:rPr>
                              <w:t>Has two sections: loci and profile</w:t>
                            </w:r>
                          </w:p>
                          <w:p w14:paraId="196493C4" w14:textId="16DC3D1B" w:rsidR="00072064" w:rsidRDefault="00072064" w:rsidP="00B70DB4">
                            <w:pPr>
                              <w:pStyle w:val="ListParagraph"/>
                              <w:numPr>
                                <w:ilvl w:val="0"/>
                                <w:numId w:val="2"/>
                              </w:numPr>
                              <w:spacing w:after="0" w:line="240" w:lineRule="auto"/>
                              <w:jc w:val="left"/>
                              <w:rPr>
                                <w:rFonts w:ascii="Calibri" w:hAnsi="Calibri"/>
                              </w:rPr>
                            </w:pPr>
                            <w:r>
                              <w:rPr>
                                <w:rFonts w:ascii="Calibri" w:hAnsi="Calibri"/>
                              </w:rPr>
                              <w:t>The loci section contains the location of file with the sequences to be detected</w:t>
                            </w:r>
                          </w:p>
                          <w:p w14:paraId="7C5F8807" w14:textId="39E815BE" w:rsidR="00072064" w:rsidRDefault="00072064" w:rsidP="00B70DB4">
                            <w:pPr>
                              <w:pStyle w:val="ListParagraph"/>
                              <w:numPr>
                                <w:ilvl w:val="0"/>
                                <w:numId w:val="2"/>
                              </w:numPr>
                              <w:spacing w:after="0" w:line="240" w:lineRule="auto"/>
                              <w:jc w:val="left"/>
                              <w:rPr>
                                <w:rFonts w:ascii="Calibri" w:hAnsi="Calibri"/>
                              </w:rPr>
                            </w:pPr>
                            <w:r>
                              <w:rPr>
                                <w:rFonts w:ascii="Calibri" w:hAnsi="Calibri"/>
                              </w:rPr>
                              <w:t>The profile section similarly contains the location of the profile file</w:t>
                            </w:r>
                          </w:p>
                          <w:p w14:paraId="1796E255" w14:textId="2BF74A78" w:rsidR="00072064" w:rsidRDefault="00072064" w:rsidP="00B70DB4">
                            <w:pPr>
                              <w:pStyle w:val="ListParagraph"/>
                              <w:numPr>
                                <w:ilvl w:val="0"/>
                                <w:numId w:val="2"/>
                              </w:numPr>
                              <w:spacing w:after="0" w:line="240" w:lineRule="auto"/>
                              <w:jc w:val="left"/>
                              <w:rPr>
                                <w:rFonts w:ascii="Calibri" w:hAnsi="Calibri"/>
                              </w:rPr>
                            </w:pPr>
                            <w:r>
                              <w:rPr>
                                <w:rFonts w:ascii="Calibri" w:hAnsi="Calibri"/>
                              </w:rPr>
                              <w:t>CANDy make</w:t>
                            </w:r>
                            <w:r w:rsidR="00D9759D">
                              <w:rPr>
                                <w:rFonts w:ascii="Calibri" w:hAnsi="Calibri"/>
                              </w:rPr>
                              <w:t>s the location of the amplicon</w:t>
                            </w:r>
                            <w:r>
                              <w:rPr>
                                <w:rFonts w:ascii="Calibri" w:hAnsi="Calibri"/>
                              </w:rPr>
                              <w:t xml:space="preserve"> and profile file the current working directory (</w:t>
                            </w:r>
                            <w:r>
                              <w:rPr>
                                <w:rFonts w:ascii="Calibri" w:hAnsi="Calibri"/>
                                <w:i/>
                              </w:rPr>
                              <w:t xml:space="preserve">i.e. </w:t>
                            </w:r>
                            <w:r>
                              <w:rPr>
                                <w:rFonts w:ascii="Calibri" w:hAnsi="Calibri"/>
                              </w:rPr>
                              <w:t xml:space="preserve">the </w:t>
                            </w:r>
                            <w:r w:rsidR="00357F99">
                              <w:rPr>
                                <w:rFonts w:ascii="Calibri" w:hAnsi="Calibri"/>
                              </w:rPr>
                              <w:t>directory</w:t>
                            </w:r>
                            <w:r>
                              <w:rPr>
                                <w:rFonts w:ascii="Calibri" w:hAnsi="Calibri"/>
                              </w:rPr>
                              <w:t xml:space="preserve"> the files will be output to)</w:t>
                            </w:r>
                          </w:p>
                          <w:p w14:paraId="66315BBF" w14:textId="0D569106" w:rsidR="00072064" w:rsidRPr="00B70DB4" w:rsidRDefault="00072064" w:rsidP="00786F0A">
                            <w:pPr>
                              <w:pStyle w:val="ListParagraph"/>
                              <w:numPr>
                                <w:ilvl w:val="0"/>
                                <w:numId w:val="2"/>
                              </w:numPr>
                              <w:spacing w:after="120" w:line="240" w:lineRule="auto"/>
                              <w:jc w:val="left"/>
                              <w:rPr>
                                <w:rFonts w:ascii="Calibri" w:hAnsi="Calibri"/>
                              </w:rPr>
                            </w:pPr>
                            <w:r>
                              <w:rPr>
                                <w:rFonts w:ascii="Calibri" w:hAnsi="Calibri"/>
                              </w:rPr>
                              <w:t>If the amplicon and profile files are moved to a new location, these paths must be updated. (Please use the full path.)</w:t>
                            </w:r>
                          </w:p>
                          <w:p w14:paraId="73804AF2" w14:textId="3EF9586A" w:rsidR="00072064" w:rsidRPr="00786F0A" w:rsidRDefault="00072064" w:rsidP="00786F0A">
                            <w:pPr>
                              <w:spacing w:after="0" w:line="240" w:lineRule="auto"/>
                              <w:ind w:left="720"/>
                              <w:jc w:val="left"/>
                              <w:rPr>
                                <w:rFonts w:ascii="Calibri" w:hAnsi="Calibri"/>
                                <w:b/>
                              </w:rPr>
                            </w:pPr>
                            <w:r w:rsidRPr="00786F0A">
                              <w:rPr>
                                <w:rFonts w:ascii="Calibri" w:hAnsi="Calibri"/>
                                <w:b/>
                              </w:rPr>
                              <w:t>[</w:t>
                            </w:r>
                            <w:proofErr w:type="gramStart"/>
                            <w:r w:rsidRPr="00786F0A">
                              <w:rPr>
                                <w:rFonts w:ascii="Calibri" w:hAnsi="Calibri"/>
                                <w:b/>
                              </w:rPr>
                              <w:t>loci</w:t>
                            </w:r>
                            <w:proofErr w:type="gramEnd"/>
                            <w:r w:rsidRPr="00786F0A">
                              <w:rPr>
                                <w:rFonts w:ascii="Calibri" w:hAnsi="Calibri"/>
                                <w:b/>
                              </w:rPr>
                              <w:t>]</w:t>
                            </w:r>
                          </w:p>
                          <w:p w14:paraId="7EC1A342" w14:textId="1D032D5F" w:rsidR="00072064" w:rsidRPr="00786F0A" w:rsidRDefault="003B7B57" w:rsidP="00786F0A">
                            <w:pPr>
                              <w:spacing w:after="0" w:line="240" w:lineRule="auto"/>
                              <w:ind w:left="720"/>
                              <w:jc w:val="left"/>
                              <w:rPr>
                                <w:rFonts w:ascii="Calibri" w:hAnsi="Calibri"/>
                                <w:b/>
                              </w:rPr>
                            </w:pPr>
                            <w:proofErr w:type="gramStart"/>
                            <w:r>
                              <w:rPr>
                                <w:rFonts w:ascii="Calibri" w:hAnsi="Calibri"/>
                                <w:b/>
                              </w:rPr>
                              <w:t>amplicons</w:t>
                            </w:r>
                            <w:proofErr w:type="gramEnd"/>
                            <w:r w:rsidR="00072064" w:rsidRPr="00786F0A">
                              <w:rPr>
                                <w:rFonts w:ascii="Calibri" w:hAnsi="Calibri"/>
                                <w:b/>
                              </w:rPr>
                              <w:tab/>
                              <w:t>/path/to/db-Apr17_</w:t>
                            </w:r>
                            <w:r>
                              <w:rPr>
                                <w:rFonts w:ascii="Calibri" w:hAnsi="Calibri"/>
                                <w:b/>
                              </w:rPr>
                              <w:t>amplicons</w:t>
                            </w:r>
                            <w:r w:rsidR="00072064" w:rsidRPr="00786F0A">
                              <w:rPr>
                                <w:rFonts w:ascii="Calibri" w:hAnsi="Calibri"/>
                                <w:b/>
                              </w:rPr>
                              <w:t>.fasta</w:t>
                            </w:r>
                          </w:p>
                          <w:p w14:paraId="4A51F540" w14:textId="77A38818" w:rsidR="00072064" w:rsidRPr="00786F0A" w:rsidRDefault="00072064" w:rsidP="00786F0A">
                            <w:pPr>
                              <w:spacing w:after="0" w:line="240" w:lineRule="auto"/>
                              <w:ind w:left="720"/>
                              <w:jc w:val="left"/>
                              <w:rPr>
                                <w:rFonts w:ascii="Calibri" w:hAnsi="Calibri"/>
                                <w:b/>
                              </w:rPr>
                            </w:pPr>
                            <w:r w:rsidRPr="00786F0A">
                              <w:rPr>
                                <w:rFonts w:ascii="Calibri" w:hAnsi="Calibri"/>
                                <w:b/>
                              </w:rPr>
                              <w:t>[</w:t>
                            </w:r>
                            <w:proofErr w:type="gramStart"/>
                            <w:r w:rsidRPr="00786F0A">
                              <w:rPr>
                                <w:rFonts w:ascii="Calibri" w:hAnsi="Calibri"/>
                                <w:b/>
                              </w:rPr>
                              <w:t>profile</w:t>
                            </w:r>
                            <w:proofErr w:type="gramEnd"/>
                            <w:r w:rsidRPr="00786F0A">
                              <w:rPr>
                                <w:rFonts w:ascii="Calibri" w:hAnsi="Calibri"/>
                                <w:b/>
                              </w:rPr>
                              <w:t>]</w:t>
                            </w:r>
                          </w:p>
                          <w:p w14:paraId="57A8F096" w14:textId="69BDB391" w:rsidR="00072064" w:rsidRPr="00786F0A" w:rsidRDefault="00072064" w:rsidP="00786F0A">
                            <w:pPr>
                              <w:spacing w:after="0" w:line="240" w:lineRule="auto"/>
                              <w:ind w:left="720"/>
                              <w:jc w:val="left"/>
                              <w:rPr>
                                <w:rFonts w:ascii="Calibri" w:hAnsi="Calibri"/>
                                <w:b/>
                              </w:rPr>
                            </w:pPr>
                            <w:proofErr w:type="gramStart"/>
                            <w:r w:rsidRPr="00786F0A">
                              <w:rPr>
                                <w:rFonts w:ascii="Calibri" w:hAnsi="Calibri"/>
                                <w:b/>
                              </w:rPr>
                              <w:t>profile</w:t>
                            </w:r>
                            <w:proofErr w:type="gramEnd"/>
                            <w:r w:rsidRPr="00786F0A">
                              <w:rPr>
                                <w:rFonts w:ascii="Calibri" w:hAnsi="Calibri"/>
                                <w:b/>
                              </w:rPr>
                              <w:tab/>
                              <w:t>/path/to/db-Apr17_profile.tsv</w:t>
                            </w:r>
                          </w:p>
                          <w:p w14:paraId="721A83C8" w14:textId="19CA7906" w:rsidR="00072064" w:rsidRPr="00CF4E1A" w:rsidRDefault="00072064" w:rsidP="00B70DB4">
                            <w:pPr>
                              <w:spacing w:after="0" w:line="240" w:lineRule="auto"/>
                              <w:jc w:val="left"/>
                              <w:rPr>
                                <w:rFonts w:ascii="Calibri" w:hAnsi="Calibri"/>
                              </w:rPr>
                            </w:pPr>
                          </w:p>
                          <w:p w14:paraId="0680A037" w14:textId="77777777" w:rsidR="00072064" w:rsidRPr="00EC7625" w:rsidRDefault="00072064" w:rsidP="00072064">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A2F68B" id="Text Box 5" o:spid="_x0000_s1030" type="#_x0000_t202" style="width:538.5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" fillcolor="#ebf1de" stroked="f" strokeweight=".5pt">
                <v:textbox>
                  <w:txbxContent>
                    <w:p w14:paraId="6B0165AC" w14:textId="0B2F5D21" w:rsidR="00072064" w:rsidRPr="00B70DB4" w:rsidRDefault="00072064" w:rsidP="00B70DB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D9759D">
                        <w:rPr>
                          <w:rFonts w:ascii="Calibri" w:hAnsi="Calibri"/>
                          <w:b/>
                          <w:i/>
                          <w:sz w:val="22"/>
                        </w:rPr>
                        <w:t xml:space="preserve"> </w:t>
                      </w:r>
                      <w:proofErr w:type="spellStart"/>
                      <w:r w:rsidR="00D9759D">
                        <w:rPr>
                          <w:rFonts w:ascii="Calibri" w:hAnsi="Calibri"/>
                          <w:b/>
                          <w:i/>
                          <w:sz w:val="22"/>
                        </w:rPr>
                        <w:t>Config</w:t>
                      </w:r>
                      <w:proofErr w:type="spellEnd"/>
                      <w:r w:rsidR="00D9759D">
                        <w:rPr>
                          <w:rFonts w:ascii="Calibri" w:hAnsi="Calibri"/>
                          <w:b/>
                          <w:i/>
                          <w:sz w:val="22"/>
                        </w:rPr>
                        <w:t xml:space="preserve"> file </w:t>
                      </w:r>
                      <w:r w:rsidR="00D9759D" w:rsidRPr="00D9759D">
                        <w:rPr>
                          <w:rFonts w:ascii="Calibri" w:hAnsi="Calibri"/>
                          <w:b/>
                          <w:sz w:val="22"/>
                        </w:rPr>
                        <w:t>(</w:t>
                      </w:r>
                      <w:r w:rsidRPr="00786F0A">
                        <w:rPr>
                          <w:rFonts w:ascii="Calibri" w:hAnsi="Calibri"/>
                          <w:b/>
                          <w:sz w:val="22"/>
                        </w:rPr>
                        <w:t>db-Apr17_config.txt</w:t>
                      </w:r>
                      <w:r w:rsidR="00D9759D">
                        <w:rPr>
                          <w:rFonts w:ascii="Calibri" w:hAnsi="Calibri"/>
                          <w:b/>
                          <w:sz w:val="22"/>
                        </w:rPr>
                        <w:t>)</w:t>
                      </w:r>
                    </w:p>
                    <w:p w14:paraId="2FA6694D" w14:textId="0658B110" w:rsidR="00072064" w:rsidRDefault="00072064" w:rsidP="00B70DB4">
                      <w:pPr>
                        <w:pStyle w:val="ListParagraph"/>
                        <w:numPr>
                          <w:ilvl w:val="0"/>
                          <w:numId w:val="2"/>
                        </w:numPr>
                        <w:spacing w:after="0" w:line="240" w:lineRule="auto"/>
                        <w:jc w:val="left"/>
                        <w:rPr>
                          <w:rFonts w:ascii="Calibri" w:hAnsi="Calibri"/>
                        </w:rPr>
                      </w:pPr>
                      <w:r>
                        <w:rPr>
                          <w:rFonts w:ascii="Calibri" w:hAnsi="Calibri"/>
                        </w:rPr>
                        <w:t xml:space="preserve">Text file used by SMORE'D to point to the location of the amplicon and profile files </w:t>
                      </w:r>
                    </w:p>
                    <w:p w14:paraId="7DE9DA58" w14:textId="48C06EB9" w:rsidR="00072064" w:rsidRDefault="00072064" w:rsidP="00B70DB4">
                      <w:pPr>
                        <w:pStyle w:val="ListParagraph"/>
                        <w:numPr>
                          <w:ilvl w:val="0"/>
                          <w:numId w:val="2"/>
                        </w:numPr>
                        <w:spacing w:after="0" w:line="240" w:lineRule="auto"/>
                        <w:jc w:val="left"/>
                        <w:rPr>
                          <w:rFonts w:ascii="Calibri" w:hAnsi="Calibri"/>
                        </w:rPr>
                      </w:pPr>
                      <w:r>
                        <w:rPr>
                          <w:rFonts w:ascii="Calibri" w:hAnsi="Calibri"/>
                        </w:rPr>
                        <w:t>Has two sections: loci and profile</w:t>
                      </w:r>
                    </w:p>
                    <w:p w14:paraId="196493C4" w14:textId="16DC3D1B" w:rsidR="00072064" w:rsidRDefault="00072064" w:rsidP="00B70DB4">
                      <w:pPr>
                        <w:pStyle w:val="ListParagraph"/>
                        <w:numPr>
                          <w:ilvl w:val="0"/>
                          <w:numId w:val="2"/>
                        </w:numPr>
                        <w:spacing w:after="0" w:line="240" w:lineRule="auto"/>
                        <w:jc w:val="left"/>
                        <w:rPr>
                          <w:rFonts w:ascii="Calibri" w:hAnsi="Calibri"/>
                        </w:rPr>
                      </w:pPr>
                      <w:r>
                        <w:rPr>
                          <w:rFonts w:ascii="Calibri" w:hAnsi="Calibri"/>
                        </w:rPr>
                        <w:t>The loci section contains the location of file with the sequences to be detected</w:t>
                      </w:r>
                    </w:p>
                    <w:p w14:paraId="7C5F8807" w14:textId="39E815BE" w:rsidR="00072064" w:rsidRDefault="00072064" w:rsidP="00B70DB4">
                      <w:pPr>
                        <w:pStyle w:val="ListParagraph"/>
                        <w:numPr>
                          <w:ilvl w:val="0"/>
                          <w:numId w:val="2"/>
                        </w:numPr>
                        <w:spacing w:after="0" w:line="240" w:lineRule="auto"/>
                        <w:jc w:val="left"/>
                        <w:rPr>
                          <w:rFonts w:ascii="Calibri" w:hAnsi="Calibri"/>
                        </w:rPr>
                      </w:pPr>
                      <w:r>
                        <w:rPr>
                          <w:rFonts w:ascii="Calibri" w:hAnsi="Calibri"/>
                        </w:rPr>
                        <w:t>The profile section similarly contains the location of the profile file</w:t>
                      </w:r>
                    </w:p>
                    <w:p w14:paraId="1796E255" w14:textId="2BF74A78" w:rsidR="00072064" w:rsidRDefault="00072064" w:rsidP="00B70DB4">
                      <w:pPr>
                        <w:pStyle w:val="ListParagraph"/>
                        <w:numPr>
                          <w:ilvl w:val="0"/>
                          <w:numId w:val="2"/>
                        </w:numPr>
                        <w:spacing w:after="0" w:line="240" w:lineRule="auto"/>
                        <w:jc w:val="left"/>
                        <w:rPr>
                          <w:rFonts w:ascii="Calibri" w:hAnsi="Calibri"/>
                        </w:rPr>
                      </w:pPr>
                      <w:r>
                        <w:rPr>
                          <w:rFonts w:ascii="Calibri" w:hAnsi="Calibri"/>
                        </w:rPr>
                        <w:t>CANDy make</w:t>
                      </w:r>
                      <w:r w:rsidR="00D9759D">
                        <w:rPr>
                          <w:rFonts w:ascii="Calibri" w:hAnsi="Calibri"/>
                        </w:rPr>
                        <w:t>s the location of the amplicon</w:t>
                      </w:r>
                      <w:r>
                        <w:rPr>
                          <w:rFonts w:ascii="Calibri" w:hAnsi="Calibri"/>
                        </w:rPr>
                        <w:t xml:space="preserve"> and profile file the current working directory (</w:t>
                      </w:r>
                      <w:r>
                        <w:rPr>
                          <w:rFonts w:ascii="Calibri" w:hAnsi="Calibri"/>
                          <w:i/>
                        </w:rPr>
                        <w:t xml:space="preserve">i.e. </w:t>
                      </w:r>
                      <w:r>
                        <w:rPr>
                          <w:rFonts w:ascii="Calibri" w:hAnsi="Calibri"/>
                        </w:rPr>
                        <w:t xml:space="preserve">the </w:t>
                      </w:r>
                      <w:r w:rsidR="00357F99">
                        <w:rPr>
                          <w:rFonts w:ascii="Calibri" w:hAnsi="Calibri"/>
                        </w:rPr>
                        <w:t>directory</w:t>
                      </w:r>
                      <w:r>
                        <w:rPr>
                          <w:rFonts w:ascii="Calibri" w:hAnsi="Calibri"/>
                        </w:rPr>
                        <w:t xml:space="preserve"> the files will be output to)</w:t>
                      </w:r>
                    </w:p>
                    <w:p w14:paraId="66315BBF" w14:textId="0D569106" w:rsidR="00072064" w:rsidRPr="00B70DB4" w:rsidRDefault="00072064" w:rsidP="00786F0A">
                      <w:pPr>
                        <w:pStyle w:val="ListParagraph"/>
                        <w:numPr>
                          <w:ilvl w:val="0"/>
                          <w:numId w:val="2"/>
                        </w:numPr>
                        <w:spacing w:after="120" w:line="240" w:lineRule="auto"/>
                        <w:jc w:val="left"/>
                        <w:rPr>
                          <w:rFonts w:ascii="Calibri" w:hAnsi="Calibri"/>
                        </w:rPr>
                      </w:pPr>
                      <w:r>
                        <w:rPr>
                          <w:rFonts w:ascii="Calibri" w:hAnsi="Calibri"/>
                        </w:rPr>
                        <w:t>If the amplicon and profile files are moved to a new location, these paths must be updated. (Please use the full path.)</w:t>
                      </w:r>
                    </w:p>
                    <w:p w14:paraId="73804AF2" w14:textId="3EF9586A" w:rsidR="00072064" w:rsidRPr="00786F0A" w:rsidRDefault="00072064" w:rsidP="00786F0A">
                      <w:pPr>
                        <w:spacing w:after="0" w:line="240" w:lineRule="auto"/>
                        <w:ind w:left="720"/>
                        <w:jc w:val="left"/>
                        <w:rPr>
                          <w:rFonts w:ascii="Calibri" w:hAnsi="Calibri"/>
                          <w:b/>
                        </w:rPr>
                      </w:pPr>
                      <w:r w:rsidRPr="00786F0A">
                        <w:rPr>
                          <w:rFonts w:ascii="Calibri" w:hAnsi="Calibri"/>
                          <w:b/>
                        </w:rPr>
                        <w:t>[</w:t>
                      </w:r>
                      <w:proofErr w:type="gramStart"/>
                      <w:r w:rsidRPr="00786F0A">
                        <w:rPr>
                          <w:rFonts w:ascii="Calibri" w:hAnsi="Calibri"/>
                          <w:b/>
                        </w:rPr>
                        <w:t>loci</w:t>
                      </w:r>
                      <w:proofErr w:type="gramEnd"/>
                      <w:r w:rsidRPr="00786F0A">
                        <w:rPr>
                          <w:rFonts w:ascii="Calibri" w:hAnsi="Calibri"/>
                          <w:b/>
                        </w:rPr>
                        <w:t>]</w:t>
                      </w:r>
                    </w:p>
                    <w:p w14:paraId="7EC1A342" w14:textId="1D032D5F" w:rsidR="00072064" w:rsidRPr="00786F0A" w:rsidRDefault="003B7B57" w:rsidP="00786F0A">
                      <w:pPr>
                        <w:spacing w:after="0" w:line="240" w:lineRule="auto"/>
                        <w:ind w:left="720"/>
                        <w:jc w:val="left"/>
                        <w:rPr>
                          <w:rFonts w:ascii="Calibri" w:hAnsi="Calibri"/>
                          <w:b/>
                        </w:rPr>
                      </w:pPr>
                      <w:proofErr w:type="gramStart"/>
                      <w:r>
                        <w:rPr>
                          <w:rFonts w:ascii="Calibri" w:hAnsi="Calibri"/>
                          <w:b/>
                        </w:rPr>
                        <w:t>amplicons</w:t>
                      </w:r>
                      <w:proofErr w:type="gramEnd"/>
                      <w:r w:rsidR="00072064" w:rsidRPr="00786F0A">
                        <w:rPr>
                          <w:rFonts w:ascii="Calibri" w:hAnsi="Calibri"/>
                          <w:b/>
                        </w:rPr>
                        <w:tab/>
                        <w:t>/path/to/db-Apr17_</w:t>
                      </w:r>
                      <w:r>
                        <w:rPr>
                          <w:rFonts w:ascii="Calibri" w:hAnsi="Calibri"/>
                          <w:b/>
                        </w:rPr>
                        <w:t>amplicons</w:t>
                      </w:r>
                      <w:r w:rsidR="00072064" w:rsidRPr="00786F0A">
                        <w:rPr>
                          <w:rFonts w:ascii="Calibri" w:hAnsi="Calibri"/>
                          <w:b/>
                        </w:rPr>
                        <w:t>.fasta</w:t>
                      </w:r>
                    </w:p>
                    <w:p w14:paraId="4A51F540" w14:textId="77A38818" w:rsidR="00072064" w:rsidRPr="00786F0A" w:rsidRDefault="00072064" w:rsidP="00786F0A">
                      <w:pPr>
                        <w:spacing w:after="0" w:line="240" w:lineRule="auto"/>
                        <w:ind w:left="720"/>
                        <w:jc w:val="left"/>
                        <w:rPr>
                          <w:rFonts w:ascii="Calibri" w:hAnsi="Calibri"/>
                          <w:b/>
                        </w:rPr>
                      </w:pPr>
                      <w:r w:rsidRPr="00786F0A">
                        <w:rPr>
                          <w:rFonts w:ascii="Calibri" w:hAnsi="Calibri"/>
                          <w:b/>
                        </w:rPr>
                        <w:t>[</w:t>
                      </w:r>
                      <w:proofErr w:type="gramStart"/>
                      <w:r w:rsidRPr="00786F0A">
                        <w:rPr>
                          <w:rFonts w:ascii="Calibri" w:hAnsi="Calibri"/>
                          <w:b/>
                        </w:rPr>
                        <w:t>profile</w:t>
                      </w:r>
                      <w:proofErr w:type="gramEnd"/>
                      <w:r w:rsidRPr="00786F0A">
                        <w:rPr>
                          <w:rFonts w:ascii="Calibri" w:hAnsi="Calibri"/>
                          <w:b/>
                        </w:rPr>
                        <w:t>]</w:t>
                      </w:r>
                    </w:p>
                    <w:p w14:paraId="57A8F096" w14:textId="69BDB391" w:rsidR="00072064" w:rsidRPr="00786F0A" w:rsidRDefault="00072064" w:rsidP="00786F0A">
                      <w:pPr>
                        <w:spacing w:after="0" w:line="240" w:lineRule="auto"/>
                        <w:ind w:left="720"/>
                        <w:jc w:val="left"/>
                        <w:rPr>
                          <w:rFonts w:ascii="Calibri" w:hAnsi="Calibri"/>
                          <w:b/>
                        </w:rPr>
                      </w:pPr>
                      <w:proofErr w:type="gramStart"/>
                      <w:r w:rsidRPr="00786F0A">
                        <w:rPr>
                          <w:rFonts w:ascii="Calibri" w:hAnsi="Calibri"/>
                          <w:b/>
                        </w:rPr>
                        <w:t>profile</w:t>
                      </w:r>
                      <w:proofErr w:type="gramEnd"/>
                      <w:r w:rsidRPr="00786F0A">
                        <w:rPr>
                          <w:rFonts w:ascii="Calibri" w:hAnsi="Calibri"/>
                          <w:b/>
                        </w:rPr>
                        <w:tab/>
                        <w:t>/path/to/db-Apr17_profile.tsv</w:t>
                      </w:r>
                    </w:p>
                    <w:p w14:paraId="721A83C8" w14:textId="19CA7906" w:rsidR="00072064" w:rsidRPr="00CF4E1A" w:rsidRDefault="00072064" w:rsidP="00B70DB4">
                      <w:pPr>
                        <w:spacing w:after="0" w:line="240" w:lineRule="auto"/>
                        <w:jc w:val="left"/>
                        <w:rPr>
                          <w:rFonts w:ascii="Calibri" w:hAnsi="Calibri"/>
                        </w:rPr>
                      </w:pPr>
                    </w:p>
                    <w:p w14:paraId="0680A037" w14:textId="77777777" w:rsidR="00072064" w:rsidRPr="00EC7625" w:rsidRDefault="00072064" w:rsidP="00072064">
                      <w:pPr>
                        <w:jc w:val="left"/>
                      </w:pPr>
                    </w:p>
                  </w:txbxContent>
                </v:textbox>
                <w10:anchorlock/>
              </v:shape>
            </w:pict>
          </mc:Fallback>
        </mc:AlternateContent>
      </w:r>
    </w:p>
    <w:p w14:paraId="04379235" w14:textId="0A0438DE" w:rsidR="00D70D4C" w:rsidRDefault="00786F0A" w:rsidP="00D145B8">
      <w:r w:rsidRPr="00971252">
        <w:rPr>
          <w:rFonts w:ascii="Calibri" w:eastAsia="MS Mincho" w:hAnsi="Calibri" w:cs="Times New Roman"/>
          <w:noProof/>
          <w:szCs w:val="28"/>
        </w:rPr>
        <mc:AlternateContent>
          <mc:Choice Requires="wps">
            <w:drawing>
              <wp:inline distT="0" distB="0" distL="0" distR="0" wp14:anchorId="1FDBF788" wp14:editId="5D917276">
                <wp:extent cx="6839712" cy="3261360"/>
                <wp:effectExtent l="0" t="0" r="0" b="0"/>
                <wp:docPr id="6" name="Text Box 6"/>
                <wp:cNvGraphicFramePr/>
                <a:graphic xmlns:a="http://schemas.openxmlformats.org/drawingml/2006/main">
                  <a:graphicData uri="http://schemas.microsoft.com/office/word/2010/wordprocessingShape">
                    <wps:wsp>
                      <wps:cNvSpPr txBox="1"/>
                      <wps:spPr>
                        <a:xfrm>
                          <a:off x="0" y="0"/>
                          <a:ext cx="6839712" cy="3261360"/>
                        </a:xfrm>
                        <a:prstGeom prst="rect">
                          <a:avLst/>
                        </a:prstGeom>
                        <a:solidFill>
                          <a:srgbClr val="9BBB59">
                            <a:lumMod val="20000"/>
                            <a:lumOff val="80000"/>
                          </a:srgbClr>
                        </a:solidFill>
                        <a:ln w="6350">
                          <a:noFill/>
                        </a:ln>
                        <a:effectLst/>
                      </wps:spPr>
                      <wps:txbx>
                        <w:txbxContent>
                          <w:p w14:paraId="1CF77B19" w14:textId="11EB7468" w:rsidR="00072064" w:rsidRPr="00B70DB4" w:rsidRDefault="00072064" w:rsidP="00786F0A">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FC6A13">
                              <w:rPr>
                                <w:rFonts w:ascii="Calibri" w:hAnsi="Calibri"/>
                                <w:b/>
                                <w:i/>
                                <w:sz w:val="22"/>
                              </w:rPr>
                              <w:t xml:space="preserve"> Amplicon file</w:t>
                            </w:r>
                            <w:r w:rsidRPr="00B70DB4">
                              <w:rPr>
                                <w:rFonts w:ascii="Calibri" w:hAnsi="Calibri"/>
                                <w:b/>
                                <w:i/>
                                <w:sz w:val="22"/>
                              </w:rPr>
                              <w:t xml:space="preserve"> </w:t>
                            </w:r>
                            <w:r w:rsidR="00D9759D">
                              <w:rPr>
                                <w:rFonts w:ascii="Calibri" w:hAnsi="Calibri"/>
                                <w:b/>
                                <w:sz w:val="22"/>
                              </w:rPr>
                              <w:t>(</w:t>
                            </w:r>
                            <w:r w:rsidRPr="00786F0A">
                              <w:rPr>
                                <w:rFonts w:ascii="Calibri" w:hAnsi="Calibri"/>
                                <w:b/>
                                <w:sz w:val="22"/>
                              </w:rPr>
                              <w:t>db-Apr17_</w:t>
                            </w:r>
                            <w:r w:rsidR="003B7B57">
                              <w:rPr>
                                <w:rFonts w:ascii="Calibri" w:hAnsi="Calibri"/>
                                <w:b/>
                                <w:sz w:val="22"/>
                              </w:rPr>
                              <w:t>amplicons</w:t>
                            </w:r>
                            <w:r>
                              <w:rPr>
                                <w:rFonts w:ascii="Calibri" w:hAnsi="Calibri"/>
                                <w:b/>
                                <w:sz w:val="22"/>
                              </w:rPr>
                              <w:t>.fasta</w:t>
                            </w:r>
                            <w:r w:rsidR="00D9759D">
                              <w:rPr>
                                <w:rFonts w:ascii="Calibri" w:hAnsi="Calibri"/>
                                <w:b/>
                                <w:sz w:val="22"/>
                              </w:rPr>
                              <w:t>)</w:t>
                            </w:r>
                          </w:p>
                          <w:p w14:paraId="79343216" w14:textId="33F3CE07" w:rsidR="00072064" w:rsidRDefault="00072064" w:rsidP="00786F0A">
                            <w:pPr>
                              <w:pStyle w:val="ListParagraph"/>
                              <w:numPr>
                                <w:ilvl w:val="0"/>
                                <w:numId w:val="2"/>
                              </w:numPr>
                              <w:spacing w:after="0" w:line="240" w:lineRule="auto"/>
                              <w:jc w:val="left"/>
                              <w:rPr>
                                <w:rFonts w:ascii="Calibri" w:hAnsi="Calibri"/>
                              </w:rPr>
                            </w:pPr>
                            <w:r>
                              <w:rPr>
                                <w:rFonts w:ascii="Calibri" w:hAnsi="Calibri"/>
                              </w:rPr>
                              <w:t xml:space="preserve">FASTA file containing all of the amplicons generated via </w:t>
                            </w:r>
                            <w:r>
                              <w:rPr>
                                <w:rFonts w:ascii="Calibri" w:hAnsi="Calibri"/>
                                <w:i/>
                              </w:rPr>
                              <w:t xml:space="preserve">in silico </w:t>
                            </w:r>
                            <w:r>
                              <w:rPr>
                                <w:rFonts w:ascii="Calibri" w:hAnsi="Calibri"/>
                              </w:rPr>
                              <w:t xml:space="preserve">PCR as well as the additional sequences provided by </w:t>
                            </w:r>
                            <w:r w:rsidR="00FC6A13">
                              <w:rPr>
                                <w:rFonts w:ascii="Calibri" w:hAnsi="Calibri"/>
                              </w:rPr>
                              <w:t xml:space="preserve">the </w:t>
                            </w:r>
                            <w:r w:rsidR="00FC6A13" w:rsidRPr="00FC6A13">
                              <w:rPr>
                                <w:rFonts w:ascii="Lucida Console" w:hAnsi="Lucida Console"/>
                                <w:b/>
                                <w:sz w:val="18"/>
                              </w:rPr>
                              <w:t>-g</w:t>
                            </w:r>
                            <w:r w:rsidR="00FC6A13">
                              <w:rPr>
                                <w:rFonts w:ascii="Calibri" w:hAnsi="Calibri"/>
                              </w:rPr>
                              <w:t xml:space="preserve"> and </w:t>
                            </w:r>
                            <w:r w:rsidR="00FC6A13" w:rsidRPr="00FC6A13">
                              <w:rPr>
                                <w:rFonts w:ascii="Lucida Console" w:hAnsi="Lucida Console"/>
                                <w:b/>
                                <w:sz w:val="18"/>
                              </w:rPr>
                              <w:t>-a</w:t>
                            </w:r>
                            <w:r w:rsidR="00FC6A13" w:rsidRPr="00FC6A13">
                              <w:rPr>
                                <w:rFonts w:ascii="Calibri" w:hAnsi="Calibri"/>
                                <w:sz w:val="18"/>
                              </w:rPr>
                              <w:t xml:space="preserve"> </w:t>
                            </w:r>
                            <w:r w:rsidR="00FC6A13">
                              <w:rPr>
                                <w:rFonts w:ascii="Calibri" w:hAnsi="Calibri"/>
                              </w:rPr>
                              <w:t>options</w:t>
                            </w:r>
                          </w:p>
                          <w:p w14:paraId="78CC18D5" w14:textId="05A770AB" w:rsidR="00072064" w:rsidRDefault="00072064" w:rsidP="00786F0A">
                            <w:pPr>
                              <w:pStyle w:val="ListParagraph"/>
                              <w:numPr>
                                <w:ilvl w:val="0"/>
                                <w:numId w:val="2"/>
                              </w:numPr>
                              <w:spacing w:after="0" w:line="240" w:lineRule="auto"/>
                              <w:jc w:val="left"/>
                              <w:rPr>
                                <w:rFonts w:ascii="Calibri" w:hAnsi="Calibri"/>
                              </w:rPr>
                            </w:pPr>
                            <w:r>
                              <w:rPr>
                                <w:rFonts w:ascii="Calibri" w:hAnsi="Calibri"/>
                              </w:rPr>
                              <w:t xml:space="preserve">Presence absence sequences are labeled as </w:t>
                            </w:r>
                            <w:r>
                              <w:rPr>
                                <w:rFonts w:ascii="Calibri" w:hAnsi="Calibri"/>
                                <w:b/>
                              </w:rPr>
                              <w:t>&gt;</w:t>
                            </w:r>
                            <w:proofErr w:type="spellStart"/>
                            <w:r w:rsidR="003B7B57">
                              <w:rPr>
                                <w:rFonts w:ascii="Calibri" w:hAnsi="Calibri"/>
                                <w:b/>
                              </w:rPr>
                              <w:t>amplicon</w:t>
                            </w:r>
                            <w:r>
                              <w:rPr>
                                <w:rFonts w:ascii="Calibri" w:hAnsi="Calibri"/>
                                <w:b/>
                              </w:rPr>
                              <w:t>_N</w:t>
                            </w:r>
                            <w:proofErr w:type="spellEnd"/>
                            <w:r>
                              <w:rPr>
                                <w:rFonts w:ascii="Calibri" w:hAnsi="Calibri"/>
                              </w:rPr>
                              <w:t>. The raw read count will be reported for any seque</w:t>
                            </w:r>
                            <w:r w:rsidR="00FC6A13">
                              <w:rPr>
                                <w:rFonts w:ascii="Calibri" w:hAnsi="Calibri"/>
                              </w:rPr>
                              <w:t>nces that match these amplicons</w:t>
                            </w:r>
                            <w:r>
                              <w:rPr>
                                <w:rFonts w:ascii="Calibri" w:hAnsi="Calibri"/>
                              </w:rPr>
                              <w:t xml:space="preserve"> </w:t>
                            </w:r>
                          </w:p>
                          <w:p w14:paraId="785E2482" w14:textId="3B2E926B" w:rsidR="00072064" w:rsidRDefault="00072064" w:rsidP="00746AB2">
                            <w:pPr>
                              <w:pStyle w:val="ListParagraph"/>
                              <w:numPr>
                                <w:ilvl w:val="0"/>
                                <w:numId w:val="2"/>
                              </w:numPr>
                              <w:spacing w:after="0" w:line="240" w:lineRule="auto"/>
                              <w:jc w:val="left"/>
                              <w:rPr>
                                <w:rFonts w:ascii="Calibri" w:hAnsi="Calibri"/>
                              </w:rPr>
                            </w:pPr>
                            <w:r>
                              <w:rPr>
                                <w:rFonts w:ascii="Calibri" w:hAnsi="Calibri"/>
                              </w:rPr>
                              <w:t xml:space="preserve">Sample characterization sequences will be labeled with </w:t>
                            </w:r>
                            <w:r w:rsidRPr="00072064">
                              <w:rPr>
                                <w:rFonts w:ascii="Calibri" w:hAnsi="Calibri"/>
                                <w:b/>
                              </w:rPr>
                              <w:t xml:space="preserve">&gt;short </w:t>
                            </w:r>
                            <w:proofErr w:type="spellStart"/>
                            <w:r w:rsidRPr="00072064">
                              <w:rPr>
                                <w:rFonts w:ascii="Calibri" w:hAnsi="Calibri"/>
                                <w:b/>
                              </w:rPr>
                              <w:t>hand_N</w:t>
                            </w:r>
                            <w:proofErr w:type="spellEnd"/>
                            <w:r>
                              <w:rPr>
                                <w:rFonts w:ascii="Calibri" w:hAnsi="Calibri"/>
                              </w:rPr>
                              <w:t>. The sequence which matches the most rea</w:t>
                            </w:r>
                            <w:r w:rsidR="00FC6A13">
                              <w:rPr>
                                <w:rFonts w:ascii="Calibri" w:hAnsi="Calibri"/>
                              </w:rPr>
                              <w:t>ds per sample  will be reported</w:t>
                            </w:r>
                          </w:p>
                          <w:p w14:paraId="04B3E153" w14:textId="77777777" w:rsidR="00746AB2" w:rsidRPr="00746AB2" w:rsidRDefault="00746AB2" w:rsidP="00746AB2">
                            <w:pPr>
                              <w:pStyle w:val="ListParagraph"/>
                              <w:spacing w:after="0" w:line="240" w:lineRule="auto"/>
                              <w:jc w:val="left"/>
                              <w:rPr>
                                <w:rFonts w:ascii="Calibri" w:hAnsi="Calibri"/>
                              </w:rPr>
                            </w:pPr>
                          </w:p>
                          <w:p w14:paraId="2A6F6C28" w14:textId="6F753F24"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_1</w:t>
                            </w:r>
                          </w:p>
                          <w:p w14:paraId="0F9508AF"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TACATGCACATCGCCGGACAGGATGCTTCGGAGTACCTGAGTCCGGGTCTGGTGCAGTTCGCCCGTGCAACAGACACCTACTTCAGTATGGGGAACAAGTTTAGAAACCCCACAGTGG</w:t>
                            </w:r>
                          </w:p>
                          <w:p w14:paraId="637AE65B" w14:textId="427C1FD6"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_2</w:t>
                            </w:r>
                          </w:p>
                          <w:p w14:paraId="07CC9257" w14:textId="0C687D99" w:rsidR="00072064" w:rsidRPr="00D70D4C" w:rsidRDefault="00072064" w:rsidP="00072064">
                            <w:pPr>
                              <w:spacing w:after="0" w:line="240" w:lineRule="auto"/>
                              <w:jc w:val="left"/>
                              <w:rPr>
                                <w:rFonts w:ascii="Calibri" w:hAnsi="Calibri"/>
                                <w:sz w:val="18"/>
                              </w:rPr>
                            </w:pPr>
                            <w:r w:rsidRPr="00D70D4C">
                              <w:rPr>
                                <w:rFonts w:ascii="Calibri" w:hAnsi="Calibri"/>
                                <w:sz w:val="18"/>
                              </w:rPr>
                              <w:t>TACATGCACATCGCCGGACAGGATGCTTCGGAGTACCTGAGTCCGGGTCTGGTGCAGTTCGCCCGTGCAACAGACACCTACTTCAGTATGGGGAACAAATTTAGAAACCCCACAGTGG</w:t>
                            </w:r>
                          </w:p>
                          <w:p w14:paraId="1FA71958" w14:textId="07D6D67C" w:rsidR="00072064" w:rsidRPr="00D70D4C" w:rsidRDefault="00072064" w:rsidP="00D70D4C">
                            <w:pPr>
                              <w:spacing w:after="0" w:line="120" w:lineRule="auto"/>
                              <w:jc w:val="left"/>
                              <w:rPr>
                                <w:rFonts w:ascii="Calibri" w:hAnsi="Calibri"/>
                                <w:sz w:val="18"/>
                              </w:rPr>
                            </w:pPr>
                            <w:r w:rsidRPr="00D70D4C">
                              <w:rPr>
                                <w:rFonts w:ascii="Calibri" w:hAnsi="Calibri"/>
                                <w:sz w:val="18"/>
                              </w:rPr>
                              <w:t>...</w:t>
                            </w:r>
                          </w:p>
                          <w:p w14:paraId="108240C2" w14:textId="20ADDBCC"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_96</w:t>
                            </w:r>
                          </w:p>
                          <w:p w14:paraId="6FFB0EDE" w14:textId="27B33AD5" w:rsidR="00072064" w:rsidRPr="00D70D4C" w:rsidRDefault="00072064" w:rsidP="00072064">
                            <w:pPr>
                              <w:spacing w:after="0" w:line="240" w:lineRule="auto"/>
                              <w:jc w:val="left"/>
                              <w:rPr>
                                <w:rFonts w:ascii="Calibri" w:hAnsi="Calibri"/>
                                <w:sz w:val="18"/>
                              </w:rPr>
                            </w:pPr>
                            <w:r w:rsidRPr="00D70D4C">
                              <w:rPr>
                                <w:rFonts w:ascii="Calibri" w:hAnsi="Calibri"/>
                                <w:sz w:val="18"/>
                              </w:rPr>
                              <w:t>CAGCCAGATGTTTGAATAGCGCGCTGTCGATTTTTTCCAGTTTCACCCACGACTCCACCATGCCTTCGGCACTGCGCACGCCGCTGCGGTTTTCACCGACAACGA</w:t>
                            </w:r>
                          </w:p>
                          <w:p w14:paraId="0D7643ED"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&gt;type_1</w:t>
                            </w:r>
                          </w:p>
                          <w:p w14:paraId="0D189685" w14:textId="637008EA" w:rsidR="00072064" w:rsidRPr="00D70D4C" w:rsidRDefault="00072064" w:rsidP="00072064">
                            <w:pPr>
                              <w:spacing w:after="0" w:line="240" w:lineRule="auto"/>
                              <w:jc w:val="left"/>
                              <w:rPr>
                                <w:rFonts w:ascii="Calibri" w:hAnsi="Calibri"/>
                                <w:sz w:val="18"/>
                              </w:rPr>
                            </w:pPr>
                            <w:r w:rsidRPr="00D70D4C">
                              <w:rPr>
                                <w:rFonts w:ascii="Calibri" w:hAnsi="Calibri"/>
                                <w:sz w:val="18"/>
                              </w:rPr>
                              <w:t>GGTATAATTGTTTGGATTCGCCATAAATTTTGCTTATGGCTTTTAACTTTCCAACGTGCACATTAAATGGAAGACAATTAAATGGAAGACAATAACAAAACGCAA</w:t>
                            </w:r>
                          </w:p>
                          <w:p w14:paraId="0353215F"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&gt;type_2</w:t>
                            </w:r>
                          </w:p>
                          <w:p w14:paraId="57EF0EB0" w14:textId="26AE0CC8" w:rsidR="00072064" w:rsidRDefault="00072064" w:rsidP="00072064">
                            <w:pPr>
                              <w:spacing w:after="0" w:line="240" w:lineRule="auto"/>
                              <w:jc w:val="left"/>
                              <w:rPr>
                                <w:rFonts w:ascii="Calibri" w:hAnsi="Calibri"/>
                                <w:sz w:val="18"/>
                              </w:rPr>
                            </w:pPr>
                            <w:r w:rsidRPr="00D70D4C">
                              <w:rPr>
                                <w:rFonts w:ascii="Calibri" w:hAnsi="Calibri"/>
                                <w:sz w:val="18"/>
                              </w:rPr>
                              <w:t>GAATCTTAATGCTACTGGAATCGTAAGCTTGCGTTTTGTTATTGTCTTCCATTTAATGTGCACGTTGGAAAGTTAAAAGCCATAAGCAAAATTT</w:t>
                            </w:r>
                          </w:p>
                          <w:p w14:paraId="7E2D2547" w14:textId="77777777" w:rsidR="00746AB2" w:rsidRPr="00D70D4C" w:rsidRDefault="00746AB2" w:rsidP="00072064">
                            <w:pPr>
                              <w:spacing w:after="0" w:line="240" w:lineRule="auto"/>
                              <w:jc w:val="left"/>
                              <w:rPr>
                                <w:rFonts w:ascii="Calibri" w:hAnsi="Calibri"/>
                                <w:sz w:val="18"/>
                              </w:rPr>
                            </w:pPr>
                          </w:p>
                          <w:p w14:paraId="6D79F76A" w14:textId="77777777" w:rsidR="00072064" w:rsidRPr="00971252" w:rsidRDefault="00072064" w:rsidP="00786F0A">
                            <w:pPr>
                              <w:spacing w:after="0"/>
                              <w:contextualSpacing/>
                              <w:jc w:val="left"/>
                              <w:rPr>
                                <w:rFonts w:ascii="Calibri" w:hAnsi="Calibri"/>
                              </w:rPr>
                            </w:pPr>
                          </w:p>
                          <w:p w14:paraId="7B15A07B" w14:textId="77777777" w:rsidR="00072064" w:rsidRPr="00EC7625" w:rsidRDefault="00072064" w:rsidP="00786F0A">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DBF788" id="Text Box 6" o:spid="_x0000_s1031" type="#_x0000_t202" style="width:538.55pt;height:2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" fillcolor="#ebf1de" stroked="f" strokeweight=".5pt">
                <v:textbox>
                  <w:txbxContent>
                    <w:p w14:paraId="1CF77B19" w14:textId="11EB7468" w:rsidR="00072064" w:rsidRPr="00B70DB4" w:rsidRDefault="00072064" w:rsidP="00786F0A">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FC6A13">
                        <w:rPr>
                          <w:rFonts w:ascii="Calibri" w:hAnsi="Calibri"/>
                          <w:b/>
                          <w:i/>
                          <w:sz w:val="22"/>
                        </w:rPr>
                        <w:t xml:space="preserve"> Amplicon file</w:t>
                      </w:r>
                      <w:r w:rsidRPr="00B70DB4">
                        <w:rPr>
                          <w:rFonts w:ascii="Calibri" w:hAnsi="Calibri"/>
                          <w:b/>
                          <w:i/>
                          <w:sz w:val="22"/>
                        </w:rPr>
                        <w:t xml:space="preserve"> </w:t>
                      </w:r>
                      <w:r w:rsidR="00D9759D">
                        <w:rPr>
                          <w:rFonts w:ascii="Calibri" w:hAnsi="Calibri"/>
                          <w:b/>
                          <w:sz w:val="22"/>
                        </w:rPr>
                        <w:t>(</w:t>
                      </w:r>
                      <w:r w:rsidRPr="00786F0A">
                        <w:rPr>
                          <w:rFonts w:ascii="Calibri" w:hAnsi="Calibri"/>
                          <w:b/>
                          <w:sz w:val="22"/>
                        </w:rPr>
                        <w:t>db-Apr17_</w:t>
                      </w:r>
                      <w:r w:rsidR="003B7B57">
                        <w:rPr>
                          <w:rFonts w:ascii="Calibri" w:hAnsi="Calibri"/>
                          <w:b/>
                          <w:sz w:val="22"/>
                        </w:rPr>
                        <w:t>amplicons</w:t>
                      </w:r>
                      <w:r>
                        <w:rPr>
                          <w:rFonts w:ascii="Calibri" w:hAnsi="Calibri"/>
                          <w:b/>
                          <w:sz w:val="22"/>
                        </w:rPr>
                        <w:t>.fasta</w:t>
                      </w:r>
                      <w:r w:rsidR="00D9759D">
                        <w:rPr>
                          <w:rFonts w:ascii="Calibri" w:hAnsi="Calibri"/>
                          <w:b/>
                          <w:sz w:val="22"/>
                        </w:rPr>
                        <w:t>)</w:t>
                      </w:r>
                    </w:p>
                    <w:p w14:paraId="79343216" w14:textId="33F3CE07" w:rsidR="00072064" w:rsidRDefault="00072064" w:rsidP="00786F0A">
                      <w:pPr>
                        <w:pStyle w:val="ListParagraph"/>
                        <w:numPr>
                          <w:ilvl w:val="0"/>
                          <w:numId w:val="2"/>
                        </w:numPr>
                        <w:spacing w:after="0" w:line="240" w:lineRule="auto"/>
                        <w:jc w:val="left"/>
                        <w:rPr>
                          <w:rFonts w:ascii="Calibri" w:hAnsi="Calibri"/>
                        </w:rPr>
                      </w:pPr>
                      <w:r>
                        <w:rPr>
                          <w:rFonts w:ascii="Calibri" w:hAnsi="Calibri"/>
                        </w:rPr>
                        <w:t xml:space="preserve">FASTA file containing all of the amplicons generated via </w:t>
                      </w:r>
                      <w:r>
                        <w:rPr>
                          <w:rFonts w:ascii="Calibri" w:hAnsi="Calibri"/>
                          <w:i/>
                        </w:rPr>
                        <w:t xml:space="preserve">in silico </w:t>
                      </w:r>
                      <w:r>
                        <w:rPr>
                          <w:rFonts w:ascii="Calibri" w:hAnsi="Calibri"/>
                        </w:rPr>
                        <w:t xml:space="preserve">PCR as well as the additional sequences provided by </w:t>
                      </w:r>
                      <w:r w:rsidR="00FC6A13">
                        <w:rPr>
                          <w:rFonts w:ascii="Calibri" w:hAnsi="Calibri"/>
                        </w:rPr>
                        <w:t xml:space="preserve">the </w:t>
                      </w:r>
                      <w:r w:rsidR="00FC6A13" w:rsidRPr="00FC6A13">
                        <w:rPr>
                          <w:rFonts w:ascii="Lucida Console" w:hAnsi="Lucida Console"/>
                          <w:b/>
                          <w:sz w:val="18"/>
                        </w:rPr>
                        <w:t>-g</w:t>
                      </w:r>
                      <w:r w:rsidR="00FC6A13">
                        <w:rPr>
                          <w:rFonts w:ascii="Calibri" w:hAnsi="Calibri"/>
                        </w:rPr>
                        <w:t xml:space="preserve"> and </w:t>
                      </w:r>
                      <w:r w:rsidR="00FC6A13" w:rsidRPr="00FC6A13">
                        <w:rPr>
                          <w:rFonts w:ascii="Lucida Console" w:hAnsi="Lucida Console"/>
                          <w:b/>
                          <w:sz w:val="18"/>
                        </w:rPr>
                        <w:t>-a</w:t>
                      </w:r>
                      <w:r w:rsidR="00FC6A13" w:rsidRPr="00FC6A13">
                        <w:rPr>
                          <w:rFonts w:ascii="Calibri" w:hAnsi="Calibri"/>
                          <w:sz w:val="18"/>
                        </w:rPr>
                        <w:t xml:space="preserve"> </w:t>
                      </w:r>
                      <w:r w:rsidR="00FC6A13">
                        <w:rPr>
                          <w:rFonts w:ascii="Calibri" w:hAnsi="Calibri"/>
                        </w:rPr>
                        <w:t>options</w:t>
                      </w:r>
                    </w:p>
                    <w:p w14:paraId="78CC18D5" w14:textId="05A770AB" w:rsidR="00072064" w:rsidRDefault="00072064" w:rsidP="00786F0A">
                      <w:pPr>
                        <w:pStyle w:val="ListParagraph"/>
                        <w:numPr>
                          <w:ilvl w:val="0"/>
                          <w:numId w:val="2"/>
                        </w:numPr>
                        <w:spacing w:after="0" w:line="240" w:lineRule="auto"/>
                        <w:jc w:val="left"/>
                        <w:rPr>
                          <w:rFonts w:ascii="Calibri" w:hAnsi="Calibri"/>
                        </w:rPr>
                      </w:pPr>
                      <w:r>
                        <w:rPr>
                          <w:rFonts w:ascii="Calibri" w:hAnsi="Calibri"/>
                        </w:rPr>
                        <w:t xml:space="preserve">Presence absence sequences are labeled as </w:t>
                      </w:r>
                      <w:r>
                        <w:rPr>
                          <w:rFonts w:ascii="Calibri" w:hAnsi="Calibri"/>
                          <w:b/>
                        </w:rPr>
                        <w:t>&gt;</w:t>
                      </w:r>
                      <w:proofErr w:type="spellStart"/>
                      <w:r w:rsidR="003B7B57">
                        <w:rPr>
                          <w:rFonts w:ascii="Calibri" w:hAnsi="Calibri"/>
                          <w:b/>
                        </w:rPr>
                        <w:t>amplicon</w:t>
                      </w:r>
                      <w:r>
                        <w:rPr>
                          <w:rFonts w:ascii="Calibri" w:hAnsi="Calibri"/>
                          <w:b/>
                        </w:rPr>
                        <w:t>_N</w:t>
                      </w:r>
                      <w:proofErr w:type="spellEnd"/>
                      <w:r>
                        <w:rPr>
                          <w:rFonts w:ascii="Calibri" w:hAnsi="Calibri"/>
                        </w:rPr>
                        <w:t>. The raw read count will be reported for any seque</w:t>
                      </w:r>
                      <w:r w:rsidR="00FC6A13">
                        <w:rPr>
                          <w:rFonts w:ascii="Calibri" w:hAnsi="Calibri"/>
                        </w:rPr>
                        <w:t>nces that match these amplicons</w:t>
                      </w:r>
                      <w:r>
                        <w:rPr>
                          <w:rFonts w:ascii="Calibri" w:hAnsi="Calibri"/>
                        </w:rPr>
                        <w:t xml:space="preserve"> </w:t>
                      </w:r>
                    </w:p>
                    <w:p w14:paraId="785E2482" w14:textId="3B2E926B" w:rsidR="00072064" w:rsidRDefault="00072064" w:rsidP="00746AB2">
                      <w:pPr>
                        <w:pStyle w:val="ListParagraph"/>
                        <w:numPr>
                          <w:ilvl w:val="0"/>
                          <w:numId w:val="2"/>
                        </w:numPr>
                        <w:spacing w:after="0" w:line="240" w:lineRule="auto"/>
                        <w:jc w:val="left"/>
                        <w:rPr>
                          <w:rFonts w:ascii="Calibri" w:hAnsi="Calibri"/>
                        </w:rPr>
                      </w:pPr>
                      <w:r>
                        <w:rPr>
                          <w:rFonts w:ascii="Calibri" w:hAnsi="Calibri"/>
                        </w:rPr>
                        <w:t xml:space="preserve">Sample characterization sequences will be labeled with </w:t>
                      </w:r>
                      <w:r w:rsidRPr="00072064">
                        <w:rPr>
                          <w:rFonts w:ascii="Calibri" w:hAnsi="Calibri"/>
                          <w:b/>
                        </w:rPr>
                        <w:t xml:space="preserve">&gt;short </w:t>
                      </w:r>
                      <w:proofErr w:type="spellStart"/>
                      <w:r w:rsidRPr="00072064">
                        <w:rPr>
                          <w:rFonts w:ascii="Calibri" w:hAnsi="Calibri"/>
                          <w:b/>
                        </w:rPr>
                        <w:t>hand_N</w:t>
                      </w:r>
                      <w:proofErr w:type="spellEnd"/>
                      <w:r>
                        <w:rPr>
                          <w:rFonts w:ascii="Calibri" w:hAnsi="Calibri"/>
                        </w:rPr>
                        <w:t>. The sequence which matches the most rea</w:t>
                      </w:r>
                      <w:r w:rsidR="00FC6A13">
                        <w:rPr>
                          <w:rFonts w:ascii="Calibri" w:hAnsi="Calibri"/>
                        </w:rPr>
                        <w:t>ds per sample  will be reported</w:t>
                      </w:r>
                    </w:p>
                    <w:p w14:paraId="04B3E153" w14:textId="77777777" w:rsidR="00746AB2" w:rsidRPr="00746AB2" w:rsidRDefault="00746AB2" w:rsidP="00746AB2">
                      <w:pPr>
                        <w:pStyle w:val="ListParagraph"/>
                        <w:spacing w:after="0" w:line="240" w:lineRule="auto"/>
                        <w:jc w:val="left"/>
                        <w:rPr>
                          <w:rFonts w:ascii="Calibri" w:hAnsi="Calibri"/>
                        </w:rPr>
                      </w:pPr>
                    </w:p>
                    <w:p w14:paraId="2A6F6C28" w14:textId="6F753F24"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_1</w:t>
                      </w:r>
                    </w:p>
                    <w:p w14:paraId="0F9508AF"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TACATGCACATCGCCGGACAGGATGCTTCGGAGTACCTGAGTCCGGGTCTGGTGCAGTTCGCCCGTGCAACAGACACCTACTTCAGTATGGGGAACAAGTTTAGAAACCCCACAGTGG</w:t>
                      </w:r>
                    </w:p>
                    <w:p w14:paraId="637AE65B" w14:textId="427C1FD6"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_2</w:t>
                      </w:r>
                    </w:p>
                    <w:p w14:paraId="07CC9257" w14:textId="0C687D99" w:rsidR="00072064" w:rsidRPr="00D70D4C" w:rsidRDefault="00072064" w:rsidP="00072064">
                      <w:pPr>
                        <w:spacing w:after="0" w:line="240" w:lineRule="auto"/>
                        <w:jc w:val="left"/>
                        <w:rPr>
                          <w:rFonts w:ascii="Calibri" w:hAnsi="Calibri"/>
                          <w:sz w:val="18"/>
                        </w:rPr>
                      </w:pPr>
                      <w:r w:rsidRPr="00D70D4C">
                        <w:rPr>
                          <w:rFonts w:ascii="Calibri" w:hAnsi="Calibri"/>
                          <w:sz w:val="18"/>
                        </w:rPr>
                        <w:t>TACATGCACATCGCCGGACAGGATGCTTCGGAGTACCTGAGTCCGGGTCTGGTGCAGTTCGCCCGTGCAACAGACACCTACTTCAGTATGGGGAACAAATTTAGAAACCCCACAGTGG</w:t>
                      </w:r>
                    </w:p>
                    <w:p w14:paraId="1FA71958" w14:textId="07D6D67C" w:rsidR="00072064" w:rsidRPr="00D70D4C" w:rsidRDefault="00072064" w:rsidP="00D70D4C">
                      <w:pPr>
                        <w:spacing w:after="0" w:line="120" w:lineRule="auto"/>
                        <w:jc w:val="left"/>
                        <w:rPr>
                          <w:rFonts w:ascii="Calibri" w:hAnsi="Calibri"/>
                          <w:sz w:val="18"/>
                        </w:rPr>
                      </w:pPr>
                      <w:r w:rsidRPr="00D70D4C">
                        <w:rPr>
                          <w:rFonts w:ascii="Calibri" w:hAnsi="Calibri"/>
                          <w:sz w:val="18"/>
                        </w:rPr>
                        <w:t>...</w:t>
                      </w:r>
                    </w:p>
                    <w:p w14:paraId="108240C2" w14:textId="20ADDBCC" w:rsidR="00072064" w:rsidRPr="00D70D4C" w:rsidRDefault="00072064" w:rsidP="00072064">
                      <w:pPr>
                        <w:spacing w:after="0" w:line="240" w:lineRule="auto"/>
                        <w:jc w:val="left"/>
                        <w:rPr>
                          <w:rFonts w:ascii="Calibri" w:hAnsi="Calibri"/>
                          <w:sz w:val="18"/>
                        </w:rPr>
                      </w:pPr>
                      <w:r w:rsidRPr="00D70D4C">
                        <w:rPr>
                          <w:rFonts w:ascii="Calibri" w:hAnsi="Calibri"/>
                          <w:sz w:val="18"/>
                        </w:rPr>
                        <w:t>&gt;</w:t>
                      </w:r>
                      <w:r w:rsidR="003B7B57">
                        <w:rPr>
                          <w:rFonts w:ascii="Calibri" w:hAnsi="Calibri"/>
                          <w:sz w:val="18"/>
                        </w:rPr>
                        <w:t>amplicon</w:t>
                      </w:r>
                      <w:r w:rsidRPr="00D70D4C">
                        <w:rPr>
                          <w:rFonts w:ascii="Calibri" w:hAnsi="Calibri"/>
                          <w:sz w:val="18"/>
                        </w:rPr>
                        <w:t>_96</w:t>
                      </w:r>
                    </w:p>
                    <w:p w14:paraId="6FFB0EDE" w14:textId="27B33AD5" w:rsidR="00072064" w:rsidRPr="00D70D4C" w:rsidRDefault="00072064" w:rsidP="00072064">
                      <w:pPr>
                        <w:spacing w:after="0" w:line="240" w:lineRule="auto"/>
                        <w:jc w:val="left"/>
                        <w:rPr>
                          <w:rFonts w:ascii="Calibri" w:hAnsi="Calibri"/>
                          <w:sz w:val="18"/>
                        </w:rPr>
                      </w:pPr>
                      <w:r w:rsidRPr="00D70D4C">
                        <w:rPr>
                          <w:rFonts w:ascii="Calibri" w:hAnsi="Calibri"/>
                          <w:sz w:val="18"/>
                        </w:rPr>
                        <w:t>CAGCCAGATGTTTGAATAGCGCGCTGTCGATTTTTTCCAGTTTCACCCACGACTCCACCATGCCTTCGGCACTGCGCACGCCGCTGCGGTTTTCACCGACAACGA</w:t>
                      </w:r>
                    </w:p>
                    <w:p w14:paraId="0D7643ED"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&gt;type_1</w:t>
                      </w:r>
                    </w:p>
                    <w:p w14:paraId="0D189685" w14:textId="637008EA" w:rsidR="00072064" w:rsidRPr="00D70D4C" w:rsidRDefault="00072064" w:rsidP="00072064">
                      <w:pPr>
                        <w:spacing w:after="0" w:line="240" w:lineRule="auto"/>
                        <w:jc w:val="left"/>
                        <w:rPr>
                          <w:rFonts w:ascii="Calibri" w:hAnsi="Calibri"/>
                          <w:sz w:val="18"/>
                        </w:rPr>
                      </w:pPr>
                      <w:r w:rsidRPr="00D70D4C">
                        <w:rPr>
                          <w:rFonts w:ascii="Calibri" w:hAnsi="Calibri"/>
                          <w:sz w:val="18"/>
                        </w:rPr>
                        <w:t>GGTATAATTGTTTGGATTCGCCATAAATTTTGCTTATGGCTTTTAACTTTCCAACGTGCACATTAAATGGAAGACAATTAAATGGAAGACAATAACAAAACGCAA</w:t>
                      </w:r>
                    </w:p>
                    <w:p w14:paraId="0353215F" w14:textId="77777777" w:rsidR="00072064" w:rsidRPr="00D70D4C" w:rsidRDefault="00072064" w:rsidP="00072064">
                      <w:pPr>
                        <w:spacing w:after="0" w:line="240" w:lineRule="auto"/>
                        <w:jc w:val="left"/>
                        <w:rPr>
                          <w:rFonts w:ascii="Calibri" w:hAnsi="Calibri"/>
                          <w:sz w:val="18"/>
                        </w:rPr>
                      </w:pPr>
                      <w:r w:rsidRPr="00D70D4C">
                        <w:rPr>
                          <w:rFonts w:ascii="Calibri" w:hAnsi="Calibri"/>
                          <w:sz w:val="18"/>
                        </w:rPr>
                        <w:t>&gt;type_2</w:t>
                      </w:r>
                    </w:p>
                    <w:p w14:paraId="57EF0EB0" w14:textId="26AE0CC8" w:rsidR="00072064" w:rsidRDefault="00072064" w:rsidP="00072064">
                      <w:pPr>
                        <w:spacing w:after="0" w:line="240" w:lineRule="auto"/>
                        <w:jc w:val="left"/>
                        <w:rPr>
                          <w:rFonts w:ascii="Calibri" w:hAnsi="Calibri"/>
                          <w:sz w:val="18"/>
                        </w:rPr>
                      </w:pPr>
                      <w:r w:rsidRPr="00D70D4C">
                        <w:rPr>
                          <w:rFonts w:ascii="Calibri" w:hAnsi="Calibri"/>
                          <w:sz w:val="18"/>
                        </w:rPr>
                        <w:t>GAATCTTAATGCTACTGGAATCGTAAGCTTGCGTTTTGTTATTGTCTTCCATTTAATGTGCACGTTGGAAAGTTAAAAGCCATAAGCAAAATTT</w:t>
                      </w:r>
                    </w:p>
                    <w:p w14:paraId="7E2D2547" w14:textId="77777777" w:rsidR="00746AB2" w:rsidRPr="00D70D4C" w:rsidRDefault="00746AB2" w:rsidP="00072064">
                      <w:pPr>
                        <w:spacing w:after="0" w:line="240" w:lineRule="auto"/>
                        <w:jc w:val="left"/>
                        <w:rPr>
                          <w:rFonts w:ascii="Calibri" w:hAnsi="Calibri"/>
                          <w:sz w:val="18"/>
                        </w:rPr>
                      </w:pPr>
                    </w:p>
                    <w:p w14:paraId="6D79F76A" w14:textId="77777777" w:rsidR="00072064" w:rsidRPr="00971252" w:rsidRDefault="00072064" w:rsidP="00786F0A">
                      <w:pPr>
                        <w:spacing w:after="0"/>
                        <w:contextualSpacing/>
                        <w:jc w:val="left"/>
                        <w:rPr>
                          <w:rFonts w:ascii="Calibri" w:hAnsi="Calibri"/>
                        </w:rPr>
                      </w:pPr>
                    </w:p>
                    <w:p w14:paraId="7B15A07B" w14:textId="77777777" w:rsidR="00072064" w:rsidRPr="00EC7625" w:rsidRDefault="00072064" w:rsidP="00786F0A">
                      <w:pPr>
                        <w:pStyle w:val="ListParagraph"/>
                        <w:jc w:val="left"/>
                      </w:pPr>
                    </w:p>
                  </w:txbxContent>
                </v:textbox>
                <w10:anchorlock/>
              </v:shape>
            </w:pict>
          </mc:Fallback>
        </mc:AlternateContent>
      </w:r>
    </w:p>
    <w:p w14:paraId="4EEC405D" w14:textId="13742D26" w:rsidR="00B70DB4" w:rsidRDefault="00072064" w:rsidP="00D145B8">
      <w:r w:rsidRPr="00971252">
        <w:rPr>
          <w:rFonts w:ascii="Calibri" w:eastAsia="MS Mincho" w:hAnsi="Calibri" w:cs="Times New Roman"/>
          <w:noProof/>
          <w:szCs w:val="28"/>
        </w:rPr>
        <mc:AlternateContent>
          <mc:Choice Requires="wps">
            <w:drawing>
              <wp:inline distT="0" distB="0" distL="0" distR="0" wp14:anchorId="5B8F2F16" wp14:editId="07DB0091">
                <wp:extent cx="6839712" cy="2057400"/>
                <wp:effectExtent l="0" t="0" r="0" b="0"/>
                <wp:docPr id="7" name="Text Box 7"/>
                <wp:cNvGraphicFramePr/>
                <a:graphic xmlns:a="http://schemas.openxmlformats.org/drawingml/2006/main">
                  <a:graphicData uri="http://schemas.microsoft.com/office/word/2010/wordprocessingShape">
                    <wps:wsp>
                      <wps:cNvSpPr txBox="1"/>
                      <wps:spPr>
                        <a:xfrm>
                          <a:off x="0" y="0"/>
                          <a:ext cx="6839712" cy="2057400"/>
                        </a:xfrm>
                        <a:prstGeom prst="rect">
                          <a:avLst/>
                        </a:prstGeom>
                        <a:solidFill>
                          <a:srgbClr val="9BBB59">
                            <a:lumMod val="20000"/>
                            <a:lumOff val="80000"/>
                          </a:srgbClr>
                        </a:solidFill>
                        <a:ln w="6350">
                          <a:noFill/>
                        </a:ln>
                        <a:effectLst/>
                      </wps:spPr>
                      <wps:txbx>
                        <w:txbxContent>
                          <w:p w14:paraId="3E169E03" w14:textId="02594795" w:rsidR="00072064" w:rsidRPr="00B70DB4" w:rsidRDefault="00072064" w:rsidP="0007206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FC6A13">
                              <w:rPr>
                                <w:rFonts w:ascii="Calibri" w:hAnsi="Calibri"/>
                                <w:b/>
                                <w:i/>
                                <w:sz w:val="22"/>
                              </w:rPr>
                              <w:t xml:space="preserve"> Profile file </w:t>
                            </w:r>
                            <w:r w:rsidR="00FC6A13">
                              <w:rPr>
                                <w:rFonts w:ascii="Calibri" w:hAnsi="Calibri"/>
                                <w:b/>
                                <w:sz w:val="22"/>
                              </w:rPr>
                              <w:t>(</w:t>
                            </w:r>
                            <w:r w:rsidRPr="00786F0A">
                              <w:rPr>
                                <w:rFonts w:ascii="Calibri" w:hAnsi="Calibri"/>
                                <w:b/>
                                <w:sz w:val="22"/>
                              </w:rPr>
                              <w:t>db-Apr17_</w:t>
                            </w:r>
                            <w:r>
                              <w:rPr>
                                <w:rFonts w:ascii="Calibri" w:hAnsi="Calibri"/>
                                <w:b/>
                                <w:sz w:val="22"/>
                              </w:rPr>
                              <w:t>profile.tsv</w:t>
                            </w:r>
                            <w:r w:rsidR="00FC6A13">
                              <w:rPr>
                                <w:rFonts w:ascii="Calibri" w:hAnsi="Calibri"/>
                                <w:b/>
                                <w:sz w:val="22"/>
                              </w:rPr>
                              <w:t>)</w:t>
                            </w:r>
                          </w:p>
                          <w:p w14:paraId="3C1BF2FC" w14:textId="625701CA" w:rsidR="00072064" w:rsidRDefault="00072064" w:rsidP="00072064">
                            <w:pPr>
                              <w:pStyle w:val="ListParagraph"/>
                              <w:numPr>
                                <w:ilvl w:val="0"/>
                                <w:numId w:val="2"/>
                              </w:numPr>
                              <w:spacing w:after="0" w:line="240" w:lineRule="auto"/>
                              <w:jc w:val="left"/>
                              <w:rPr>
                                <w:rFonts w:ascii="Calibri" w:hAnsi="Calibri"/>
                              </w:rPr>
                            </w:pPr>
                            <w:r>
                              <w:rPr>
                                <w:rFonts w:ascii="Calibri" w:hAnsi="Calibri"/>
                              </w:rPr>
                              <w:t>Tab-formatted file that matche</w:t>
                            </w:r>
                            <w:r w:rsidR="00FC6A13">
                              <w:rPr>
                                <w:rFonts w:ascii="Calibri" w:hAnsi="Calibri"/>
                              </w:rPr>
                              <w:t>s</w:t>
                            </w:r>
                            <w:r>
                              <w:rPr>
                                <w:rFonts w:ascii="Calibri" w:hAnsi="Calibri"/>
                              </w:rPr>
                              <w:t xml:space="preserve"> the sequences in the amplicon file wit</w:t>
                            </w:r>
                            <w:r w:rsidR="00FC6A13">
                              <w:rPr>
                                <w:rFonts w:ascii="Calibri" w:hAnsi="Calibri"/>
                              </w:rPr>
                              <w:t>h the desired annotation for that</w:t>
                            </w:r>
                            <w:r>
                              <w:rPr>
                                <w:rFonts w:ascii="Calibri" w:hAnsi="Calibri"/>
                              </w:rPr>
                              <w:t xml:space="preserve"> sequence</w:t>
                            </w:r>
                          </w:p>
                          <w:p w14:paraId="6F3CE3F2" w14:textId="10B56034" w:rsidR="00072064" w:rsidRDefault="00FC6A13" w:rsidP="00072064">
                            <w:pPr>
                              <w:pStyle w:val="ListParagraph"/>
                              <w:numPr>
                                <w:ilvl w:val="0"/>
                                <w:numId w:val="2"/>
                              </w:numPr>
                              <w:spacing w:after="0" w:line="240" w:lineRule="auto"/>
                              <w:jc w:val="left"/>
                              <w:rPr>
                                <w:rFonts w:ascii="Calibri" w:hAnsi="Calibri"/>
                              </w:rPr>
                            </w:pPr>
                            <w:r>
                              <w:rPr>
                                <w:rFonts w:ascii="Calibri" w:hAnsi="Calibri"/>
                              </w:rPr>
                              <w:t>Reads</w:t>
                            </w:r>
                            <w:r w:rsidR="00072064">
                              <w:rPr>
                                <w:rFonts w:ascii="Calibri" w:hAnsi="Calibri"/>
                              </w:rPr>
                              <w:t xml:space="preserve"> with the same annotation</w:t>
                            </w:r>
                            <w:r>
                              <w:rPr>
                                <w:rFonts w:ascii="Calibri" w:hAnsi="Calibri"/>
                              </w:rPr>
                              <w:t xml:space="preserve"> (</w:t>
                            </w:r>
                            <w:r>
                              <w:rPr>
                                <w:rFonts w:ascii="Calibri" w:hAnsi="Calibri"/>
                                <w:i/>
                              </w:rPr>
                              <w:t xml:space="preserve">e.g. </w:t>
                            </w:r>
                            <w:r>
                              <w:rPr>
                                <w:rFonts w:ascii="Calibri" w:hAnsi="Calibri"/>
                              </w:rPr>
                              <w:t>Adenovirus)</w:t>
                            </w:r>
                            <w:r w:rsidR="00072064">
                              <w:rPr>
                                <w:rFonts w:ascii="Calibri" w:hAnsi="Calibri"/>
                              </w:rPr>
                              <w:t xml:space="preserve"> will be summed together and the total number of reads for that annotation will be reported</w:t>
                            </w:r>
                          </w:p>
                          <w:p w14:paraId="17458691" w14:textId="77777777" w:rsidR="00072064" w:rsidRDefault="00072064" w:rsidP="00072064">
                            <w:pPr>
                              <w:pStyle w:val="ListParagraph"/>
                              <w:spacing w:after="0" w:line="240" w:lineRule="auto"/>
                              <w:jc w:val="left"/>
                              <w:rPr>
                                <w:rFonts w:ascii="Calibri" w:hAnsi="Calibri"/>
                              </w:rPr>
                            </w:pPr>
                          </w:p>
                          <w:p w14:paraId="44D6CE93" w14:textId="1AF93B4C" w:rsidR="00072064" w:rsidRPr="00072064"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072064" w:rsidRPr="00072064">
                              <w:rPr>
                                <w:rFonts w:ascii="Calibri" w:hAnsi="Calibri"/>
                              </w:rPr>
                              <w:tab/>
                              <w:t>1</w:t>
                            </w:r>
                            <w:r w:rsidR="00072064" w:rsidRPr="00072064">
                              <w:rPr>
                                <w:rFonts w:ascii="Calibri" w:hAnsi="Calibri"/>
                              </w:rPr>
                              <w:tab/>
                              <w:t>Adenovirus</w:t>
                            </w:r>
                          </w:p>
                          <w:p w14:paraId="7FBFAFBF" w14:textId="7DA94E92" w:rsidR="00072064" w:rsidRPr="00072064"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072064" w:rsidRPr="00072064">
                              <w:rPr>
                                <w:rFonts w:ascii="Calibri" w:hAnsi="Calibri"/>
                              </w:rPr>
                              <w:tab/>
                              <w:t>2</w:t>
                            </w:r>
                            <w:r w:rsidR="00072064" w:rsidRPr="00072064">
                              <w:rPr>
                                <w:rFonts w:ascii="Calibri" w:hAnsi="Calibri"/>
                              </w:rPr>
                              <w:tab/>
                              <w:t>Adenovirus</w:t>
                            </w:r>
                          </w:p>
                          <w:p w14:paraId="7B59FF31" w14:textId="2621B221" w:rsidR="00D70D4C" w:rsidRDefault="00D70D4C" w:rsidP="00D70D4C">
                            <w:pPr>
                              <w:spacing w:after="0"/>
                              <w:ind w:firstLine="720"/>
                              <w:contextualSpacing/>
                              <w:jc w:val="left"/>
                              <w:rPr>
                                <w:rFonts w:ascii="Calibri" w:hAnsi="Calibri"/>
                              </w:rPr>
                            </w:pPr>
                            <w:r>
                              <w:rPr>
                                <w:rFonts w:ascii="Calibri" w:hAnsi="Calibri"/>
                              </w:rPr>
                              <w:t>...</w:t>
                            </w:r>
                          </w:p>
                          <w:p w14:paraId="3B9FDD8C" w14:textId="0B2AB14F" w:rsidR="00D70D4C" w:rsidRPr="00D70D4C"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D70D4C" w:rsidRPr="00D70D4C">
                              <w:rPr>
                                <w:rFonts w:ascii="Calibri" w:hAnsi="Calibri"/>
                              </w:rPr>
                              <w:tab/>
                              <w:t>96</w:t>
                            </w:r>
                            <w:r w:rsidR="00D70D4C" w:rsidRPr="00D70D4C">
                              <w:rPr>
                                <w:rFonts w:ascii="Calibri" w:hAnsi="Calibri"/>
                              </w:rPr>
                              <w:tab/>
                            </w:r>
                            <w:proofErr w:type="spellStart"/>
                            <w:r w:rsidR="00D70D4C" w:rsidRPr="00D70D4C">
                              <w:rPr>
                                <w:rFonts w:ascii="Calibri" w:hAnsi="Calibri"/>
                              </w:rPr>
                              <w:t>RNaseP</w:t>
                            </w:r>
                            <w:proofErr w:type="spellEnd"/>
                            <w:r w:rsidR="00D70D4C" w:rsidRPr="00D70D4C">
                              <w:rPr>
                                <w:rFonts w:ascii="Calibri" w:hAnsi="Calibri"/>
                              </w:rPr>
                              <w:t>_(human)_</w:t>
                            </w:r>
                            <w:proofErr w:type="spellStart"/>
                            <w:r w:rsidR="00D70D4C" w:rsidRPr="00D70D4C">
                              <w:rPr>
                                <w:rFonts w:ascii="Calibri" w:hAnsi="Calibri"/>
                              </w:rPr>
                              <w:t>positive_control</w:t>
                            </w:r>
                            <w:proofErr w:type="spellEnd"/>
                          </w:p>
                          <w:p w14:paraId="7F0317A0" w14:textId="77777777" w:rsidR="00D70D4C" w:rsidRPr="00D70D4C" w:rsidRDefault="00D70D4C" w:rsidP="00D70D4C">
                            <w:pPr>
                              <w:spacing w:after="0"/>
                              <w:ind w:firstLine="720"/>
                              <w:contextualSpacing/>
                              <w:jc w:val="left"/>
                              <w:rPr>
                                <w:rFonts w:ascii="Calibri" w:hAnsi="Calibri"/>
                              </w:rPr>
                            </w:pPr>
                            <w:proofErr w:type="gramStart"/>
                            <w:r w:rsidRPr="00D70D4C">
                              <w:rPr>
                                <w:rFonts w:ascii="Calibri" w:hAnsi="Calibri"/>
                              </w:rPr>
                              <w:t>type</w:t>
                            </w:r>
                            <w:proofErr w:type="gramEnd"/>
                            <w:r w:rsidRPr="00D70D4C">
                              <w:rPr>
                                <w:rFonts w:ascii="Calibri" w:hAnsi="Calibri"/>
                              </w:rPr>
                              <w:tab/>
                              <w:t>1</w:t>
                            </w:r>
                            <w:r w:rsidRPr="00D70D4C">
                              <w:rPr>
                                <w:rFonts w:ascii="Calibri" w:hAnsi="Calibri"/>
                              </w:rPr>
                              <w:tab/>
                              <w:t>Mycoplasma Pneumoniae P-type 1</w:t>
                            </w:r>
                          </w:p>
                          <w:p w14:paraId="75BB6591" w14:textId="34AE582D" w:rsidR="00D70D4C" w:rsidRPr="00971252" w:rsidRDefault="00D70D4C" w:rsidP="00D70D4C">
                            <w:pPr>
                              <w:spacing w:after="0"/>
                              <w:ind w:firstLine="720"/>
                              <w:contextualSpacing/>
                              <w:jc w:val="left"/>
                              <w:rPr>
                                <w:rFonts w:ascii="Calibri" w:hAnsi="Calibri"/>
                              </w:rPr>
                            </w:pPr>
                            <w:proofErr w:type="gramStart"/>
                            <w:r w:rsidRPr="00D70D4C">
                              <w:rPr>
                                <w:rFonts w:ascii="Calibri" w:hAnsi="Calibri"/>
                              </w:rPr>
                              <w:t>type</w:t>
                            </w:r>
                            <w:proofErr w:type="gramEnd"/>
                            <w:r w:rsidRPr="00D70D4C">
                              <w:rPr>
                                <w:rFonts w:ascii="Calibri" w:hAnsi="Calibri"/>
                              </w:rPr>
                              <w:tab/>
                              <w:t>2</w:t>
                            </w:r>
                            <w:r w:rsidRPr="00D70D4C">
                              <w:rPr>
                                <w:rFonts w:ascii="Calibri" w:hAnsi="Calibri"/>
                              </w:rPr>
                              <w:tab/>
                              <w:t>Mycoplasma Pneumoniae P-type 2</w:t>
                            </w:r>
                          </w:p>
                          <w:p w14:paraId="6C2E8FA5" w14:textId="77777777" w:rsidR="00072064" w:rsidRPr="00EC7625" w:rsidRDefault="00072064" w:rsidP="00072064">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8F2F16" id="Text Box 7" o:spid="_x0000_s1032" type="#_x0000_t202" style="width:538.5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" fillcolor="#ebf1de" stroked="f" strokeweight=".5pt">
                <v:textbox>
                  <w:txbxContent>
                    <w:p w14:paraId="3E169E03" w14:textId="02594795" w:rsidR="00072064" w:rsidRPr="00B70DB4" w:rsidRDefault="00072064" w:rsidP="00072064">
                      <w:pPr>
                        <w:jc w:val="left"/>
                        <w:rPr>
                          <w:rFonts w:ascii="Calibri" w:hAnsi="Calibri"/>
                          <w:b/>
                          <w:i/>
                          <w:sz w:val="22"/>
                        </w:rPr>
                      </w:pPr>
                      <w:r>
                        <w:rPr>
                          <w:rFonts w:ascii="Calibri" w:hAnsi="Calibri"/>
                          <w:b/>
                          <w:i/>
                          <w:sz w:val="22"/>
                        </w:rPr>
                        <w:t>File</w:t>
                      </w:r>
                      <w:r w:rsidRPr="00B70DB4">
                        <w:rPr>
                          <w:rFonts w:ascii="Calibri" w:hAnsi="Calibri"/>
                          <w:b/>
                          <w:i/>
                          <w:sz w:val="22"/>
                        </w:rPr>
                        <w:t xml:space="preserve"> Description:</w:t>
                      </w:r>
                      <w:r w:rsidR="00FC6A13">
                        <w:rPr>
                          <w:rFonts w:ascii="Calibri" w:hAnsi="Calibri"/>
                          <w:b/>
                          <w:i/>
                          <w:sz w:val="22"/>
                        </w:rPr>
                        <w:t xml:space="preserve"> Profile file </w:t>
                      </w:r>
                      <w:r w:rsidR="00FC6A13">
                        <w:rPr>
                          <w:rFonts w:ascii="Calibri" w:hAnsi="Calibri"/>
                          <w:b/>
                          <w:sz w:val="22"/>
                        </w:rPr>
                        <w:t>(</w:t>
                      </w:r>
                      <w:r w:rsidRPr="00786F0A">
                        <w:rPr>
                          <w:rFonts w:ascii="Calibri" w:hAnsi="Calibri"/>
                          <w:b/>
                          <w:sz w:val="22"/>
                        </w:rPr>
                        <w:t>db-Apr17_</w:t>
                      </w:r>
                      <w:r>
                        <w:rPr>
                          <w:rFonts w:ascii="Calibri" w:hAnsi="Calibri"/>
                          <w:b/>
                          <w:sz w:val="22"/>
                        </w:rPr>
                        <w:t>profile.tsv</w:t>
                      </w:r>
                      <w:r w:rsidR="00FC6A13">
                        <w:rPr>
                          <w:rFonts w:ascii="Calibri" w:hAnsi="Calibri"/>
                          <w:b/>
                          <w:sz w:val="22"/>
                        </w:rPr>
                        <w:t>)</w:t>
                      </w:r>
                    </w:p>
                    <w:p w14:paraId="3C1BF2FC" w14:textId="625701CA" w:rsidR="00072064" w:rsidRDefault="00072064" w:rsidP="00072064">
                      <w:pPr>
                        <w:pStyle w:val="ListParagraph"/>
                        <w:numPr>
                          <w:ilvl w:val="0"/>
                          <w:numId w:val="2"/>
                        </w:numPr>
                        <w:spacing w:after="0" w:line="240" w:lineRule="auto"/>
                        <w:jc w:val="left"/>
                        <w:rPr>
                          <w:rFonts w:ascii="Calibri" w:hAnsi="Calibri"/>
                        </w:rPr>
                      </w:pPr>
                      <w:r>
                        <w:rPr>
                          <w:rFonts w:ascii="Calibri" w:hAnsi="Calibri"/>
                        </w:rPr>
                        <w:t>Tab-formatted file that matche</w:t>
                      </w:r>
                      <w:r w:rsidR="00FC6A13">
                        <w:rPr>
                          <w:rFonts w:ascii="Calibri" w:hAnsi="Calibri"/>
                        </w:rPr>
                        <w:t>s</w:t>
                      </w:r>
                      <w:r>
                        <w:rPr>
                          <w:rFonts w:ascii="Calibri" w:hAnsi="Calibri"/>
                        </w:rPr>
                        <w:t xml:space="preserve"> the sequences in the amplicon file wit</w:t>
                      </w:r>
                      <w:r w:rsidR="00FC6A13">
                        <w:rPr>
                          <w:rFonts w:ascii="Calibri" w:hAnsi="Calibri"/>
                        </w:rPr>
                        <w:t>h the desired annotation for that</w:t>
                      </w:r>
                      <w:r>
                        <w:rPr>
                          <w:rFonts w:ascii="Calibri" w:hAnsi="Calibri"/>
                        </w:rPr>
                        <w:t xml:space="preserve"> sequence</w:t>
                      </w:r>
                    </w:p>
                    <w:p w14:paraId="6F3CE3F2" w14:textId="10B56034" w:rsidR="00072064" w:rsidRDefault="00FC6A13" w:rsidP="00072064">
                      <w:pPr>
                        <w:pStyle w:val="ListParagraph"/>
                        <w:numPr>
                          <w:ilvl w:val="0"/>
                          <w:numId w:val="2"/>
                        </w:numPr>
                        <w:spacing w:after="0" w:line="240" w:lineRule="auto"/>
                        <w:jc w:val="left"/>
                        <w:rPr>
                          <w:rFonts w:ascii="Calibri" w:hAnsi="Calibri"/>
                        </w:rPr>
                      </w:pPr>
                      <w:r>
                        <w:rPr>
                          <w:rFonts w:ascii="Calibri" w:hAnsi="Calibri"/>
                        </w:rPr>
                        <w:t>Reads</w:t>
                      </w:r>
                      <w:r w:rsidR="00072064">
                        <w:rPr>
                          <w:rFonts w:ascii="Calibri" w:hAnsi="Calibri"/>
                        </w:rPr>
                        <w:t xml:space="preserve"> with the same annotation</w:t>
                      </w:r>
                      <w:r>
                        <w:rPr>
                          <w:rFonts w:ascii="Calibri" w:hAnsi="Calibri"/>
                        </w:rPr>
                        <w:t xml:space="preserve"> (</w:t>
                      </w:r>
                      <w:r>
                        <w:rPr>
                          <w:rFonts w:ascii="Calibri" w:hAnsi="Calibri"/>
                          <w:i/>
                        </w:rPr>
                        <w:t xml:space="preserve">e.g. </w:t>
                      </w:r>
                      <w:r>
                        <w:rPr>
                          <w:rFonts w:ascii="Calibri" w:hAnsi="Calibri"/>
                        </w:rPr>
                        <w:t>Adenovirus)</w:t>
                      </w:r>
                      <w:r w:rsidR="00072064">
                        <w:rPr>
                          <w:rFonts w:ascii="Calibri" w:hAnsi="Calibri"/>
                        </w:rPr>
                        <w:t xml:space="preserve"> will be summed together and the total number of reads for that annotation will be reported</w:t>
                      </w:r>
                    </w:p>
                    <w:p w14:paraId="17458691" w14:textId="77777777" w:rsidR="00072064" w:rsidRDefault="00072064" w:rsidP="00072064">
                      <w:pPr>
                        <w:pStyle w:val="ListParagraph"/>
                        <w:spacing w:after="0" w:line="240" w:lineRule="auto"/>
                        <w:jc w:val="left"/>
                        <w:rPr>
                          <w:rFonts w:ascii="Calibri" w:hAnsi="Calibri"/>
                        </w:rPr>
                      </w:pPr>
                    </w:p>
                    <w:p w14:paraId="44D6CE93" w14:textId="1AF93B4C" w:rsidR="00072064" w:rsidRPr="00072064"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072064" w:rsidRPr="00072064">
                        <w:rPr>
                          <w:rFonts w:ascii="Calibri" w:hAnsi="Calibri"/>
                        </w:rPr>
                        <w:tab/>
                        <w:t>1</w:t>
                      </w:r>
                      <w:r w:rsidR="00072064" w:rsidRPr="00072064">
                        <w:rPr>
                          <w:rFonts w:ascii="Calibri" w:hAnsi="Calibri"/>
                        </w:rPr>
                        <w:tab/>
                        <w:t>Adenovirus</w:t>
                      </w:r>
                    </w:p>
                    <w:p w14:paraId="7FBFAFBF" w14:textId="7DA94E92" w:rsidR="00072064" w:rsidRPr="00072064"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072064" w:rsidRPr="00072064">
                        <w:rPr>
                          <w:rFonts w:ascii="Calibri" w:hAnsi="Calibri"/>
                        </w:rPr>
                        <w:tab/>
                        <w:t>2</w:t>
                      </w:r>
                      <w:r w:rsidR="00072064" w:rsidRPr="00072064">
                        <w:rPr>
                          <w:rFonts w:ascii="Calibri" w:hAnsi="Calibri"/>
                        </w:rPr>
                        <w:tab/>
                        <w:t>Adenovirus</w:t>
                      </w:r>
                    </w:p>
                    <w:p w14:paraId="7B59FF31" w14:textId="2621B221" w:rsidR="00D70D4C" w:rsidRDefault="00D70D4C" w:rsidP="00D70D4C">
                      <w:pPr>
                        <w:spacing w:after="0"/>
                        <w:ind w:firstLine="720"/>
                        <w:contextualSpacing/>
                        <w:jc w:val="left"/>
                        <w:rPr>
                          <w:rFonts w:ascii="Calibri" w:hAnsi="Calibri"/>
                        </w:rPr>
                      </w:pPr>
                      <w:r>
                        <w:rPr>
                          <w:rFonts w:ascii="Calibri" w:hAnsi="Calibri"/>
                        </w:rPr>
                        <w:t>...</w:t>
                      </w:r>
                    </w:p>
                    <w:p w14:paraId="3B9FDD8C" w14:textId="0B2AB14F" w:rsidR="00D70D4C" w:rsidRPr="00D70D4C" w:rsidRDefault="003B7B57" w:rsidP="00D70D4C">
                      <w:pPr>
                        <w:spacing w:after="0"/>
                        <w:ind w:firstLine="720"/>
                        <w:contextualSpacing/>
                        <w:jc w:val="left"/>
                        <w:rPr>
                          <w:rFonts w:ascii="Calibri" w:hAnsi="Calibri"/>
                        </w:rPr>
                      </w:pPr>
                      <w:proofErr w:type="gramStart"/>
                      <w:r>
                        <w:rPr>
                          <w:rFonts w:ascii="Calibri" w:hAnsi="Calibri"/>
                        </w:rPr>
                        <w:t>amplicon</w:t>
                      </w:r>
                      <w:proofErr w:type="gramEnd"/>
                      <w:r w:rsidR="00D70D4C" w:rsidRPr="00D70D4C">
                        <w:rPr>
                          <w:rFonts w:ascii="Calibri" w:hAnsi="Calibri"/>
                        </w:rPr>
                        <w:tab/>
                        <w:t>96</w:t>
                      </w:r>
                      <w:r w:rsidR="00D70D4C" w:rsidRPr="00D70D4C">
                        <w:rPr>
                          <w:rFonts w:ascii="Calibri" w:hAnsi="Calibri"/>
                        </w:rPr>
                        <w:tab/>
                      </w:r>
                      <w:proofErr w:type="spellStart"/>
                      <w:r w:rsidR="00D70D4C" w:rsidRPr="00D70D4C">
                        <w:rPr>
                          <w:rFonts w:ascii="Calibri" w:hAnsi="Calibri"/>
                        </w:rPr>
                        <w:t>RNaseP</w:t>
                      </w:r>
                      <w:proofErr w:type="spellEnd"/>
                      <w:r w:rsidR="00D70D4C" w:rsidRPr="00D70D4C">
                        <w:rPr>
                          <w:rFonts w:ascii="Calibri" w:hAnsi="Calibri"/>
                        </w:rPr>
                        <w:t>_(human)_</w:t>
                      </w:r>
                      <w:proofErr w:type="spellStart"/>
                      <w:r w:rsidR="00D70D4C" w:rsidRPr="00D70D4C">
                        <w:rPr>
                          <w:rFonts w:ascii="Calibri" w:hAnsi="Calibri"/>
                        </w:rPr>
                        <w:t>positive_control</w:t>
                      </w:r>
                      <w:proofErr w:type="spellEnd"/>
                    </w:p>
                    <w:p w14:paraId="7F0317A0" w14:textId="77777777" w:rsidR="00D70D4C" w:rsidRPr="00D70D4C" w:rsidRDefault="00D70D4C" w:rsidP="00D70D4C">
                      <w:pPr>
                        <w:spacing w:after="0"/>
                        <w:ind w:firstLine="720"/>
                        <w:contextualSpacing/>
                        <w:jc w:val="left"/>
                        <w:rPr>
                          <w:rFonts w:ascii="Calibri" w:hAnsi="Calibri"/>
                        </w:rPr>
                      </w:pPr>
                      <w:proofErr w:type="gramStart"/>
                      <w:r w:rsidRPr="00D70D4C">
                        <w:rPr>
                          <w:rFonts w:ascii="Calibri" w:hAnsi="Calibri"/>
                        </w:rPr>
                        <w:t>type</w:t>
                      </w:r>
                      <w:proofErr w:type="gramEnd"/>
                      <w:r w:rsidRPr="00D70D4C">
                        <w:rPr>
                          <w:rFonts w:ascii="Calibri" w:hAnsi="Calibri"/>
                        </w:rPr>
                        <w:tab/>
                        <w:t>1</w:t>
                      </w:r>
                      <w:r w:rsidRPr="00D70D4C">
                        <w:rPr>
                          <w:rFonts w:ascii="Calibri" w:hAnsi="Calibri"/>
                        </w:rPr>
                        <w:tab/>
                        <w:t>Mycoplasma Pneumoniae P-type 1</w:t>
                      </w:r>
                    </w:p>
                    <w:p w14:paraId="75BB6591" w14:textId="34AE582D" w:rsidR="00D70D4C" w:rsidRPr="00971252" w:rsidRDefault="00D70D4C" w:rsidP="00D70D4C">
                      <w:pPr>
                        <w:spacing w:after="0"/>
                        <w:ind w:firstLine="720"/>
                        <w:contextualSpacing/>
                        <w:jc w:val="left"/>
                        <w:rPr>
                          <w:rFonts w:ascii="Calibri" w:hAnsi="Calibri"/>
                        </w:rPr>
                      </w:pPr>
                      <w:proofErr w:type="gramStart"/>
                      <w:r w:rsidRPr="00D70D4C">
                        <w:rPr>
                          <w:rFonts w:ascii="Calibri" w:hAnsi="Calibri"/>
                        </w:rPr>
                        <w:t>type</w:t>
                      </w:r>
                      <w:proofErr w:type="gramEnd"/>
                      <w:r w:rsidRPr="00D70D4C">
                        <w:rPr>
                          <w:rFonts w:ascii="Calibri" w:hAnsi="Calibri"/>
                        </w:rPr>
                        <w:tab/>
                        <w:t>2</w:t>
                      </w:r>
                      <w:r w:rsidRPr="00D70D4C">
                        <w:rPr>
                          <w:rFonts w:ascii="Calibri" w:hAnsi="Calibri"/>
                        </w:rPr>
                        <w:tab/>
                        <w:t>Mycoplasma Pneumoniae P-type 2</w:t>
                      </w:r>
                    </w:p>
                    <w:p w14:paraId="6C2E8FA5" w14:textId="77777777" w:rsidR="00072064" w:rsidRPr="00EC7625" w:rsidRDefault="00072064" w:rsidP="00072064">
                      <w:pPr>
                        <w:pStyle w:val="ListParagraph"/>
                        <w:jc w:val="left"/>
                      </w:pPr>
                    </w:p>
                  </w:txbxContent>
                </v:textbox>
                <w10:anchorlock/>
              </v:shape>
            </w:pict>
          </mc:Fallback>
        </mc:AlternateContent>
      </w:r>
    </w:p>
    <w:p w14:paraId="6AF4BBBB" w14:textId="77777777" w:rsidR="00746AB2" w:rsidRDefault="00746AB2" w:rsidP="00D145B8"/>
    <w:p w14:paraId="740B46AD" w14:textId="130AA3CC" w:rsidR="000C4408" w:rsidRDefault="00F2542F" w:rsidP="000C4408">
      <w:pPr>
        <w:pStyle w:val="Heading3"/>
      </w:pPr>
      <w:r>
        <w:lastRenderedPageBreak/>
        <w:t>Updating</w:t>
      </w:r>
      <w:r w:rsidR="000C4408">
        <w:t xml:space="preserve"> the virus annotation mapping file</w:t>
      </w:r>
    </w:p>
    <w:p w14:paraId="3852CA4B" w14:textId="77777777" w:rsidR="00B17B97" w:rsidRDefault="000C4408" w:rsidP="000C4408">
      <w:r>
        <w:t xml:space="preserve">Because of the diverse nature of virus taxonomies, the desired annotation for a virus amplicon (strain/species type or common name) may not </w:t>
      </w:r>
      <w:r w:rsidR="00F2542F">
        <w:t>agree</w:t>
      </w:r>
      <w:r w:rsidR="00847531">
        <w:t xml:space="preserve"> with</w:t>
      </w:r>
      <w:r w:rsidR="00DB4C15">
        <w:t xml:space="preserve"> the NCBI taxonomy</w:t>
      </w:r>
      <w:r>
        <w:t xml:space="preserve"> for </w:t>
      </w:r>
      <w:r w:rsidR="00F2542F">
        <w:t>the</w:t>
      </w:r>
      <w:r>
        <w:t xml:space="preserve"> target organism. For this reason, </w:t>
      </w:r>
      <w:proofErr w:type="spellStart"/>
      <w:r>
        <w:t>CANdy</w:t>
      </w:r>
      <w:proofErr w:type="spellEnd"/>
      <w:r>
        <w:t xml:space="preserve"> has the ability to</w:t>
      </w:r>
      <w:r w:rsidR="00F2542F">
        <w:t xml:space="preserve"> take</w:t>
      </w:r>
      <w:r>
        <w:t xml:space="preserve"> </w:t>
      </w:r>
      <w:r w:rsidR="00847531">
        <w:t>as input</w:t>
      </w:r>
      <w:r>
        <w:t xml:space="preserve"> a virus annotation mapping file. This file allows users to provide alternative annotations for virus sequences. The default mapping file </w:t>
      </w:r>
      <w:r w:rsidR="00847531">
        <w:t>has been generated</w:t>
      </w:r>
      <w:r>
        <w:t xml:space="preserve"> but additions to the file can be made if new primers are added to the database or a new file ca</w:t>
      </w:r>
      <w:r w:rsidR="00EE32E1">
        <w:t xml:space="preserve">n be generated. </w:t>
      </w:r>
      <w:r w:rsidR="001D51D3">
        <w:t xml:space="preserve">To add taxonomy-to-annotation mappings to the </w:t>
      </w:r>
      <w:r w:rsidR="00EF01B1">
        <w:t>virus annotation file, users can</w:t>
      </w:r>
      <w:r w:rsidR="001D51D3">
        <w:t xml:space="preserve"> </w:t>
      </w:r>
      <w:r w:rsidR="00EF01B1">
        <w:t>place</w:t>
      </w:r>
      <w:r w:rsidR="001D51D3">
        <w:t xml:space="preserve"> the unwanted annotation reported by SMORE'D followed by the replacement annotation (separated by a tab) and append it to the mapping file.</w:t>
      </w:r>
      <w:r w:rsidR="00EF01B1">
        <w:t xml:space="preserve"> </w:t>
      </w:r>
      <w:r w:rsidR="00736491">
        <w:t xml:space="preserve"> </w:t>
      </w:r>
    </w:p>
    <w:p w14:paraId="397C9D87" w14:textId="06E020D8" w:rsidR="00AE4913" w:rsidRDefault="00736491" w:rsidP="000C4408">
      <w:r>
        <w:t xml:space="preserve">You can </w:t>
      </w:r>
      <w:r w:rsidR="000F6045">
        <w:t>update an existing profile file</w:t>
      </w:r>
      <w:r w:rsidR="00B17B97">
        <w:t xml:space="preserve"> by running:</w:t>
      </w:r>
    </w:p>
    <w:p w14:paraId="5F9151B0" w14:textId="77777777" w:rsidR="00EF01B1" w:rsidRDefault="00EF01B1" w:rsidP="000C4408">
      <w:pPr>
        <w:rPr>
          <w:rFonts w:ascii="Lucida Console" w:hAnsi="Lucida Console"/>
          <w:sz w:val="18"/>
        </w:rPr>
      </w:pPr>
      <w:r>
        <w:rPr>
          <w:rFonts w:ascii="Lucida Console" w:hAnsi="Lucida Console"/>
          <w:sz w:val="18"/>
        </w:rPr>
        <w:t>candy</w:t>
      </w:r>
      <w:r w:rsidRPr="00EF01B1">
        <w:rPr>
          <w:rFonts w:ascii="Lucida Console" w:hAnsi="Lucida Console"/>
          <w:sz w:val="18"/>
        </w:rPr>
        <w:t>.py --update -p &lt;profile file&gt; -m &lt;mapping file&gt;</w:t>
      </w:r>
    </w:p>
    <w:p w14:paraId="768BD403" w14:textId="3ADA6389" w:rsidR="00EF01B1" w:rsidRPr="00B17B97" w:rsidRDefault="00EF01B1" w:rsidP="000F6045">
      <w:pPr>
        <w:pStyle w:val="NoSpacing"/>
        <w:rPr>
          <w:rFonts w:asciiTheme="majorHAnsi" w:hAnsiTheme="majorHAnsi" w:cstheme="majorHAnsi"/>
        </w:rPr>
      </w:pPr>
      <w:r w:rsidRPr="00B17B97">
        <w:rPr>
          <w:rFonts w:asciiTheme="majorHAnsi" w:hAnsiTheme="majorHAnsi" w:cstheme="majorHAnsi"/>
        </w:rPr>
        <w:t>Where,</w:t>
      </w:r>
    </w:p>
    <w:p w14:paraId="3F40426E" w14:textId="77777777" w:rsidR="00EF01B1" w:rsidRDefault="00EF01B1" w:rsidP="000F6045">
      <w:pPr>
        <w:pStyle w:val="NoSpacing"/>
        <w:rPr>
          <w:rFonts w:ascii="Lucida Console" w:hAnsi="Lucida Console"/>
          <w:sz w:val="18"/>
        </w:rPr>
      </w:pPr>
      <w:r>
        <w:rPr>
          <w:rFonts w:ascii="Lucida Console" w:hAnsi="Lucida Console"/>
          <w:sz w:val="18"/>
        </w:rPr>
        <w:t>candy</w:t>
      </w:r>
      <w:r w:rsidRPr="00EF01B1">
        <w:rPr>
          <w:rFonts w:ascii="Lucida Console" w:hAnsi="Lucida Console"/>
          <w:sz w:val="18"/>
        </w:rPr>
        <w:t>.py --update</w:t>
      </w:r>
      <w:r>
        <w:rPr>
          <w:rFonts w:ascii="Lucida Console" w:hAnsi="Lucida Console"/>
          <w:sz w:val="18"/>
        </w:rPr>
        <w:t xml:space="preserve"> </w:t>
      </w:r>
      <w:r w:rsidRPr="00B17B97">
        <w:rPr>
          <w:rFonts w:asciiTheme="majorHAnsi" w:hAnsiTheme="majorHAnsi" w:cstheme="majorHAnsi"/>
        </w:rPr>
        <w:t>tells candy to run in update mode</w:t>
      </w:r>
    </w:p>
    <w:p w14:paraId="7061E509" w14:textId="77777777" w:rsidR="00EF01B1" w:rsidRPr="00EF01B1" w:rsidRDefault="00EF01B1" w:rsidP="000F6045">
      <w:pPr>
        <w:pStyle w:val="NoSpacing"/>
      </w:pPr>
      <w:r>
        <w:rPr>
          <w:rFonts w:ascii="Lucida Console" w:hAnsi="Lucida Console"/>
          <w:sz w:val="18"/>
        </w:rPr>
        <w:t>-</w:t>
      </w:r>
      <w:proofErr w:type="gramStart"/>
      <w:r>
        <w:rPr>
          <w:rFonts w:ascii="Lucida Console" w:hAnsi="Lucida Console"/>
          <w:sz w:val="18"/>
        </w:rPr>
        <w:t>p  &lt;</w:t>
      </w:r>
      <w:proofErr w:type="gramEnd"/>
      <w:r>
        <w:rPr>
          <w:rFonts w:ascii="Lucida Console" w:hAnsi="Lucida Console"/>
          <w:sz w:val="18"/>
        </w:rPr>
        <w:t xml:space="preserve">profile file&gt; </w:t>
      </w:r>
      <w:r w:rsidRPr="00B17B97">
        <w:rPr>
          <w:rFonts w:asciiTheme="majorHAnsi" w:hAnsiTheme="majorHAnsi" w:cstheme="majorHAnsi"/>
        </w:rPr>
        <w:t>is a previously generated profile file, and</w:t>
      </w:r>
    </w:p>
    <w:p w14:paraId="1AE8CD99" w14:textId="1E7C67D2" w:rsidR="00EF01B1" w:rsidRDefault="00EF01B1" w:rsidP="000F6045">
      <w:pPr>
        <w:pStyle w:val="NoSpacing"/>
      </w:pPr>
      <w:r>
        <w:rPr>
          <w:rFonts w:ascii="Lucida Console" w:hAnsi="Lucida Console"/>
          <w:sz w:val="18"/>
        </w:rPr>
        <w:t xml:space="preserve">-m &lt;mapping file&gt; </w:t>
      </w:r>
      <w:r w:rsidRPr="00B17B97">
        <w:rPr>
          <w:rFonts w:asciiTheme="majorHAnsi" w:hAnsiTheme="majorHAnsi" w:cstheme="majorHAnsi"/>
        </w:rPr>
        <w:t>is the mapping file with the updated annotations</w:t>
      </w:r>
      <w:r w:rsidRPr="00EF01B1">
        <w:t xml:space="preserve"> </w:t>
      </w:r>
    </w:p>
    <w:p w14:paraId="25A7A9F3" w14:textId="77777777" w:rsidR="000F6045" w:rsidRPr="00EF01B1" w:rsidRDefault="000F6045" w:rsidP="000F6045">
      <w:pPr>
        <w:pStyle w:val="NoSpacing"/>
      </w:pPr>
    </w:p>
    <w:p w14:paraId="00A1EC44" w14:textId="6FC68AD6" w:rsidR="00AE4913" w:rsidRDefault="00EF01B1" w:rsidP="00EF01B1">
      <w:pPr>
        <w:pStyle w:val="Heading3"/>
      </w:pPr>
      <w:r>
        <w:t>Installation</w:t>
      </w:r>
    </w:p>
    <w:p w14:paraId="0AB7DE6E" w14:textId="4C8200C9" w:rsidR="000C4408" w:rsidRDefault="00EF01B1" w:rsidP="000C4408">
      <w:r>
        <w:t xml:space="preserve">In order to run, </w:t>
      </w:r>
      <w:r w:rsidR="00AE4913">
        <w:t xml:space="preserve">Candy requires the latest version of </w:t>
      </w:r>
      <w:r w:rsidR="00AE4913" w:rsidRPr="00EF01B1">
        <w:rPr>
          <w:b/>
        </w:rPr>
        <w:t>BLAST</w:t>
      </w:r>
      <w:r w:rsidR="00AE4913">
        <w:t xml:space="preserve">, </w:t>
      </w:r>
      <w:proofErr w:type="gramStart"/>
      <w:r w:rsidR="00AE4913">
        <w:t>it's</w:t>
      </w:r>
      <w:proofErr w:type="gramEnd"/>
      <w:r w:rsidR="00AE4913">
        <w:t xml:space="preserve"> accompanying database</w:t>
      </w:r>
      <w:r>
        <w:t xml:space="preserve"> (</w:t>
      </w:r>
      <w:r w:rsidRPr="00EF01B1">
        <w:rPr>
          <w:b/>
        </w:rPr>
        <w:t>nt_v5</w:t>
      </w:r>
      <w:r>
        <w:t>),</w:t>
      </w:r>
      <w:r w:rsidR="00AE4913">
        <w:t xml:space="preserve"> and </w:t>
      </w:r>
      <w:proofErr w:type="spellStart"/>
      <w:r w:rsidR="00AE4913" w:rsidRPr="00EF01B1">
        <w:rPr>
          <w:b/>
        </w:rPr>
        <w:t>TaxonKit</w:t>
      </w:r>
      <w:proofErr w:type="spellEnd"/>
      <w:r w:rsidR="00AE4913" w:rsidRPr="00EF01B1">
        <w:rPr>
          <w:b/>
        </w:rPr>
        <w:t>.</w:t>
      </w:r>
      <w:r w:rsidR="00AE4913">
        <w:t xml:space="preserve"> </w:t>
      </w:r>
    </w:p>
    <w:p w14:paraId="5AA8C726" w14:textId="7C9762D2" w:rsidR="00AE4913" w:rsidRPr="004E3576" w:rsidRDefault="00AE4913" w:rsidP="000C4408">
      <w:pPr>
        <w:rPr>
          <w:b/>
          <w:sz w:val="22"/>
        </w:rPr>
      </w:pPr>
      <w:r w:rsidRPr="004E3576">
        <w:rPr>
          <w:b/>
          <w:sz w:val="22"/>
        </w:rPr>
        <w:t xml:space="preserve">To download </w:t>
      </w:r>
      <w:hyperlink r:id="rId8" w:history="1">
        <w:proofErr w:type="spellStart"/>
        <w:r w:rsidRPr="004E3576">
          <w:rPr>
            <w:rStyle w:val="Hyperlink"/>
            <w:b/>
            <w:sz w:val="22"/>
          </w:rPr>
          <w:t>TaxonKit</w:t>
        </w:r>
        <w:proofErr w:type="spellEnd"/>
      </w:hyperlink>
      <w:r w:rsidRPr="004E3576">
        <w:rPr>
          <w:b/>
          <w:sz w:val="22"/>
        </w:rPr>
        <w:t>:</w:t>
      </w:r>
    </w:p>
    <w:p w14:paraId="3CFC9F97" w14:textId="799B39C7" w:rsidR="00EF01B1" w:rsidRDefault="00AE4913" w:rsidP="004E3576">
      <w:r w:rsidRPr="007254B2">
        <w:t xml:space="preserve">Download and decompress these files </w:t>
      </w:r>
      <w:r w:rsidR="007254B2">
        <w:t>to a directory in your PATH</w:t>
      </w:r>
      <w:r w:rsidRPr="007254B2">
        <w:t>:</w:t>
      </w:r>
    </w:p>
    <w:p w14:paraId="4709CB14" w14:textId="696D4359" w:rsidR="004E3576" w:rsidRPr="004E3576" w:rsidRDefault="00856BCB" w:rsidP="004E3576">
      <w:pPr>
        <w:ind w:left="720"/>
        <w:rPr>
          <w:rFonts w:ascii="Lucida Console" w:hAnsi="Lucida Console"/>
          <w:color w:val="343838"/>
        </w:rPr>
      </w:pPr>
      <w:hyperlink r:id="rId9" w:history="1">
        <w:r w:rsidR="00F53AEC" w:rsidRPr="00F53AEC">
          <w:rPr>
            <w:rStyle w:val="Hyperlink"/>
            <w:rFonts w:ascii="Lucida Console" w:hAnsi="Lucida Console" w:cstheme="majorHAnsi"/>
          </w:rPr>
          <w:t>https://github.com/shenwei356/taxonkit/releases/download/v0.3.0/taxonkit_linux_amd64.tar.gz</w:t>
        </w:r>
      </w:hyperlink>
      <w:r w:rsidR="00F53AEC" w:rsidRPr="00F53AEC">
        <w:rPr>
          <w:rFonts w:ascii="Lucida Console" w:hAnsi="Lucida Console"/>
          <w:color w:val="343838"/>
        </w:rPr>
        <w:t xml:space="preserve"> </w:t>
      </w:r>
    </w:p>
    <w:p w14:paraId="52EB9BC8" w14:textId="63263C30" w:rsidR="00F53AEC" w:rsidRDefault="00F53AEC" w:rsidP="004E3576">
      <w:proofErr w:type="gramStart"/>
      <w:r>
        <w:t>or</w:t>
      </w:r>
      <w:proofErr w:type="gramEnd"/>
      <w:r>
        <w:t xml:space="preserve"> install via </w:t>
      </w:r>
      <w:proofErr w:type="spellStart"/>
      <w:r>
        <w:t>conda</w:t>
      </w:r>
      <w:proofErr w:type="spellEnd"/>
      <w:r w:rsidR="004E3576">
        <w:t>:</w:t>
      </w:r>
    </w:p>
    <w:p w14:paraId="5B03677A" w14:textId="43BAC0E1" w:rsidR="00F53AEC" w:rsidRPr="00F53AEC" w:rsidRDefault="00F53AEC" w:rsidP="004E3576">
      <w:pPr>
        <w:ind w:firstLine="720"/>
        <w:rPr>
          <w:rFonts w:ascii="Lucida Console" w:hAnsi="Lucida Console"/>
        </w:rPr>
      </w:pPr>
      <w:proofErr w:type="spellStart"/>
      <w:proofErr w:type="gramStart"/>
      <w:r w:rsidRPr="00F53AEC">
        <w:rPr>
          <w:rFonts w:ascii="Lucida Console" w:hAnsi="Lucida Console"/>
        </w:rPr>
        <w:t>conda</w:t>
      </w:r>
      <w:proofErr w:type="spellEnd"/>
      <w:proofErr w:type="gramEnd"/>
      <w:r w:rsidRPr="00F53AEC">
        <w:rPr>
          <w:rFonts w:ascii="Lucida Console" w:hAnsi="Lucida Console"/>
        </w:rPr>
        <w:t xml:space="preserve"> install -c </w:t>
      </w:r>
      <w:proofErr w:type="spellStart"/>
      <w:r w:rsidRPr="00F53AEC">
        <w:rPr>
          <w:rFonts w:ascii="Lucida Console" w:hAnsi="Lucida Console"/>
        </w:rPr>
        <w:t>bioconda</w:t>
      </w:r>
      <w:proofErr w:type="spellEnd"/>
      <w:r w:rsidRPr="00F53AEC">
        <w:rPr>
          <w:rFonts w:ascii="Lucida Console" w:hAnsi="Lucida Console"/>
        </w:rPr>
        <w:t xml:space="preserve"> </w:t>
      </w:r>
      <w:proofErr w:type="spellStart"/>
      <w:r w:rsidRPr="00F53AEC">
        <w:rPr>
          <w:rFonts w:ascii="Lucida Console" w:hAnsi="Lucida Console"/>
        </w:rPr>
        <w:t>taxonkit</w:t>
      </w:r>
      <w:proofErr w:type="spellEnd"/>
    </w:p>
    <w:p w14:paraId="5235617B" w14:textId="77777777" w:rsidR="004E3576" w:rsidRDefault="004E3576" w:rsidP="000C4408">
      <w:pPr>
        <w:rPr>
          <w:b/>
        </w:rPr>
      </w:pPr>
    </w:p>
    <w:p w14:paraId="7521A625" w14:textId="7C5C116D" w:rsidR="007254B2" w:rsidRPr="004E3576" w:rsidRDefault="007254B2" w:rsidP="000C4408">
      <w:pPr>
        <w:rPr>
          <w:b/>
          <w:sz w:val="22"/>
        </w:rPr>
      </w:pPr>
      <w:r w:rsidRPr="004E3576">
        <w:rPr>
          <w:b/>
          <w:sz w:val="22"/>
        </w:rPr>
        <w:t>To download BLAST and</w:t>
      </w:r>
      <w:r w:rsidR="004E3576" w:rsidRPr="004E3576">
        <w:rPr>
          <w:b/>
          <w:sz w:val="22"/>
        </w:rPr>
        <w:t xml:space="preserve"> the corresponding </w:t>
      </w:r>
      <w:r w:rsidRPr="004E3576">
        <w:rPr>
          <w:b/>
          <w:sz w:val="22"/>
        </w:rPr>
        <w:t>BLAST nucleotide database:</w:t>
      </w:r>
    </w:p>
    <w:p w14:paraId="549E5EB5" w14:textId="585BED9D" w:rsidR="007254B2" w:rsidRPr="004E3576" w:rsidRDefault="007254B2" w:rsidP="004E3576">
      <w:pPr>
        <w:pStyle w:val="NoSpacing"/>
        <w:spacing w:line="360" w:lineRule="auto"/>
        <w:rPr>
          <w:rFonts w:asciiTheme="majorHAnsi" w:hAnsiTheme="majorHAnsi" w:cstheme="majorHAnsi"/>
          <w:sz w:val="20"/>
        </w:rPr>
      </w:pPr>
      <w:r w:rsidRPr="004E3576">
        <w:rPr>
          <w:rFonts w:asciiTheme="majorHAnsi" w:hAnsiTheme="majorHAnsi" w:cstheme="majorHAnsi"/>
          <w:sz w:val="20"/>
        </w:rPr>
        <w:t xml:space="preserve">Download the latest version of </w:t>
      </w:r>
      <w:hyperlink r:id="rId10" w:history="1">
        <w:r w:rsidRPr="004E3576">
          <w:rPr>
            <w:rStyle w:val="Hyperlink"/>
            <w:rFonts w:asciiTheme="majorHAnsi" w:hAnsiTheme="majorHAnsi" w:cstheme="majorHAnsi"/>
            <w:sz w:val="20"/>
          </w:rPr>
          <w:t>BLAST</w:t>
        </w:r>
      </w:hyperlink>
      <w:r w:rsidRPr="004E3576">
        <w:rPr>
          <w:rFonts w:asciiTheme="majorHAnsi" w:hAnsiTheme="majorHAnsi" w:cstheme="majorHAnsi"/>
          <w:sz w:val="20"/>
        </w:rPr>
        <w:t xml:space="preserve"> for your system:</w:t>
      </w:r>
    </w:p>
    <w:p w14:paraId="3CDA40C2" w14:textId="5FDEE796" w:rsidR="007254B2" w:rsidRPr="004E3576" w:rsidRDefault="007254B2" w:rsidP="004E3576">
      <w:pPr>
        <w:pStyle w:val="NoSpacing"/>
        <w:spacing w:line="360" w:lineRule="auto"/>
        <w:ind w:left="633" w:hanging="547"/>
        <w:rPr>
          <w:rFonts w:ascii="Lucida Console" w:hAnsi="Lucida Console"/>
          <w:sz w:val="18"/>
          <w:szCs w:val="18"/>
        </w:rPr>
      </w:pPr>
      <w:r>
        <w:rPr>
          <w:rFonts w:asciiTheme="majorHAnsi" w:hAnsiTheme="majorHAnsi" w:cstheme="majorHAnsi"/>
        </w:rPr>
        <w:tab/>
      </w:r>
      <w:r>
        <w:rPr>
          <w:rFonts w:asciiTheme="majorHAnsi" w:hAnsiTheme="majorHAnsi" w:cstheme="majorHAnsi"/>
        </w:rPr>
        <w:tab/>
      </w:r>
      <w:proofErr w:type="spellStart"/>
      <w:proofErr w:type="gramStart"/>
      <w:r w:rsidRPr="004E3576">
        <w:rPr>
          <w:rFonts w:ascii="Lucida Console" w:hAnsi="Lucida Console" w:cstheme="majorHAnsi"/>
          <w:sz w:val="18"/>
          <w:szCs w:val="18"/>
        </w:rPr>
        <w:t>wget</w:t>
      </w:r>
      <w:proofErr w:type="spellEnd"/>
      <w:proofErr w:type="gramEnd"/>
      <w:r w:rsidRPr="004E3576">
        <w:rPr>
          <w:rFonts w:ascii="Lucida Console" w:hAnsi="Lucida Console" w:cstheme="majorHAnsi"/>
          <w:sz w:val="18"/>
          <w:szCs w:val="18"/>
        </w:rPr>
        <w:t xml:space="preserve"> </w:t>
      </w:r>
      <w:hyperlink r:id="rId11" w:history="1">
        <w:r w:rsidRPr="004E3576">
          <w:rPr>
            <w:rStyle w:val="Hyperlink"/>
            <w:rFonts w:ascii="Lucida Console" w:hAnsi="Lucida Console"/>
            <w:sz w:val="18"/>
            <w:szCs w:val="18"/>
          </w:rPr>
          <w:t>ftp://ftp.ncbi.nlm.nih.gov/blast/executables/LATEST/ncbi-blast-2.9.0+-x64-linux.tar.gz</w:t>
        </w:r>
      </w:hyperlink>
      <w:r w:rsidRPr="004E3576">
        <w:rPr>
          <w:rFonts w:ascii="Lucida Console" w:hAnsi="Lucida Console"/>
          <w:sz w:val="18"/>
          <w:szCs w:val="18"/>
        </w:rPr>
        <w:t xml:space="preserve"> </w:t>
      </w:r>
    </w:p>
    <w:p w14:paraId="0567519E" w14:textId="205FB907" w:rsidR="00F53AEC" w:rsidRPr="004E3576" w:rsidRDefault="00F53AEC" w:rsidP="004E3576">
      <w:pPr>
        <w:pStyle w:val="NoSpacing"/>
        <w:spacing w:line="360" w:lineRule="auto"/>
        <w:ind w:left="633" w:hanging="547"/>
        <w:rPr>
          <w:rFonts w:ascii="Lucida Console" w:hAnsi="Lucida Console"/>
          <w:sz w:val="18"/>
          <w:szCs w:val="18"/>
        </w:rPr>
      </w:pPr>
      <w:r w:rsidRPr="004E3576">
        <w:rPr>
          <w:rFonts w:ascii="Lucida Console" w:hAnsi="Lucida Console"/>
          <w:sz w:val="18"/>
          <w:szCs w:val="18"/>
        </w:rPr>
        <w:tab/>
      </w:r>
      <w:r w:rsidRPr="004E3576">
        <w:rPr>
          <w:rFonts w:ascii="Lucida Console" w:hAnsi="Lucida Console"/>
          <w:sz w:val="18"/>
          <w:szCs w:val="18"/>
        </w:rPr>
        <w:tab/>
      </w:r>
      <w:proofErr w:type="gramStart"/>
      <w:r w:rsidRPr="004E3576">
        <w:rPr>
          <w:rFonts w:ascii="Lucida Console" w:hAnsi="Lucida Console"/>
          <w:sz w:val="18"/>
          <w:szCs w:val="18"/>
        </w:rPr>
        <w:t>tar</w:t>
      </w:r>
      <w:proofErr w:type="gramEnd"/>
      <w:r w:rsidRPr="004E3576">
        <w:rPr>
          <w:rFonts w:ascii="Lucida Console" w:hAnsi="Lucida Console"/>
          <w:sz w:val="18"/>
          <w:szCs w:val="18"/>
        </w:rPr>
        <w:t xml:space="preserve"> </w:t>
      </w:r>
      <w:proofErr w:type="spellStart"/>
      <w:r w:rsidRPr="004E3576">
        <w:rPr>
          <w:rFonts w:ascii="Lucida Console" w:hAnsi="Lucida Console"/>
          <w:sz w:val="18"/>
          <w:szCs w:val="18"/>
        </w:rPr>
        <w:t>zxvpf</w:t>
      </w:r>
      <w:proofErr w:type="spellEnd"/>
      <w:r w:rsidRPr="004E3576">
        <w:rPr>
          <w:rFonts w:ascii="Lucida Console" w:hAnsi="Lucida Console"/>
          <w:sz w:val="18"/>
          <w:szCs w:val="18"/>
        </w:rPr>
        <w:t xml:space="preserve"> ncbi-blast-2.9.0+-x64-linux.tar.gz</w:t>
      </w:r>
    </w:p>
    <w:p w14:paraId="1349F8D8" w14:textId="21912455" w:rsidR="00F53AEC" w:rsidRPr="004E3576" w:rsidRDefault="00F53AEC" w:rsidP="004E3576">
      <w:pPr>
        <w:pStyle w:val="NoSpacing"/>
        <w:spacing w:line="360" w:lineRule="auto"/>
        <w:ind w:left="633" w:hanging="547"/>
        <w:rPr>
          <w:rFonts w:ascii="Lucida Console" w:hAnsi="Lucida Console"/>
          <w:sz w:val="18"/>
          <w:szCs w:val="18"/>
        </w:rPr>
      </w:pPr>
      <w:r w:rsidRPr="004E3576">
        <w:rPr>
          <w:rFonts w:ascii="Lucida Console" w:hAnsi="Lucida Console"/>
          <w:sz w:val="18"/>
          <w:szCs w:val="18"/>
        </w:rPr>
        <w:tab/>
      </w:r>
      <w:r w:rsidRPr="004E3576">
        <w:rPr>
          <w:rFonts w:ascii="Lucida Console" w:hAnsi="Lucida Console"/>
          <w:sz w:val="18"/>
          <w:szCs w:val="18"/>
        </w:rPr>
        <w:tab/>
      </w:r>
      <w:proofErr w:type="gramStart"/>
      <w:r w:rsidRPr="004E3576">
        <w:rPr>
          <w:rFonts w:ascii="Lucida Console" w:hAnsi="Lucida Console"/>
          <w:sz w:val="18"/>
          <w:szCs w:val="18"/>
        </w:rPr>
        <w:t>export</w:t>
      </w:r>
      <w:proofErr w:type="gramEnd"/>
      <w:r w:rsidRPr="004E3576">
        <w:rPr>
          <w:rFonts w:ascii="Lucida Console" w:hAnsi="Lucida Console"/>
          <w:sz w:val="18"/>
          <w:szCs w:val="18"/>
        </w:rPr>
        <w:t xml:space="preserve"> PATH=$HOME/ ncbi-blast-2.9.0+/bin</w:t>
      </w:r>
      <w:r w:rsidR="004E3576">
        <w:rPr>
          <w:rFonts w:ascii="Lucida Console" w:hAnsi="Lucida Console"/>
          <w:sz w:val="18"/>
          <w:szCs w:val="18"/>
        </w:rPr>
        <w:t>:</w:t>
      </w:r>
      <w:r w:rsidR="004E3576" w:rsidRPr="004E3576">
        <w:rPr>
          <w:rFonts w:ascii="Lucida Console" w:hAnsi="Lucida Console"/>
          <w:sz w:val="18"/>
          <w:szCs w:val="18"/>
        </w:rPr>
        <w:t>$PATH</w:t>
      </w:r>
    </w:p>
    <w:p w14:paraId="2C5850D4" w14:textId="46495A53" w:rsidR="00F53AEC" w:rsidRDefault="00F53AEC" w:rsidP="004E3576">
      <w:pPr>
        <w:pStyle w:val="NoSpacing"/>
        <w:spacing w:line="360" w:lineRule="auto"/>
      </w:pPr>
      <w:r w:rsidRPr="00F53AEC">
        <w:rPr>
          <w:rFonts w:ascii="Lucida Console" w:hAnsi="Lucida Console"/>
          <w:sz w:val="20"/>
        </w:rPr>
        <w:tab/>
      </w:r>
      <w:r w:rsidRPr="00F53AEC">
        <w:rPr>
          <w:rFonts w:ascii="Lucida Console" w:hAnsi="Lucida Console"/>
          <w:sz w:val="20"/>
        </w:rPr>
        <w:tab/>
      </w:r>
    </w:p>
    <w:p w14:paraId="071AE97D" w14:textId="45FF547D" w:rsidR="00F53AEC" w:rsidRPr="004E3576" w:rsidRDefault="00F53AEC" w:rsidP="004E3576">
      <w:pPr>
        <w:pStyle w:val="NoSpacing"/>
        <w:spacing w:line="360" w:lineRule="auto"/>
        <w:rPr>
          <w:rFonts w:asciiTheme="majorHAnsi" w:hAnsiTheme="majorHAnsi" w:cstheme="majorHAnsi"/>
          <w:sz w:val="20"/>
        </w:rPr>
      </w:pPr>
      <w:r w:rsidRPr="004E3576">
        <w:rPr>
          <w:rFonts w:asciiTheme="majorHAnsi" w:hAnsiTheme="majorHAnsi" w:cstheme="majorHAnsi"/>
          <w:sz w:val="20"/>
        </w:rPr>
        <w:t>Download the latest BLAST</w:t>
      </w:r>
      <w:r w:rsidR="00206689" w:rsidRPr="004E3576">
        <w:rPr>
          <w:rFonts w:asciiTheme="majorHAnsi" w:hAnsiTheme="majorHAnsi" w:cstheme="majorHAnsi"/>
          <w:sz w:val="20"/>
        </w:rPr>
        <w:t xml:space="preserve"> nucleotide</w:t>
      </w:r>
      <w:r w:rsidRPr="004E3576">
        <w:rPr>
          <w:rFonts w:asciiTheme="majorHAnsi" w:hAnsiTheme="majorHAnsi" w:cstheme="majorHAnsi"/>
          <w:sz w:val="20"/>
        </w:rPr>
        <w:t xml:space="preserve"> database:</w:t>
      </w:r>
    </w:p>
    <w:p w14:paraId="66F491B9" w14:textId="7A670201" w:rsidR="00F53AEC" w:rsidRPr="004E3576" w:rsidRDefault="00F53AEC" w:rsidP="004E3576">
      <w:pPr>
        <w:pStyle w:val="NoSpacing"/>
        <w:spacing w:line="360" w:lineRule="auto"/>
        <w:rPr>
          <w:rFonts w:ascii="Lucida Console" w:hAnsi="Lucida Console"/>
          <w:sz w:val="18"/>
          <w:szCs w:val="18"/>
        </w:rPr>
      </w:pPr>
      <w:r w:rsidRPr="0030625D">
        <w:rPr>
          <w:rFonts w:ascii="Lucida Console" w:hAnsi="Lucida Console"/>
        </w:rPr>
        <w:tab/>
      </w:r>
      <w:proofErr w:type="spellStart"/>
      <w:proofErr w:type="gramStart"/>
      <w:r w:rsidRPr="004E3576">
        <w:rPr>
          <w:rFonts w:ascii="Lucida Console" w:hAnsi="Lucida Console"/>
          <w:sz w:val="18"/>
          <w:szCs w:val="18"/>
        </w:rPr>
        <w:t>mkdir</w:t>
      </w:r>
      <w:proofErr w:type="spellEnd"/>
      <w:proofErr w:type="gramEnd"/>
      <w:r w:rsidRPr="004E3576">
        <w:rPr>
          <w:rFonts w:ascii="Lucida Console" w:hAnsi="Lucida Console"/>
          <w:sz w:val="18"/>
          <w:szCs w:val="18"/>
        </w:rPr>
        <w:t xml:space="preserve"> $HOME/</w:t>
      </w:r>
      <w:proofErr w:type="spellStart"/>
      <w:r w:rsidRPr="004E3576">
        <w:rPr>
          <w:rFonts w:ascii="Lucida Console" w:hAnsi="Lucida Console"/>
          <w:sz w:val="18"/>
          <w:szCs w:val="18"/>
        </w:rPr>
        <w:t>blastdb</w:t>
      </w:r>
      <w:proofErr w:type="spellEnd"/>
      <w:r w:rsidR="004E3576">
        <w:rPr>
          <w:rFonts w:ascii="Lucida Console" w:hAnsi="Lucida Console"/>
          <w:sz w:val="18"/>
          <w:szCs w:val="18"/>
        </w:rPr>
        <w:tab/>
      </w:r>
      <w:r w:rsidR="004E3576">
        <w:rPr>
          <w:rFonts w:ascii="Lucida Console" w:hAnsi="Lucida Console"/>
          <w:sz w:val="18"/>
          <w:szCs w:val="18"/>
        </w:rPr>
        <w:tab/>
      </w:r>
      <w:r w:rsidR="004E3576" w:rsidRPr="004E3576">
        <w:rPr>
          <w:rFonts w:asciiTheme="majorHAnsi" w:hAnsiTheme="majorHAnsi" w:cstheme="majorHAnsi"/>
          <w:sz w:val="20"/>
          <w:szCs w:val="18"/>
        </w:rPr>
        <w:t>#create a directory to store the BLAST database</w:t>
      </w:r>
    </w:p>
    <w:p w14:paraId="729E5058" w14:textId="051B0997" w:rsidR="00F53AEC" w:rsidRPr="004E3576" w:rsidRDefault="00F53AEC" w:rsidP="004E3576">
      <w:pPr>
        <w:pStyle w:val="NoSpacing"/>
        <w:spacing w:line="360" w:lineRule="auto"/>
        <w:rPr>
          <w:rFonts w:ascii="Lucida Console" w:hAnsi="Lucida Console" w:cstheme="majorHAnsi"/>
          <w:sz w:val="18"/>
          <w:szCs w:val="18"/>
        </w:rPr>
      </w:pPr>
      <w:r w:rsidRPr="004E3576">
        <w:rPr>
          <w:rFonts w:ascii="Lucida Console" w:hAnsi="Lucida Console" w:cstheme="majorHAnsi"/>
          <w:sz w:val="18"/>
          <w:szCs w:val="18"/>
        </w:rPr>
        <w:tab/>
      </w:r>
      <w:proofErr w:type="gramStart"/>
      <w:r w:rsidRPr="004E3576">
        <w:rPr>
          <w:rFonts w:ascii="Lucida Console" w:hAnsi="Lucida Console" w:cstheme="majorHAnsi"/>
          <w:sz w:val="18"/>
          <w:szCs w:val="18"/>
        </w:rPr>
        <w:t>export</w:t>
      </w:r>
      <w:proofErr w:type="gramEnd"/>
      <w:r w:rsidRPr="004E3576">
        <w:rPr>
          <w:rFonts w:ascii="Lucida Console" w:hAnsi="Lucida Console" w:cstheme="majorHAnsi"/>
          <w:sz w:val="18"/>
          <w:szCs w:val="18"/>
        </w:rPr>
        <w:t xml:space="preserve"> BLASTDB=$HOME/</w:t>
      </w:r>
      <w:proofErr w:type="spellStart"/>
      <w:r w:rsidRPr="004E3576">
        <w:rPr>
          <w:rFonts w:ascii="Lucida Console" w:hAnsi="Lucida Console" w:cstheme="majorHAnsi"/>
          <w:sz w:val="18"/>
          <w:szCs w:val="18"/>
        </w:rPr>
        <w:t>blastdb</w:t>
      </w:r>
      <w:proofErr w:type="spellEnd"/>
      <w:r w:rsidR="004E3576">
        <w:rPr>
          <w:rFonts w:ascii="Lucida Console" w:hAnsi="Lucida Console" w:cstheme="majorHAnsi"/>
          <w:sz w:val="18"/>
          <w:szCs w:val="18"/>
        </w:rPr>
        <w:tab/>
      </w:r>
      <w:r w:rsidR="004E3576" w:rsidRPr="004E3576">
        <w:rPr>
          <w:rFonts w:asciiTheme="majorHAnsi" w:hAnsiTheme="majorHAnsi" w:cstheme="majorHAnsi"/>
          <w:sz w:val="20"/>
          <w:szCs w:val="18"/>
        </w:rPr>
        <w:t xml:space="preserve">#make sure the environmental variable </w:t>
      </w:r>
      <w:r w:rsidR="004E3576" w:rsidRPr="004E3576">
        <w:rPr>
          <w:rFonts w:ascii="Lucida Console" w:hAnsi="Lucida Console" w:cstheme="majorHAnsi"/>
          <w:sz w:val="18"/>
          <w:szCs w:val="18"/>
        </w:rPr>
        <w:t>BLASTDB</w:t>
      </w:r>
      <w:r w:rsidR="004E3576">
        <w:rPr>
          <w:rFonts w:asciiTheme="majorHAnsi" w:hAnsiTheme="majorHAnsi" w:cstheme="majorHAnsi"/>
          <w:sz w:val="20"/>
          <w:szCs w:val="18"/>
        </w:rPr>
        <w:t xml:space="preserve"> </w:t>
      </w:r>
      <w:r w:rsidR="004E3576" w:rsidRPr="004E3576">
        <w:rPr>
          <w:rFonts w:asciiTheme="majorHAnsi" w:hAnsiTheme="majorHAnsi" w:cstheme="majorHAnsi"/>
          <w:sz w:val="20"/>
          <w:szCs w:val="18"/>
        </w:rPr>
        <w:t>is set to that directory</w:t>
      </w:r>
    </w:p>
    <w:p w14:paraId="5748B08A" w14:textId="61E4D104" w:rsidR="0030625D" w:rsidRPr="004E3576" w:rsidRDefault="0030625D" w:rsidP="004E3576">
      <w:pPr>
        <w:pStyle w:val="NoSpacing"/>
        <w:spacing w:line="360" w:lineRule="auto"/>
        <w:rPr>
          <w:rFonts w:ascii="Lucida Console" w:hAnsi="Lucida Console" w:cstheme="majorHAnsi"/>
          <w:sz w:val="18"/>
          <w:szCs w:val="18"/>
        </w:rPr>
      </w:pPr>
      <w:r w:rsidRPr="004E3576">
        <w:rPr>
          <w:rFonts w:ascii="Lucida Console" w:hAnsi="Lucida Console" w:cstheme="majorHAnsi"/>
          <w:sz w:val="18"/>
          <w:szCs w:val="18"/>
        </w:rPr>
        <w:tab/>
      </w:r>
      <w:proofErr w:type="gramStart"/>
      <w:r w:rsidRPr="004E3576">
        <w:rPr>
          <w:rFonts w:ascii="Lucida Console" w:hAnsi="Lucida Console" w:cstheme="majorHAnsi"/>
          <w:sz w:val="18"/>
          <w:szCs w:val="18"/>
        </w:rPr>
        <w:t>cd</w:t>
      </w:r>
      <w:proofErr w:type="gramEnd"/>
      <w:r w:rsidRPr="004E3576">
        <w:rPr>
          <w:rFonts w:ascii="Lucida Console" w:hAnsi="Lucida Console" w:cstheme="majorHAnsi"/>
          <w:sz w:val="18"/>
          <w:szCs w:val="18"/>
        </w:rPr>
        <w:t xml:space="preserve"> $HOME/</w:t>
      </w:r>
      <w:proofErr w:type="spellStart"/>
      <w:r w:rsidRPr="004E3576">
        <w:rPr>
          <w:rFonts w:ascii="Lucida Console" w:hAnsi="Lucida Console" w:cstheme="majorHAnsi"/>
          <w:sz w:val="18"/>
          <w:szCs w:val="18"/>
        </w:rPr>
        <w:t>blastdb</w:t>
      </w:r>
      <w:proofErr w:type="spellEnd"/>
    </w:p>
    <w:p w14:paraId="223373B3" w14:textId="4E419A47" w:rsidR="0030625D" w:rsidRDefault="0030625D" w:rsidP="004E3576">
      <w:pPr>
        <w:pStyle w:val="NoSpacing"/>
        <w:spacing w:line="360" w:lineRule="auto"/>
        <w:rPr>
          <w:rFonts w:ascii="Lucida Console" w:hAnsi="Lucida Console" w:cstheme="majorHAnsi"/>
          <w:sz w:val="18"/>
          <w:szCs w:val="18"/>
        </w:rPr>
      </w:pPr>
      <w:r w:rsidRPr="004E3576">
        <w:rPr>
          <w:rFonts w:ascii="Lucida Console" w:hAnsi="Lucida Console" w:cstheme="majorHAnsi"/>
          <w:sz w:val="18"/>
          <w:szCs w:val="18"/>
        </w:rPr>
        <w:tab/>
        <w:t>update_blastdb.pl --decompress nt</w:t>
      </w:r>
      <w:r w:rsidR="00120386" w:rsidRPr="004E3576">
        <w:rPr>
          <w:rFonts w:ascii="Lucida Console" w:hAnsi="Lucida Console" w:cstheme="majorHAnsi"/>
          <w:sz w:val="18"/>
          <w:szCs w:val="18"/>
        </w:rPr>
        <w:t>_v5</w:t>
      </w:r>
    </w:p>
    <w:p w14:paraId="2B7A201D" w14:textId="0AD1DD1E" w:rsidR="004E3576" w:rsidRPr="00736491" w:rsidRDefault="004E3576" w:rsidP="004E3576">
      <w:pPr>
        <w:pStyle w:val="NoSpacing"/>
        <w:spacing w:line="360" w:lineRule="auto"/>
        <w:rPr>
          <w:rFonts w:asciiTheme="majorHAnsi" w:hAnsiTheme="majorHAnsi" w:cstheme="majorHAnsi"/>
          <w:b/>
          <w:sz w:val="20"/>
          <w:szCs w:val="18"/>
        </w:rPr>
      </w:pPr>
      <w:r w:rsidRPr="00736491">
        <w:rPr>
          <w:rFonts w:asciiTheme="majorHAnsi" w:hAnsiTheme="majorHAnsi" w:cstheme="majorHAnsi"/>
          <w:b/>
          <w:sz w:val="20"/>
          <w:szCs w:val="18"/>
        </w:rPr>
        <w:t xml:space="preserve">Note: </w:t>
      </w:r>
    </w:p>
    <w:p w14:paraId="301C8C02" w14:textId="73933339" w:rsidR="004E3576" w:rsidRDefault="004E3576" w:rsidP="004E3576">
      <w:pPr>
        <w:pStyle w:val="NoSpacing"/>
        <w:spacing w:line="360" w:lineRule="auto"/>
        <w:rPr>
          <w:rFonts w:asciiTheme="majorHAnsi" w:hAnsiTheme="majorHAnsi" w:cstheme="majorHAnsi"/>
          <w:sz w:val="18"/>
          <w:szCs w:val="18"/>
        </w:rPr>
      </w:pPr>
      <w:r>
        <w:rPr>
          <w:rFonts w:asciiTheme="majorHAnsi" w:hAnsiTheme="majorHAnsi" w:cstheme="majorHAnsi"/>
          <w:sz w:val="18"/>
          <w:szCs w:val="18"/>
        </w:rPr>
        <w:t xml:space="preserve">The newest version of BLAST and the BLAST nt_v5 are already installed on </w:t>
      </w:r>
      <w:proofErr w:type="spellStart"/>
      <w:r>
        <w:rPr>
          <w:rFonts w:asciiTheme="majorHAnsi" w:hAnsiTheme="majorHAnsi" w:cstheme="majorHAnsi"/>
          <w:sz w:val="18"/>
          <w:szCs w:val="18"/>
        </w:rPr>
        <w:t>abilbeast</w:t>
      </w:r>
      <w:proofErr w:type="spellEnd"/>
      <w:r>
        <w:rPr>
          <w:rFonts w:asciiTheme="majorHAnsi" w:hAnsiTheme="majorHAnsi" w:cstheme="majorHAnsi"/>
          <w:sz w:val="18"/>
          <w:szCs w:val="18"/>
        </w:rPr>
        <w:t>. You can run candy.py by running:</w:t>
      </w:r>
    </w:p>
    <w:p w14:paraId="7120FC2E" w14:textId="3B9A947C" w:rsidR="004E3576" w:rsidRPr="00736491" w:rsidRDefault="00736491" w:rsidP="004E3576">
      <w:pPr>
        <w:pStyle w:val="NoSpacing"/>
        <w:spacing w:line="360" w:lineRule="auto"/>
        <w:rPr>
          <w:rFonts w:ascii="Lucida Console" w:hAnsi="Lucida Console" w:cstheme="majorHAnsi"/>
          <w:sz w:val="18"/>
          <w:szCs w:val="18"/>
        </w:rPr>
      </w:pPr>
      <w:proofErr w:type="gramStart"/>
      <w:r w:rsidRPr="00736491">
        <w:rPr>
          <w:rFonts w:ascii="Lucida Console" w:hAnsi="Lucida Console" w:cstheme="majorHAnsi"/>
          <w:sz w:val="18"/>
          <w:szCs w:val="18"/>
        </w:rPr>
        <w:t>export</w:t>
      </w:r>
      <w:proofErr w:type="gramEnd"/>
      <w:r w:rsidR="004E3576" w:rsidRPr="00736491">
        <w:rPr>
          <w:rFonts w:ascii="Lucida Console" w:hAnsi="Lucida Console" w:cstheme="majorHAnsi"/>
          <w:sz w:val="18"/>
          <w:szCs w:val="18"/>
        </w:rPr>
        <w:t xml:space="preserve"> </w:t>
      </w:r>
      <w:r w:rsidRPr="00736491">
        <w:rPr>
          <w:rFonts w:ascii="Lucida Console" w:hAnsi="Lucida Console" w:cstheme="majorHAnsi"/>
          <w:sz w:val="18"/>
          <w:szCs w:val="18"/>
        </w:rPr>
        <w:t>PATH=/storage/</w:t>
      </w:r>
      <w:proofErr w:type="spellStart"/>
      <w:r w:rsidRPr="00736491">
        <w:rPr>
          <w:rFonts w:ascii="Lucida Console" w:hAnsi="Lucida Console" w:cstheme="majorHAnsi"/>
          <w:sz w:val="18"/>
          <w:szCs w:val="18"/>
        </w:rPr>
        <w:t>blastdb</w:t>
      </w:r>
      <w:proofErr w:type="spellEnd"/>
      <w:r w:rsidRPr="00736491">
        <w:rPr>
          <w:rFonts w:ascii="Lucida Console" w:hAnsi="Lucida Console" w:cstheme="majorHAnsi"/>
          <w:sz w:val="18"/>
          <w:szCs w:val="18"/>
        </w:rPr>
        <w:t>/v5/ncbi-blast-2.8.1+/bin/:$PATH</w:t>
      </w:r>
    </w:p>
    <w:p w14:paraId="68AA69D3" w14:textId="10E728D1" w:rsidR="00736491" w:rsidRPr="00736491" w:rsidRDefault="00736491" w:rsidP="004E3576">
      <w:pPr>
        <w:pStyle w:val="NoSpacing"/>
        <w:spacing w:line="360" w:lineRule="auto"/>
        <w:rPr>
          <w:rFonts w:ascii="Lucida Console" w:hAnsi="Lucida Console" w:cstheme="majorHAnsi"/>
          <w:sz w:val="18"/>
          <w:szCs w:val="18"/>
        </w:rPr>
      </w:pPr>
      <w:proofErr w:type="gramStart"/>
      <w:r w:rsidRPr="00736491">
        <w:rPr>
          <w:rFonts w:ascii="Lucida Console" w:hAnsi="Lucida Console" w:cstheme="majorHAnsi"/>
          <w:sz w:val="18"/>
          <w:szCs w:val="18"/>
        </w:rPr>
        <w:t>export</w:t>
      </w:r>
      <w:proofErr w:type="gramEnd"/>
      <w:r w:rsidRPr="00736491">
        <w:rPr>
          <w:rFonts w:ascii="Lucida Console" w:hAnsi="Lucida Console" w:cstheme="majorHAnsi"/>
          <w:sz w:val="18"/>
          <w:szCs w:val="18"/>
        </w:rPr>
        <w:t xml:space="preserve"> BLASTDB=/storage/</w:t>
      </w:r>
      <w:proofErr w:type="spellStart"/>
      <w:r w:rsidRPr="00736491">
        <w:rPr>
          <w:rFonts w:ascii="Lucida Console" w:hAnsi="Lucida Console" w:cstheme="majorHAnsi"/>
          <w:sz w:val="18"/>
          <w:szCs w:val="18"/>
        </w:rPr>
        <w:t>blastdb</w:t>
      </w:r>
      <w:proofErr w:type="spellEnd"/>
      <w:r w:rsidRPr="00736491">
        <w:rPr>
          <w:rFonts w:ascii="Lucida Console" w:hAnsi="Lucida Console" w:cstheme="majorHAnsi"/>
          <w:sz w:val="18"/>
          <w:szCs w:val="18"/>
        </w:rPr>
        <w:t>/v5</w:t>
      </w:r>
      <w:bookmarkStart w:id="0" w:name="_GoBack"/>
      <w:bookmarkEnd w:id="0"/>
    </w:p>
    <w:sectPr w:rsidR="00736491" w:rsidRPr="00736491" w:rsidSect="00412E72">
      <w:headerReference w:type="default" r:id="rId12"/>
      <w:footerReference w:type="default" r:id="rId13"/>
      <w:pgSz w:w="12240" w:h="15840"/>
      <w:pgMar w:top="144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7E079" w14:textId="77777777" w:rsidR="00856BCB" w:rsidRDefault="00856BCB" w:rsidP="000E7806">
      <w:pPr>
        <w:spacing w:after="0" w:line="240" w:lineRule="auto"/>
      </w:pPr>
      <w:r>
        <w:separator/>
      </w:r>
    </w:p>
  </w:endnote>
  <w:endnote w:type="continuationSeparator" w:id="0">
    <w:p w14:paraId="1F2BCBFC" w14:textId="77777777" w:rsidR="00856BCB" w:rsidRDefault="00856BCB" w:rsidP="000E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379C0" w14:textId="71EC0818" w:rsidR="00072064" w:rsidRDefault="00072064">
    <w:pPr>
      <w:pStyle w:val="Footer"/>
      <w:jc w:val="right"/>
    </w:pPr>
    <w:r>
      <w:rPr>
        <w:color w:val="5B9BD5" w:themeColor="accent1"/>
        <w:szCs w:val="20"/>
      </w:rPr>
      <w:t xml:space="preserve">pg. </w:t>
    </w:r>
    <w:r>
      <w:rPr>
        <w:color w:val="5B9BD5" w:themeColor="accent1"/>
        <w:szCs w:val="20"/>
      </w:rPr>
      <w:fldChar w:fldCharType="begin"/>
    </w:r>
    <w:r>
      <w:rPr>
        <w:color w:val="5B9BD5" w:themeColor="accent1"/>
        <w:szCs w:val="20"/>
      </w:rPr>
      <w:instrText xml:space="preserve"> PAGE  \* Arabic </w:instrText>
    </w:r>
    <w:r>
      <w:rPr>
        <w:color w:val="5B9BD5" w:themeColor="accent1"/>
        <w:szCs w:val="20"/>
      </w:rPr>
      <w:fldChar w:fldCharType="separate"/>
    </w:r>
    <w:r w:rsidR="00B17B97">
      <w:rPr>
        <w:noProof/>
        <w:color w:val="5B9BD5" w:themeColor="accent1"/>
        <w:szCs w:val="20"/>
      </w:rPr>
      <w:t>5</w:t>
    </w:r>
    <w:r>
      <w:rPr>
        <w:color w:val="5B9BD5" w:themeColor="accent1"/>
        <w:szCs w:val="20"/>
      </w:rPr>
      <w:fldChar w:fldCharType="end"/>
    </w:r>
  </w:p>
  <w:p w14:paraId="16CC7B2C" w14:textId="77777777" w:rsidR="00072064" w:rsidRDefault="0007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63150" w14:textId="77777777" w:rsidR="00856BCB" w:rsidRDefault="00856BCB" w:rsidP="000E7806">
      <w:pPr>
        <w:spacing w:after="0" w:line="240" w:lineRule="auto"/>
      </w:pPr>
      <w:r>
        <w:separator/>
      </w:r>
    </w:p>
  </w:footnote>
  <w:footnote w:type="continuationSeparator" w:id="0">
    <w:p w14:paraId="6A5DFC76" w14:textId="77777777" w:rsidR="00856BCB" w:rsidRDefault="00856BCB" w:rsidP="000E7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E5FD" w14:textId="3F406CE0" w:rsidR="00072064" w:rsidRDefault="00072064" w:rsidP="000E7806">
    <w:pPr>
      <w:pStyle w:val="Header"/>
      <w:ind w:left="-1170"/>
    </w:pPr>
    <w:r>
      <w:rPr>
        <w:noProof/>
      </w:rPr>
      <w:drawing>
        <wp:anchor distT="0" distB="0" distL="114300" distR="114300" simplePos="0" relativeHeight="251658240" behindDoc="0" locked="0" layoutInCell="1" allowOverlap="1" wp14:anchorId="691C4641" wp14:editId="44440DF8">
          <wp:simplePos x="0" y="0"/>
          <wp:positionH relativeFrom="column">
            <wp:posOffset>25612</wp:posOffset>
          </wp:positionH>
          <wp:positionV relativeFrom="paragraph">
            <wp:posOffset>77470</wp:posOffset>
          </wp:positionV>
          <wp:extent cx="2337435" cy="544851"/>
          <wp:effectExtent l="0" t="0" r="5715" b="7620"/>
          <wp:wrapThrough wrapText="bothSides">
            <wp:wrapPolygon edited="0">
              <wp:start x="1584" y="0"/>
              <wp:lineTo x="704" y="3021"/>
              <wp:lineTo x="0" y="8308"/>
              <wp:lineTo x="0" y="21147"/>
              <wp:lineTo x="176" y="21147"/>
              <wp:lineTo x="11443" y="21147"/>
              <wp:lineTo x="21477" y="21147"/>
              <wp:lineTo x="21477" y="7552"/>
              <wp:lineTo x="2641" y="0"/>
              <wp:lineTo x="1584" y="0"/>
            </wp:wrapPolygon>
          </wp:wrapThrough>
          <wp:docPr id="3" name="Picture 3" descr="../../../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eader.png"/>
                  <pic:cNvPicPr>
                    <a:picLocks noChangeAspect="1" noChangeArrowheads="1"/>
                  </pic:cNvPicPr>
                </pic:nvPicPr>
                <pic:blipFill>
                  <a:blip r:embed="rId1" cstate="print">
                    <a:alphaModFix amt="85000"/>
                    <a:extLst>
                      <a:ext uri="{28A0092B-C50C-407E-A947-70E740481C1C}">
                        <a14:useLocalDpi xmlns:a14="http://schemas.microsoft.com/office/drawing/2010/main" val="0"/>
                      </a:ext>
                    </a:extLst>
                  </a:blip>
                  <a:srcRect/>
                  <a:stretch>
                    <a:fillRect/>
                  </a:stretch>
                </pic:blipFill>
                <pic:spPr bwMode="auto">
                  <a:xfrm>
                    <a:off x="0" y="0"/>
                    <a:ext cx="2337435" cy="54485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8D3"/>
    <w:multiLevelType w:val="hybridMultilevel"/>
    <w:tmpl w:val="D32027BE"/>
    <w:lvl w:ilvl="0" w:tplc="25882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72496"/>
    <w:multiLevelType w:val="hybridMultilevel"/>
    <w:tmpl w:val="5B4CE1CE"/>
    <w:lvl w:ilvl="0" w:tplc="61A4448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D02F6"/>
    <w:multiLevelType w:val="hybridMultilevel"/>
    <w:tmpl w:val="9C10BAE6"/>
    <w:lvl w:ilvl="0" w:tplc="FF20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8251D"/>
    <w:multiLevelType w:val="hybridMultilevel"/>
    <w:tmpl w:val="DFC8A4B8"/>
    <w:lvl w:ilvl="0" w:tplc="D01C4B7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024797"/>
    <w:multiLevelType w:val="hybridMultilevel"/>
    <w:tmpl w:val="405C89E4"/>
    <w:lvl w:ilvl="0" w:tplc="F9F24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3536"/>
    <w:multiLevelType w:val="hybridMultilevel"/>
    <w:tmpl w:val="FCF27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E7102"/>
    <w:multiLevelType w:val="hybridMultilevel"/>
    <w:tmpl w:val="5C68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647AC"/>
    <w:multiLevelType w:val="hybridMultilevel"/>
    <w:tmpl w:val="8F205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C0767"/>
    <w:multiLevelType w:val="hybridMultilevel"/>
    <w:tmpl w:val="671627D0"/>
    <w:lvl w:ilvl="0" w:tplc="2340D198">
      <w:numFmt w:val="bullet"/>
      <w:lvlText w:val=""/>
      <w:lvlJc w:val="left"/>
      <w:pPr>
        <w:ind w:left="994" w:hanging="360"/>
      </w:pPr>
      <w:rPr>
        <w:rFonts w:ascii="Wingdings" w:eastAsiaTheme="minorHAnsi" w:hAnsi="Wingdings" w:cstheme="minorBidi"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9" w15:restartNumberingAfterBreak="0">
    <w:nsid w:val="1A08636F"/>
    <w:multiLevelType w:val="hybridMultilevel"/>
    <w:tmpl w:val="1744F70E"/>
    <w:lvl w:ilvl="0" w:tplc="981AB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65C48"/>
    <w:multiLevelType w:val="hybridMultilevel"/>
    <w:tmpl w:val="EAE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E7A2D"/>
    <w:multiLevelType w:val="hybridMultilevel"/>
    <w:tmpl w:val="D1DA1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60151"/>
    <w:multiLevelType w:val="hybridMultilevel"/>
    <w:tmpl w:val="728AB432"/>
    <w:lvl w:ilvl="0" w:tplc="66BCBDB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007F4"/>
    <w:multiLevelType w:val="hybridMultilevel"/>
    <w:tmpl w:val="EB9C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52403"/>
    <w:multiLevelType w:val="hybridMultilevel"/>
    <w:tmpl w:val="23908FCA"/>
    <w:lvl w:ilvl="0" w:tplc="ADD41F6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54E31"/>
    <w:multiLevelType w:val="hybridMultilevel"/>
    <w:tmpl w:val="065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7D7A"/>
    <w:multiLevelType w:val="hybridMultilevel"/>
    <w:tmpl w:val="AD122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F1F54"/>
    <w:multiLevelType w:val="hybridMultilevel"/>
    <w:tmpl w:val="09EAA02C"/>
    <w:lvl w:ilvl="0" w:tplc="DF623152">
      <w:start w:val="1"/>
      <w:numFmt w:val="bullet"/>
      <w:pStyle w:val="TOC2"/>
      <w:lvlText w:val=""/>
      <w:lvlJc w:val="left"/>
      <w:pPr>
        <w:ind w:left="922" w:hanging="360"/>
      </w:pPr>
      <w:rPr>
        <w:rFonts w:ascii="Symbol" w:hAnsi="Symbol" w:hint="default"/>
        <w:color w:val="7F7F7F" w:themeColor="text1" w:themeTint="80"/>
        <w:sz w:val="2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15:restartNumberingAfterBreak="0">
    <w:nsid w:val="37DB1B3B"/>
    <w:multiLevelType w:val="multilevel"/>
    <w:tmpl w:val="967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A6C74"/>
    <w:multiLevelType w:val="hybridMultilevel"/>
    <w:tmpl w:val="FE04AA4A"/>
    <w:lvl w:ilvl="0" w:tplc="6402030C">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F4CE9"/>
    <w:multiLevelType w:val="hybridMultilevel"/>
    <w:tmpl w:val="CE6488F4"/>
    <w:lvl w:ilvl="0" w:tplc="98C2F3F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2306C"/>
    <w:multiLevelType w:val="hybridMultilevel"/>
    <w:tmpl w:val="D1AC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036A"/>
    <w:multiLevelType w:val="hybridMultilevel"/>
    <w:tmpl w:val="53C65394"/>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80334"/>
    <w:multiLevelType w:val="hybridMultilevel"/>
    <w:tmpl w:val="2A8A5A24"/>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B4071"/>
    <w:multiLevelType w:val="hybridMultilevel"/>
    <w:tmpl w:val="0582CC60"/>
    <w:lvl w:ilvl="0" w:tplc="2EBAE006">
      <w:start w:val="1"/>
      <w:numFmt w:val="decimal"/>
      <w:lvlText w:val="%1."/>
      <w:lvlJc w:val="left"/>
      <w:pPr>
        <w:tabs>
          <w:tab w:val="num" w:pos="720"/>
        </w:tabs>
        <w:ind w:left="720" w:hanging="360"/>
      </w:pPr>
    </w:lvl>
    <w:lvl w:ilvl="1" w:tplc="08F646AE" w:tentative="1">
      <w:start w:val="1"/>
      <w:numFmt w:val="decimal"/>
      <w:lvlText w:val="%2."/>
      <w:lvlJc w:val="left"/>
      <w:pPr>
        <w:tabs>
          <w:tab w:val="num" w:pos="1440"/>
        </w:tabs>
        <w:ind w:left="1440" w:hanging="360"/>
      </w:pPr>
    </w:lvl>
    <w:lvl w:ilvl="2" w:tplc="CE30AC1A" w:tentative="1">
      <w:start w:val="1"/>
      <w:numFmt w:val="decimal"/>
      <w:lvlText w:val="%3."/>
      <w:lvlJc w:val="left"/>
      <w:pPr>
        <w:tabs>
          <w:tab w:val="num" w:pos="2160"/>
        </w:tabs>
        <w:ind w:left="2160" w:hanging="360"/>
      </w:pPr>
    </w:lvl>
    <w:lvl w:ilvl="3" w:tplc="0D68CBE6" w:tentative="1">
      <w:start w:val="1"/>
      <w:numFmt w:val="decimal"/>
      <w:lvlText w:val="%4."/>
      <w:lvlJc w:val="left"/>
      <w:pPr>
        <w:tabs>
          <w:tab w:val="num" w:pos="2880"/>
        </w:tabs>
        <w:ind w:left="2880" w:hanging="360"/>
      </w:pPr>
    </w:lvl>
    <w:lvl w:ilvl="4" w:tplc="E1A2BB22" w:tentative="1">
      <w:start w:val="1"/>
      <w:numFmt w:val="decimal"/>
      <w:lvlText w:val="%5."/>
      <w:lvlJc w:val="left"/>
      <w:pPr>
        <w:tabs>
          <w:tab w:val="num" w:pos="3600"/>
        </w:tabs>
        <w:ind w:left="3600" w:hanging="360"/>
      </w:pPr>
    </w:lvl>
    <w:lvl w:ilvl="5" w:tplc="8A78B746" w:tentative="1">
      <w:start w:val="1"/>
      <w:numFmt w:val="decimal"/>
      <w:lvlText w:val="%6."/>
      <w:lvlJc w:val="left"/>
      <w:pPr>
        <w:tabs>
          <w:tab w:val="num" w:pos="4320"/>
        </w:tabs>
        <w:ind w:left="4320" w:hanging="360"/>
      </w:pPr>
    </w:lvl>
    <w:lvl w:ilvl="6" w:tplc="68E8F358" w:tentative="1">
      <w:start w:val="1"/>
      <w:numFmt w:val="decimal"/>
      <w:lvlText w:val="%7."/>
      <w:lvlJc w:val="left"/>
      <w:pPr>
        <w:tabs>
          <w:tab w:val="num" w:pos="5040"/>
        </w:tabs>
        <w:ind w:left="5040" w:hanging="360"/>
      </w:pPr>
    </w:lvl>
    <w:lvl w:ilvl="7" w:tplc="3CDC555C" w:tentative="1">
      <w:start w:val="1"/>
      <w:numFmt w:val="decimal"/>
      <w:lvlText w:val="%8."/>
      <w:lvlJc w:val="left"/>
      <w:pPr>
        <w:tabs>
          <w:tab w:val="num" w:pos="5760"/>
        </w:tabs>
        <w:ind w:left="5760" w:hanging="360"/>
      </w:pPr>
    </w:lvl>
    <w:lvl w:ilvl="8" w:tplc="FC7E2056" w:tentative="1">
      <w:start w:val="1"/>
      <w:numFmt w:val="decimal"/>
      <w:lvlText w:val="%9."/>
      <w:lvlJc w:val="left"/>
      <w:pPr>
        <w:tabs>
          <w:tab w:val="num" w:pos="6480"/>
        </w:tabs>
        <w:ind w:left="6480" w:hanging="360"/>
      </w:pPr>
    </w:lvl>
  </w:abstractNum>
  <w:abstractNum w:abstractNumId="25" w15:restartNumberingAfterBreak="0">
    <w:nsid w:val="4BB47FAB"/>
    <w:multiLevelType w:val="hybridMultilevel"/>
    <w:tmpl w:val="29784B8E"/>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8482D"/>
    <w:multiLevelType w:val="hybridMultilevel"/>
    <w:tmpl w:val="5CFEE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E24DCF"/>
    <w:multiLevelType w:val="hybridMultilevel"/>
    <w:tmpl w:val="EAF07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B05A0"/>
    <w:multiLevelType w:val="hybridMultilevel"/>
    <w:tmpl w:val="5288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ABF"/>
    <w:multiLevelType w:val="hybridMultilevel"/>
    <w:tmpl w:val="EEDE6DB2"/>
    <w:lvl w:ilvl="0" w:tplc="B9847A78">
      <w:start w:val="1"/>
      <w:numFmt w:val="decimal"/>
      <w:lvlText w:val="%1."/>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D3F8B"/>
    <w:multiLevelType w:val="hybridMultilevel"/>
    <w:tmpl w:val="190EB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55A76"/>
    <w:multiLevelType w:val="hybridMultilevel"/>
    <w:tmpl w:val="617E7904"/>
    <w:lvl w:ilvl="0" w:tplc="1010859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E3F11"/>
    <w:multiLevelType w:val="hybridMultilevel"/>
    <w:tmpl w:val="DAC8E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86285"/>
    <w:multiLevelType w:val="hybridMultilevel"/>
    <w:tmpl w:val="D1B82338"/>
    <w:lvl w:ilvl="0" w:tplc="B066BE9A">
      <w:numFmt w:val="bullet"/>
      <w:lvlText w:val=""/>
      <w:lvlJc w:val="left"/>
      <w:pPr>
        <w:ind w:left="1354" w:hanging="360"/>
      </w:pPr>
      <w:rPr>
        <w:rFonts w:ascii="Wingdings" w:eastAsiaTheme="minorHAnsi" w:hAnsi="Wingdings" w:cstheme="minorBidi"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4" w15:restartNumberingAfterBreak="0">
    <w:nsid w:val="75D376F3"/>
    <w:multiLevelType w:val="hybridMultilevel"/>
    <w:tmpl w:val="58F89542"/>
    <w:lvl w:ilvl="0" w:tplc="7862E598">
      <w:start w:val="1"/>
      <w:numFmt w:val="decimal"/>
      <w:lvlText w:val="%1."/>
      <w:lvlJc w:val="left"/>
      <w:pPr>
        <w:tabs>
          <w:tab w:val="num" w:pos="720"/>
        </w:tabs>
        <w:ind w:left="720" w:hanging="360"/>
      </w:pPr>
    </w:lvl>
    <w:lvl w:ilvl="1" w:tplc="A29487A6" w:tentative="1">
      <w:start w:val="1"/>
      <w:numFmt w:val="decimal"/>
      <w:lvlText w:val="%2."/>
      <w:lvlJc w:val="left"/>
      <w:pPr>
        <w:tabs>
          <w:tab w:val="num" w:pos="1440"/>
        </w:tabs>
        <w:ind w:left="1440" w:hanging="360"/>
      </w:pPr>
    </w:lvl>
    <w:lvl w:ilvl="2" w:tplc="8480ABC0" w:tentative="1">
      <w:start w:val="1"/>
      <w:numFmt w:val="decimal"/>
      <w:lvlText w:val="%3."/>
      <w:lvlJc w:val="left"/>
      <w:pPr>
        <w:tabs>
          <w:tab w:val="num" w:pos="2160"/>
        </w:tabs>
        <w:ind w:left="2160" w:hanging="360"/>
      </w:pPr>
    </w:lvl>
    <w:lvl w:ilvl="3" w:tplc="5B80CB14" w:tentative="1">
      <w:start w:val="1"/>
      <w:numFmt w:val="decimal"/>
      <w:lvlText w:val="%4."/>
      <w:lvlJc w:val="left"/>
      <w:pPr>
        <w:tabs>
          <w:tab w:val="num" w:pos="2880"/>
        </w:tabs>
        <w:ind w:left="2880" w:hanging="360"/>
      </w:pPr>
    </w:lvl>
    <w:lvl w:ilvl="4" w:tplc="6070156C" w:tentative="1">
      <w:start w:val="1"/>
      <w:numFmt w:val="decimal"/>
      <w:lvlText w:val="%5."/>
      <w:lvlJc w:val="left"/>
      <w:pPr>
        <w:tabs>
          <w:tab w:val="num" w:pos="3600"/>
        </w:tabs>
        <w:ind w:left="3600" w:hanging="360"/>
      </w:pPr>
    </w:lvl>
    <w:lvl w:ilvl="5" w:tplc="44E8DA1C" w:tentative="1">
      <w:start w:val="1"/>
      <w:numFmt w:val="decimal"/>
      <w:lvlText w:val="%6."/>
      <w:lvlJc w:val="left"/>
      <w:pPr>
        <w:tabs>
          <w:tab w:val="num" w:pos="4320"/>
        </w:tabs>
        <w:ind w:left="4320" w:hanging="360"/>
      </w:pPr>
    </w:lvl>
    <w:lvl w:ilvl="6" w:tplc="E792738A" w:tentative="1">
      <w:start w:val="1"/>
      <w:numFmt w:val="decimal"/>
      <w:lvlText w:val="%7."/>
      <w:lvlJc w:val="left"/>
      <w:pPr>
        <w:tabs>
          <w:tab w:val="num" w:pos="5040"/>
        </w:tabs>
        <w:ind w:left="5040" w:hanging="360"/>
      </w:pPr>
    </w:lvl>
    <w:lvl w:ilvl="7" w:tplc="E0269C58" w:tentative="1">
      <w:start w:val="1"/>
      <w:numFmt w:val="decimal"/>
      <w:lvlText w:val="%8."/>
      <w:lvlJc w:val="left"/>
      <w:pPr>
        <w:tabs>
          <w:tab w:val="num" w:pos="5760"/>
        </w:tabs>
        <w:ind w:left="5760" w:hanging="360"/>
      </w:pPr>
    </w:lvl>
    <w:lvl w:ilvl="8" w:tplc="88C0B16E" w:tentative="1">
      <w:start w:val="1"/>
      <w:numFmt w:val="decimal"/>
      <w:lvlText w:val="%9."/>
      <w:lvlJc w:val="left"/>
      <w:pPr>
        <w:tabs>
          <w:tab w:val="num" w:pos="6480"/>
        </w:tabs>
        <w:ind w:left="6480" w:hanging="360"/>
      </w:pPr>
    </w:lvl>
  </w:abstractNum>
  <w:abstractNum w:abstractNumId="35" w15:restartNumberingAfterBreak="0">
    <w:nsid w:val="7AC4066B"/>
    <w:multiLevelType w:val="hybridMultilevel"/>
    <w:tmpl w:val="A3AEF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C11FC"/>
    <w:multiLevelType w:val="hybridMultilevel"/>
    <w:tmpl w:val="551C6EFC"/>
    <w:lvl w:ilvl="0" w:tplc="4BFA4E3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1"/>
  </w:num>
  <w:num w:numId="3">
    <w:abstractNumId w:val="6"/>
  </w:num>
  <w:num w:numId="4">
    <w:abstractNumId w:val="34"/>
  </w:num>
  <w:num w:numId="5">
    <w:abstractNumId w:val="24"/>
  </w:num>
  <w:num w:numId="6">
    <w:abstractNumId w:val="25"/>
  </w:num>
  <w:num w:numId="7">
    <w:abstractNumId w:val="20"/>
  </w:num>
  <w:num w:numId="8">
    <w:abstractNumId w:val="14"/>
  </w:num>
  <w:num w:numId="9">
    <w:abstractNumId w:val="12"/>
  </w:num>
  <w:num w:numId="10">
    <w:abstractNumId w:val="19"/>
  </w:num>
  <w:num w:numId="11">
    <w:abstractNumId w:val="31"/>
  </w:num>
  <w:num w:numId="12">
    <w:abstractNumId w:val="1"/>
  </w:num>
  <w:num w:numId="13">
    <w:abstractNumId w:val="11"/>
  </w:num>
  <w:num w:numId="14">
    <w:abstractNumId w:val="35"/>
  </w:num>
  <w:num w:numId="15">
    <w:abstractNumId w:val="15"/>
  </w:num>
  <w:num w:numId="16">
    <w:abstractNumId w:val="30"/>
  </w:num>
  <w:num w:numId="17">
    <w:abstractNumId w:val="4"/>
  </w:num>
  <w:num w:numId="18">
    <w:abstractNumId w:val="26"/>
  </w:num>
  <w:num w:numId="19">
    <w:abstractNumId w:val="27"/>
  </w:num>
  <w:num w:numId="20">
    <w:abstractNumId w:val="7"/>
  </w:num>
  <w:num w:numId="21">
    <w:abstractNumId w:val="9"/>
  </w:num>
  <w:num w:numId="22">
    <w:abstractNumId w:val="2"/>
  </w:num>
  <w:num w:numId="23">
    <w:abstractNumId w:val="28"/>
  </w:num>
  <w:num w:numId="24">
    <w:abstractNumId w:val="16"/>
  </w:num>
  <w:num w:numId="25">
    <w:abstractNumId w:val="13"/>
  </w:num>
  <w:num w:numId="26">
    <w:abstractNumId w:val="32"/>
  </w:num>
  <w:num w:numId="27">
    <w:abstractNumId w:val="22"/>
  </w:num>
  <w:num w:numId="28">
    <w:abstractNumId w:val="23"/>
  </w:num>
  <w:num w:numId="29">
    <w:abstractNumId w:val="5"/>
  </w:num>
  <w:num w:numId="30">
    <w:abstractNumId w:val="36"/>
  </w:num>
  <w:num w:numId="31">
    <w:abstractNumId w:val="10"/>
  </w:num>
  <w:num w:numId="32">
    <w:abstractNumId w:val="17"/>
  </w:num>
  <w:num w:numId="33">
    <w:abstractNumId w:val="3"/>
  </w:num>
  <w:num w:numId="34">
    <w:abstractNumId w:val="8"/>
  </w:num>
  <w:num w:numId="35">
    <w:abstractNumId w:val="33"/>
  </w:num>
  <w:num w:numId="36">
    <w:abstractNumId w:val="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42"/>
    <w:rsid w:val="00027AA1"/>
    <w:rsid w:val="00063F0D"/>
    <w:rsid w:val="00072064"/>
    <w:rsid w:val="00085886"/>
    <w:rsid w:val="000B39A4"/>
    <w:rsid w:val="000C4408"/>
    <w:rsid w:val="000D6BA6"/>
    <w:rsid w:val="000E7806"/>
    <w:rsid w:val="000F6045"/>
    <w:rsid w:val="00106D7F"/>
    <w:rsid w:val="00120386"/>
    <w:rsid w:val="00137C85"/>
    <w:rsid w:val="00160DD5"/>
    <w:rsid w:val="00176CDE"/>
    <w:rsid w:val="001A4BE9"/>
    <w:rsid w:val="001C4AE1"/>
    <w:rsid w:val="001D51D3"/>
    <w:rsid w:val="00206689"/>
    <w:rsid w:val="00206755"/>
    <w:rsid w:val="002265EB"/>
    <w:rsid w:val="002349F8"/>
    <w:rsid w:val="002437A8"/>
    <w:rsid w:val="00245010"/>
    <w:rsid w:val="00256609"/>
    <w:rsid w:val="002671D4"/>
    <w:rsid w:val="002749C7"/>
    <w:rsid w:val="00280BE0"/>
    <w:rsid w:val="0029466F"/>
    <w:rsid w:val="002A2BF3"/>
    <w:rsid w:val="002E13CB"/>
    <w:rsid w:val="002F147D"/>
    <w:rsid w:val="0030625D"/>
    <w:rsid w:val="00357F99"/>
    <w:rsid w:val="003B7B57"/>
    <w:rsid w:val="003C099D"/>
    <w:rsid w:val="003E769F"/>
    <w:rsid w:val="003F0B44"/>
    <w:rsid w:val="00405679"/>
    <w:rsid w:val="00412C23"/>
    <w:rsid w:val="00412E72"/>
    <w:rsid w:val="00444FAC"/>
    <w:rsid w:val="0045347D"/>
    <w:rsid w:val="004536AC"/>
    <w:rsid w:val="00456525"/>
    <w:rsid w:val="004729ED"/>
    <w:rsid w:val="00490C18"/>
    <w:rsid w:val="00497CEE"/>
    <w:rsid w:val="004A4172"/>
    <w:rsid w:val="004C4DE3"/>
    <w:rsid w:val="004E3576"/>
    <w:rsid w:val="0051556B"/>
    <w:rsid w:val="0053297F"/>
    <w:rsid w:val="00604565"/>
    <w:rsid w:val="00627114"/>
    <w:rsid w:val="00652960"/>
    <w:rsid w:val="00660BC9"/>
    <w:rsid w:val="006617AD"/>
    <w:rsid w:val="00671BC4"/>
    <w:rsid w:val="006747A3"/>
    <w:rsid w:val="00677131"/>
    <w:rsid w:val="00683F3E"/>
    <w:rsid w:val="006A0BCC"/>
    <w:rsid w:val="007254B2"/>
    <w:rsid w:val="00731923"/>
    <w:rsid w:val="00736491"/>
    <w:rsid w:val="007458EC"/>
    <w:rsid w:val="00746AB2"/>
    <w:rsid w:val="00786F0A"/>
    <w:rsid w:val="00797D19"/>
    <w:rsid w:val="007A3F66"/>
    <w:rsid w:val="007D0D7B"/>
    <w:rsid w:val="007F6C7F"/>
    <w:rsid w:val="007F791A"/>
    <w:rsid w:val="00813730"/>
    <w:rsid w:val="00813A4A"/>
    <w:rsid w:val="008235A1"/>
    <w:rsid w:val="00847531"/>
    <w:rsid w:val="00856BCB"/>
    <w:rsid w:val="00874BD5"/>
    <w:rsid w:val="00884CA9"/>
    <w:rsid w:val="00890A50"/>
    <w:rsid w:val="008D1673"/>
    <w:rsid w:val="00915A98"/>
    <w:rsid w:val="0092554D"/>
    <w:rsid w:val="00937F95"/>
    <w:rsid w:val="009708A2"/>
    <w:rsid w:val="009815CF"/>
    <w:rsid w:val="00982892"/>
    <w:rsid w:val="009B3724"/>
    <w:rsid w:val="009C53B7"/>
    <w:rsid w:val="009E1AD6"/>
    <w:rsid w:val="009E7407"/>
    <w:rsid w:val="00A03601"/>
    <w:rsid w:val="00A41FD2"/>
    <w:rsid w:val="00A70E01"/>
    <w:rsid w:val="00A85727"/>
    <w:rsid w:val="00A9588F"/>
    <w:rsid w:val="00AE2D0B"/>
    <w:rsid w:val="00AE4913"/>
    <w:rsid w:val="00AE5C09"/>
    <w:rsid w:val="00B01526"/>
    <w:rsid w:val="00B17B97"/>
    <w:rsid w:val="00B30F33"/>
    <w:rsid w:val="00B572E1"/>
    <w:rsid w:val="00B70DB4"/>
    <w:rsid w:val="00B77660"/>
    <w:rsid w:val="00B80386"/>
    <w:rsid w:val="00BF44AE"/>
    <w:rsid w:val="00C15991"/>
    <w:rsid w:val="00C42788"/>
    <w:rsid w:val="00C50E4F"/>
    <w:rsid w:val="00C947C3"/>
    <w:rsid w:val="00C95DFF"/>
    <w:rsid w:val="00CC3492"/>
    <w:rsid w:val="00CD4FD4"/>
    <w:rsid w:val="00CE0A92"/>
    <w:rsid w:val="00CF4E1A"/>
    <w:rsid w:val="00D05851"/>
    <w:rsid w:val="00D145B8"/>
    <w:rsid w:val="00D244B8"/>
    <w:rsid w:val="00D30803"/>
    <w:rsid w:val="00D32AF9"/>
    <w:rsid w:val="00D32B8B"/>
    <w:rsid w:val="00D4015D"/>
    <w:rsid w:val="00D50C63"/>
    <w:rsid w:val="00D5152B"/>
    <w:rsid w:val="00D63642"/>
    <w:rsid w:val="00D64F92"/>
    <w:rsid w:val="00D65DF3"/>
    <w:rsid w:val="00D70D4C"/>
    <w:rsid w:val="00D919B5"/>
    <w:rsid w:val="00D92937"/>
    <w:rsid w:val="00D9759D"/>
    <w:rsid w:val="00D97B2A"/>
    <w:rsid w:val="00DA09D2"/>
    <w:rsid w:val="00DB4C15"/>
    <w:rsid w:val="00E1511C"/>
    <w:rsid w:val="00E310B8"/>
    <w:rsid w:val="00E51096"/>
    <w:rsid w:val="00E84299"/>
    <w:rsid w:val="00EA2C8C"/>
    <w:rsid w:val="00EE32E1"/>
    <w:rsid w:val="00EF01B1"/>
    <w:rsid w:val="00F163E5"/>
    <w:rsid w:val="00F2166B"/>
    <w:rsid w:val="00F2542F"/>
    <w:rsid w:val="00F30006"/>
    <w:rsid w:val="00F32075"/>
    <w:rsid w:val="00F45EE3"/>
    <w:rsid w:val="00F529F8"/>
    <w:rsid w:val="00F53AEC"/>
    <w:rsid w:val="00F75BE3"/>
    <w:rsid w:val="00FA3081"/>
    <w:rsid w:val="00FC5146"/>
    <w:rsid w:val="00FC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2774"/>
  <w15:chartTrackingRefBased/>
  <w15:docId w15:val="{1E28B5D2-D89F-4AAC-8C1E-6A82D8DC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97F"/>
    <w:pPr>
      <w:jc w:val="both"/>
    </w:pPr>
    <w:rPr>
      <w:rFonts w:asciiTheme="majorHAnsi" w:hAnsiTheme="majorHAnsi"/>
      <w:sz w:val="20"/>
    </w:rPr>
  </w:style>
  <w:style w:type="paragraph" w:styleId="Heading1">
    <w:name w:val="heading 1"/>
    <w:basedOn w:val="Normal"/>
    <w:next w:val="Normal"/>
    <w:link w:val="Heading1Char"/>
    <w:uiPriority w:val="9"/>
    <w:qFormat/>
    <w:rsid w:val="0053297F"/>
    <w:pPr>
      <w:keepNext/>
      <w:keepLines/>
      <w:spacing w:before="240" w:after="120"/>
      <w:outlineLvl w:val="0"/>
    </w:pPr>
    <w:rPr>
      <w:rFonts w:eastAsiaTheme="majorEastAsia" w:cstheme="majorBidi"/>
      <w:sz w:val="32"/>
      <w:szCs w:val="32"/>
    </w:rPr>
  </w:style>
  <w:style w:type="paragraph" w:styleId="Heading2">
    <w:name w:val="heading 2"/>
    <w:basedOn w:val="Normal"/>
    <w:link w:val="Heading2Char"/>
    <w:uiPriority w:val="9"/>
    <w:unhideWhenUsed/>
    <w:qFormat/>
    <w:rsid w:val="0053297F"/>
    <w:pPr>
      <w:keepNext/>
      <w:keepLines/>
      <w:spacing w:before="40" w:after="12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53297F"/>
    <w:pPr>
      <w:spacing w:after="120"/>
      <w:outlineLvl w:val="2"/>
    </w:pPr>
    <w:rPr>
      <w:b/>
      <w:sz w:val="24"/>
    </w:rPr>
  </w:style>
  <w:style w:type="paragraph" w:styleId="Heading4">
    <w:name w:val="heading 4"/>
    <w:basedOn w:val="Normal"/>
    <w:next w:val="Normal"/>
    <w:link w:val="Heading4Char"/>
    <w:uiPriority w:val="9"/>
    <w:unhideWhenUsed/>
    <w:qFormat/>
    <w:rsid w:val="00D145B8"/>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rsid w:val="005329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297F"/>
  </w:style>
  <w:style w:type="paragraph" w:styleId="ListParagraph">
    <w:name w:val="List Paragraph"/>
    <w:basedOn w:val="Normal"/>
    <w:link w:val="ListParagraphChar"/>
    <w:uiPriority w:val="34"/>
    <w:qFormat/>
    <w:rsid w:val="0053297F"/>
    <w:pPr>
      <w:ind w:left="720"/>
      <w:contextualSpacing/>
    </w:pPr>
  </w:style>
  <w:style w:type="character" w:customStyle="1" w:styleId="Heading1Char">
    <w:name w:val="Heading 1 Char"/>
    <w:basedOn w:val="DefaultParagraphFont"/>
    <w:link w:val="Heading1"/>
    <w:uiPriority w:val="9"/>
    <w:rsid w:val="0053297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3297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3297F"/>
    <w:rPr>
      <w:rFonts w:asciiTheme="majorHAnsi" w:hAnsiTheme="majorHAnsi"/>
      <w:b/>
      <w:sz w:val="24"/>
    </w:rPr>
  </w:style>
  <w:style w:type="table" w:styleId="TableGrid">
    <w:name w:val="Table Grid"/>
    <w:basedOn w:val="TableNormal"/>
    <w:uiPriority w:val="39"/>
    <w:rsid w:val="0053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ListParagraph"/>
    <w:link w:val="CommandChar"/>
    <w:autoRedefine/>
    <w:qFormat/>
    <w:rsid w:val="0053297F"/>
    <w:pPr>
      <w:ind w:left="360"/>
      <w:contextualSpacing w:val="0"/>
    </w:pPr>
    <w:rPr>
      <w:rFonts w:ascii="Lucida Console" w:hAnsi="Lucida Console" w:cs="Courier New"/>
      <w:sz w:val="18"/>
    </w:rPr>
  </w:style>
  <w:style w:type="character" w:customStyle="1" w:styleId="ListParagraphChar">
    <w:name w:val="List Paragraph Char"/>
    <w:basedOn w:val="DefaultParagraphFont"/>
    <w:link w:val="ListParagraph"/>
    <w:uiPriority w:val="34"/>
    <w:rsid w:val="0053297F"/>
    <w:rPr>
      <w:rFonts w:asciiTheme="majorHAnsi" w:hAnsiTheme="majorHAnsi"/>
      <w:sz w:val="20"/>
    </w:rPr>
  </w:style>
  <w:style w:type="character" w:customStyle="1" w:styleId="CommandChar">
    <w:name w:val="Command Char"/>
    <w:basedOn w:val="ListParagraphChar"/>
    <w:link w:val="Command"/>
    <w:rsid w:val="0053297F"/>
    <w:rPr>
      <w:rFonts w:ascii="Lucida Console" w:hAnsi="Lucida Console" w:cs="Courier New"/>
      <w:sz w:val="18"/>
    </w:rPr>
  </w:style>
  <w:style w:type="paragraph" w:styleId="Header">
    <w:name w:val="header"/>
    <w:basedOn w:val="Normal"/>
    <w:link w:val="HeaderChar"/>
    <w:uiPriority w:val="99"/>
    <w:unhideWhenUsed/>
    <w:rsid w:val="00532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7F"/>
    <w:rPr>
      <w:rFonts w:asciiTheme="majorHAnsi" w:hAnsiTheme="majorHAnsi"/>
      <w:sz w:val="20"/>
    </w:rPr>
  </w:style>
  <w:style w:type="paragraph" w:styleId="Footer">
    <w:name w:val="footer"/>
    <w:basedOn w:val="Normal"/>
    <w:link w:val="FooterChar"/>
    <w:uiPriority w:val="99"/>
    <w:unhideWhenUsed/>
    <w:rsid w:val="00532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7F"/>
    <w:rPr>
      <w:rFonts w:asciiTheme="majorHAnsi" w:hAnsiTheme="majorHAnsi"/>
      <w:sz w:val="20"/>
    </w:rPr>
  </w:style>
  <w:style w:type="paragraph" w:styleId="BalloonText">
    <w:name w:val="Balloon Text"/>
    <w:basedOn w:val="Normal"/>
    <w:link w:val="BalloonTextChar"/>
    <w:uiPriority w:val="99"/>
    <w:semiHidden/>
    <w:unhideWhenUsed/>
    <w:rsid w:val="0053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97F"/>
    <w:rPr>
      <w:rFonts w:ascii="Segoe UI" w:hAnsi="Segoe UI" w:cs="Segoe UI"/>
      <w:sz w:val="18"/>
      <w:szCs w:val="18"/>
    </w:rPr>
  </w:style>
  <w:style w:type="character" w:styleId="Hyperlink">
    <w:name w:val="Hyperlink"/>
    <w:basedOn w:val="DefaultParagraphFont"/>
    <w:uiPriority w:val="99"/>
    <w:unhideWhenUsed/>
    <w:rsid w:val="0053297F"/>
    <w:rPr>
      <w:color w:val="0563C1" w:themeColor="hyperlink"/>
      <w:u w:val="single"/>
    </w:rPr>
  </w:style>
  <w:style w:type="character" w:customStyle="1" w:styleId="Heading4Char">
    <w:name w:val="Heading 4 Char"/>
    <w:basedOn w:val="DefaultParagraphFont"/>
    <w:link w:val="Heading4"/>
    <w:uiPriority w:val="9"/>
    <w:rsid w:val="00D145B8"/>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53297F"/>
    <w:pPr>
      <w:spacing w:after="0" w:line="240" w:lineRule="auto"/>
    </w:pPr>
  </w:style>
  <w:style w:type="paragraph" w:customStyle="1" w:styleId="EndNoteBibliographyTitle">
    <w:name w:val="EndNote Bibliography Title"/>
    <w:basedOn w:val="Normal"/>
    <w:link w:val="EndNoteBibliographyTitleChar"/>
    <w:rsid w:val="0053297F"/>
    <w:pPr>
      <w:spacing w:after="0"/>
      <w:jc w:val="center"/>
    </w:pPr>
    <w:rPr>
      <w:rFonts w:ascii="Calibri Light" w:hAnsi="Calibri Light"/>
      <w:noProof/>
    </w:rPr>
  </w:style>
  <w:style w:type="character" w:customStyle="1" w:styleId="EndNoteBibliographyTitleChar">
    <w:name w:val="EndNote Bibliography Title Char"/>
    <w:basedOn w:val="DefaultParagraphFont"/>
    <w:link w:val="EndNoteBibliographyTitle"/>
    <w:rsid w:val="0053297F"/>
    <w:rPr>
      <w:rFonts w:ascii="Calibri Light" w:hAnsi="Calibri Light"/>
      <w:noProof/>
      <w:sz w:val="20"/>
    </w:rPr>
  </w:style>
  <w:style w:type="paragraph" w:customStyle="1" w:styleId="EndNoteBibliography">
    <w:name w:val="EndNote Bibliography"/>
    <w:basedOn w:val="Normal"/>
    <w:link w:val="EndNoteBibliographyChar"/>
    <w:rsid w:val="0053297F"/>
    <w:pPr>
      <w:spacing w:line="240" w:lineRule="auto"/>
    </w:pPr>
    <w:rPr>
      <w:rFonts w:ascii="Calibri Light" w:hAnsi="Calibri Light"/>
      <w:noProof/>
    </w:rPr>
  </w:style>
  <w:style w:type="character" w:customStyle="1" w:styleId="EndNoteBibliographyChar">
    <w:name w:val="EndNote Bibliography Char"/>
    <w:basedOn w:val="DefaultParagraphFont"/>
    <w:link w:val="EndNoteBibliography"/>
    <w:rsid w:val="0053297F"/>
    <w:rPr>
      <w:rFonts w:ascii="Calibri Light" w:hAnsi="Calibri Light"/>
      <w:noProof/>
      <w:sz w:val="20"/>
    </w:rPr>
  </w:style>
  <w:style w:type="table" w:customStyle="1" w:styleId="TableGrid1">
    <w:name w:val="Table Grid1"/>
    <w:basedOn w:val="TableNormal"/>
    <w:next w:val="TableGrid"/>
    <w:uiPriority w:val="59"/>
    <w:rsid w:val="0053297F"/>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1">
    <w:name w:val="List Table 31"/>
    <w:basedOn w:val="TableNormal"/>
    <w:uiPriority w:val="48"/>
    <w:rsid w:val="005329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53297F"/>
    <w:pPr>
      <w:spacing w:before="100" w:beforeAutospacing="1" w:after="100" w:afterAutospacing="1" w:line="240" w:lineRule="auto"/>
      <w:jc w:val="left"/>
    </w:pPr>
    <w:rPr>
      <w:rFonts w:ascii="Times New Roman" w:eastAsiaTheme="minorEastAsia" w:hAnsi="Times New Roman" w:cs="Times New Roman"/>
      <w:sz w:val="24"/>
      <w:szCs w:val="24"/>
    </w:rPr>
  </w:style>
  <w:style w:type="table" w:customStyle="1" w:styleId="PlainTable41">
    <w:name w:val="Plain Table 41"/>
    <w:basedOn w:val="TableNormal"/>
    <w:uiPriority w:val="44"/>
    <w:rsid w:val="00532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3297F"/>
    <w:pPr>
      <w:spacing w:after="0" w:line="240" w:lineRule="auto"/>
    </w:pPr>
    <w:rPr>
      <w:rFonts w:asciiTheme="majorHAnsi" w:hAnsiTheme="majorHAnsi"/>
      <w:sz w:val="20"/>
    </w:rPr>
  </w:style>
  <w:style w:type="character" w:styleId="CommentReference">
    <w:name w:val="annotation reference"/>
    <w:basedOn w:val="DefaultParagraphFont"/>
    <w:uiPriority w:val="99"/>
    <w:semiHidden/>
    <w:unhideWhenUsed/>
    <w:rsid w:val="0053297F"/>
    <w:rPr>
      <w:sz w:val="16"/>
      <w:szCs w:val="16"/>
    </w:rPr>
  </w:style>
  <w:style w:type="paragraph" w:styleId="CommentText">
    <w:name w:val="annotation text"/>
    <w:basedOn w:val="Normal"/>
    <w:link w:val="CommentTextChar"/>
    <w:uiPriority w:val="99"/>
    <w:semiHidden/>
    <w:unhideWhenUsed/>
    <w:rsid w:val="0053297F"/>
    <w:pPr>
      <w:spacing w:line="240" w:lineRule="auto"/>
    </w:pPr>
    <w:rPr>
      <w:szCs w:val="20"/>
    </w:rPr>
  </w:style>
  <w:style w:type="character" w:customStyle="1" w:styleId="CommentTextChar">
    <w:name w:val="Comment Text Char"/>
    <w:basedOn w:val="DefaultParagraphFont"/>
    <w:link w:val="CommentText"/>
    <w:uiPriority w:val="99"/>
    <w:semiHidden/>
    <w:rsid w:val="0053297F"/>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3297F"/>
    <w:rPr>
      <w:b/>
      <w:bCs/>
    </w:rPr>
  </w:style>
  <w:style w:type="character" w:customStyle="1" w:styleId="CommentSubjectChar">
    <w:name w:val="Comment Subject Char"/>
    <w:basedOn w:val="CommentTextChar"/>
    <w:link w:val="CommentSubject"/>
    <w:uiPriority w:val="99"/>
    <w:semiHidden/>
    <w:rsid w:val="0053297F"/>
    <w:rPr>
      <w:rFonts w:asciiTheme="majorHAnsi" w:hAnsiTheme="majorHAnsi"/>
      <w:b/>
      <w:bCs/>
      <w:sz w:val="20"/>
      <w:szCs w:val="20"/>
    </w:rPr>
  </w:style>
  <w:style w:type="character" w:customStyle="1" w:styleId="NoSpacingChar">
    <w:name w:val="No Spacing Char"/>
    <w:basedOn w:val="DefaultParagraphFont"/>
    <w:link w:val="NoSpacing"/>
    <w:uiPriority w:val="1"/>
    <w:rsid w:val="0053297F"/>
  </w:style>
  <w:style w:type="paragraph" w:styleId="HTMLPreformatted">
    <w:name w:val="HTML Preformatted"/>
    <w:basedOn w:val="Normal"/>
    <w:link w:val="HTMLPreformattedChar"/>
    <w:uiPriority w:val="99"/>
    <w:semiHidden/>
    <w:unhideWhenUsed/>
    <w:rsid w:val="0053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32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3297F"/>
    <w:rPr>
      <w:color w:val="954F72" w:themeColor="followedHyperlink"/>
      <w:u w:val="single"/>
    </w:rPr>
  </w:style>
  <w:style w:type="character" w:styleId="PlaceholderText">
    <w:name w:val="Placeholder Text"/>
    <w:basedOn w:val="DefaultParagraphFont"/>
    <w:uiPriority w:val="99"/>
    <w:semiHidden/>
    <w:rsid w:val="0053297F"/>
    <w:rPr>
      <w:color w:val="808080"/>
    </w:rPr>
  </w:style>
  <w:style w:type="paragraph" w:styleId="Caption">
    <w:name w:val="caption"/>
    <w:basedOn w:val="Normal"/>
    <w:next w:val="Normal"/>
    <w:autoRedefine/>
    <w:uiPriority w:val="35"/>
    <w:unhideWhenUsed/>
    <w:qFormat/>
    <w:rsid w:val="0053297F"/>
    <w:pPr>
      <w:jc w:val="center"/>
    </w:pPr>
    <w:rPr>
      <w:iCs/>
      <w:sz w:val="18"/>
      <w:szCs w:val="18"/>
    </w:rPr>
  </w:style>
  <w:style w:type="paragraph" w:styleId="TOC1">
    <w:name w:val="toc 1"/>
    <w:basedOn w:val="Normal"/>
    <w:next w:val="Normal"/>
    <w:autoRedefine/>
    <w:uiPriority w:val="39"/>
    <w:unhideWhenUsed/>
    <w:qFormat/>
    <w:rsid w:val="0053297F"/>
    <w:pPr>
      <w:spacing w:after="0" w:line="240" w:lineRule="auto"/>
    </w:pPr>
    <w:rPr>
      <w:sz w:val="24"/>
    </w:rPr>
  </w:style>
  <w:style w:type="paragraph" w:styleId="TOC2">
    <w:name w:val="toc 2"/>
    <w:basedOn w:val="Normal"/>
    <w:next w:val="Normal"/>
    <w:autoRedefine/>
    <w:uiPriority w:val="39"/>
    <w:unhideWhenUsed/>
    <w:qFormat/>
    <w:rsid w:val="0053297F"/>
    <w:pPr>
      <w:numPr>
        <w:numId w:val="32"/>
      </w:numPr>
      <w:spacing w:after="0" w:line="240" w:lineRule="auto"/>
      <w:ind w:left="720"/>
    </w:pPr>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065">
      <w:bodyDiv w:val="1"/>
      <w:marLeft w:val="0"/>
      <w:marRight w:val="0"/>
      <w:marTop w:val="0"/>
      <w:marBottom w:val="0"/>
      <w:divBdr>
        <w:top w:val="none" w:sz="0" w:space="0" w:color="auto"/>
        <w:left w:val="none" w:sz="0" w:space="0" w:color="auto"/>
        <w:bottom w:val="none" w:sz="0" w:space="0" w:color="auto"/>
        <w:right w:val="none" w:sz="0" w:space="0" w:color="auto"/>
      </w:divBdr>
    </w:div>
    <w:div w:id="9105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inf.shenwei.me/taxonkit/downlo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ncbi.nlm.nih.gov/blast/executables/LATEST/ncbi-blast-2.9.0+-x64-linux.tar.g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ncbi.nlm.nih.gov/blast/executables/LATEST/" TargetMode="External"/><Relationship Id="rId4" Type="http://schemas.openxmlformats.org/officeDocument/2006/relationships/settings" Target="settings.xml"/><Relationship Id="rId9" Type="http://schemas.openxmlformats.org/officeDocument/2006/relationships/hyperlink" Target="https://github.com/shenwei356/taxonkit/releases/download/v0.3.0/taxonkit_linux_amd64.tar.gz"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ines9\Dropbox%20(ABiL)\ABiL%20Team%20Folder\SharedFolder\ModuleTraining\Templates\WDM-Bookle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0D628-6A9E-4CA4-8BFB-C5DFBDBF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WDM-BookletTemplate.dotx</Template>
  <TotalTime>3384</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T. Chande</dc:creator>
  <cp:keywords/>
  <dc:description/>
  <cp:lastModifiedBy>Gaines, Anna B</cp:lastModifiedBy>
  <cp:revision>27</cp:revision>
  <cp:lastPrinted>2019-04-19T14:42:00Z</cp:lastPrinted>
  <dcterms:created xsi:type="dcterms:W3CDTF">2019-04-11T17:36:00Z</dcterms:created>
  <dcterms:modified xsi:type="dcterms:W3CDTF">2019-04-24T13:51:00Z</dcterms:modified>
</cp:coreProperties>
</file>