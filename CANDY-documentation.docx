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color w:val="auto"/>
          <w:sz w:val="20"/>
          <w:szCs w:val="22"/>
        </w:rPr>
        <w:id w:val="-1621672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49C341" w14:textId="2DE1EF76" w:rsidR="00AA5216" w:rsidRDefault="00AA5216" w:rsidP="004231A1">
          <w:pPr>
            <w:pStyle w:val="TOCHeading"/>
          </w:pPr>
          <w:r>
            <w:t>Contents</w:t>
          </w:r>
        </w:p>
        <w:p w14:paraId="14A40701" w14:textId="12E58615" w:rsidR="00967A4A" w:rsidRPr="004231A1" w:rsidRDefault="00AA5216" w:rsidP="004231A1">
          <w:pPr>
            <w:pStyle w:val="TOC1"/>
            <w:spacing w:after="120"/>
            <w:jc w:val="left"/>
            <w:rPr>
              <w:rFonts w:asciiTheme="minorHAnsi" w:eastAsiaTheme="minorEastAsia" w:hAnsiTheme="minorHAnsi"/>
              <w:sz w:val="28"/>
            </w:rPr>
          </w:pPr>
          <w:r w:rsidRPr="004231A1">
            <w:fldChar w:fldCharType="begin"/>
          </w:r>
          <w:r w:rsidRPr="004231A1">
            <w:instrText xml:space="preserve"> TOC \o "1-3" \h \z \u </w:instrText>
          </w:r>
          <w:r w:rsidRPr="004231A1">
            <w:fldChar w:fldCharType="separate"/>
          </w:r>
          <w:hyperlink w:anchor="_Toc8200867" w:history="1">
            <w:r w:rsidR="00967A4A" w:rsidRPr="004231A1">
              <w:rPr>
                <w:rStyle w:val="Hyperlink"/>
                <w:u w:val="none"/>
              </w:rPr>
              <w:t>CANDY Documentation and User Guide</w:t>
            </w:r>
            <w:r w:rsidR="00967A4A" w:rsidRPr="004231A1">
              <w:rPr>
                <w:webHidden/>
              </w:rPr>
              <w:tab/>
            </w:r>
            <w:r w:rsidR="00967A4A" w:rsidRPr="004231A1">
              <w:rPr>
                <w:webHidden/>
              </w:rPr>
              <w:fldChar w:fldCharType="begin"/>
            </w:r>
            <w:r w:rsidR="00967A4A" w:rsidRPr="004231A1">
              <w:rPr>
                <w:webHidden/>
              </w:rPr>
              <w:instrText xml:space="preserve"> PAGEREF _Toc8200867 \h </w:instrText>
            </w:r>
            <w:r w:rsidR="00967A4A" w:rsidRPr="004231A1">
              <w:rPr>
                <w:webHidden/>
              </w:rPr>
            </w:r>
            <w:r w:rsidR="00967A4A" w:rsidRPr="004231A1">
              <w:rPr>
                <w:webHidden/>
              </w:rPr>
              <w:fldChar w:fldCharType="separate"/>
            </w:r>
            <w:r w:rsidR="00967A4A" w:rsidRPr="004231A1">
              <w:rPr>
                <w:webHidden/>
              </w:rPr>
              <w:t>2</w:t>
            </w:r>
            <w:r w:rsidR="00967A4A" w:rsidRPr="004231A1">
              <w:rPr>
                <w:webHidden/>
              </w:rPr>
              <w:fldChar w:fldCharType="end"/>
            </w:r>
          </w:hyperlink>
        </w:p>
        <w:p w14:paraId="73AD5BC5" w14:textId="292D614D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32"/>
            </w:rPr>
          </w:pPr>
          <w:hyperlink w:anchor="_Toc8200868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Overview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tab/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8"/>
              </w:rPr>
              <w:instrText xml:space="preserve"> PAGEREF _Toc8200868 \h </w:instrText>
            </w:r>
            <w:r w:rsidR="00967A4A" w:rsidRPr="004231A1">
              <w:rPr>
                <w:noProof/>
                <w:webHidden/>
                <w:color w:val="auto"/>
                <w:sz w:val="28"/>
              </w:rPr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8"/>
              </w:rPr>
              <w:t>2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5CA68D6D" w14:textId="459206F5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32"/>
            </w:rPr>
          </w:pPr>
          <w:hyperlink w:anchor="_Toc8200869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Usage (create database)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tab/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8"/>
              </w:rPr>
              <w:instrText xml:space="preserve"> PAGEREF _Toc8200869 \h </w:instrText>
            </w:r>
            <w:r w:rsidR="00967A4A" w:rsidRPr="004231A1">
              <w:rPr>
                <w:noProof/>
                <w:webHidden/>
                <w:color w:val="auto"/>
                <w:sz w:val="28"/>
              </w:rPr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8"/>
              </w:rPr>
              <w:t>2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7C8C67FC" w14:textId="3849ED1C" w:rsidR="00967A4A" w:rsidRPr="004231A1" w:rsidRDefault="00CB50CF" w:rsidP="004231A1">
          <w:pPr>
            <w:pStyle w:val="TOC3"/>
            <w:spacing w:after="120" w:line="240" w:lineRule="auto"/>
            <w:jc w:val="left"/>
            <w:rPr>
              <w:rFonts w:asciiTheme="minorHAnsi" w:eastAsiaTheme="minorEastAsia" w:hAnsiTheme="minorHAnsi"/>
              <w:sz w:val="24"/>
            </w:rPr>
          </w:pPr>
          <w:hyperlink w:anchor="_Toc8200870" w:history="1">
            <w:r w:rsidR="00967A4A" w:rsidRPr="004231A1">
              <w:rPr>
                <w:rStyle w:val="Hyperlink"/>
                <w:u w:val="none"/>
              </w:rPr>
              <w:t>Required arguments</w:t>
            </w:r>
            <w:r w:rsidR="00967A4A" w:rsidRPr="004231A1">
              <w:rPr>
                <w:webHidden/>
              </w:rPr>
              <w:tab/>
            </w:r>
            <w:r w:rsidR="00967A4A" w:rsidRPr="004231A1">
              <w:rPr>
                <w:webHidden/>
              </w:rPr>
              <w:fldChar w:fldCharType="begin"/>
            </w:r>
            <w:r w:rsidR="00967A4A" w:rsidRPr="004231A1">
              <w:rPr>
                <w:webHidden/>
              </w:rPr>
              <w:instrText xml:space="preserve"> PAGEREF _Toc8200870 \h </w:instrText>
            </w:r>
            <w:r w:rsidR="00967A4A" w:rsidRPr="004231A1">
              <w:rPr>
                <w:webHidden/>
              </w:rPr>
            </w:r>
            <w:r w:rsidR="00967A4A" w:rsidRPr="004231A1">
              <w:rPr>
                <w:webHidden/>
              </w:rPr>
              <w:fldChar w:fldCharType="separate"/>
            </w:r>
            <w:r w:rsidR="00967A4A" w:rsidRPr="004231A1">
              <w:rPr>
                <w:webHidden/>
              </w:rPr>
              <w:t>2</w:t>
            </w:r>
            <w:r w:rsidR="00967A4A" w:rsidRPr="004231A1">
              <w:rPr>
                <w:webHidden/>
              </w:rPr>
              <w:fldChar w:fldCharType="end"/>
            </w:r>
          </w:hyperlink>
        </w:p>
        <w:p w14:paraId="317E2323" w14:textId="0311D258" w:rsidR="00967A4A" w:rsidRPr="004231A1" w:rsidRDefault="00CB50CF" w:rsidP="004231A1">
          <w:pPr>
            <w:pStyle w:val="TOC3"/>
            <w:spacing w:after="120" w:line="240" w:lineRule="auto"/>
            <w:jc w:val="left"/>
            <w:rPr>
              <w:rFonts w:asciiTheme="minorHAnsi" w:eastAsiaTheme="minorEastAsia" w:hAnsiTheme="minorHAnsi"/>
              <w:sz w:val="24"/>
            </w:rPr>
          </w:pPr>
          <w:hyperlink w:anchor="_Toc8200871" w:history="1">
            <w:r w:rsidR="00967A4A" w:rsidRPr="004231A1">
              <w:rPr>
                <w:rStyle w:val="Hyperlink"/>
                <w:u w:val="none"/>
              </w:rPr>
              <w:t>Optional arguments</w:t>
            </w:r>
            <w:r w:rsidR="00967A4A" w:rsidRPr="004231A1">
              <w:rPr>
                <w:webHidden/>
              </w:rPr>
              <w:tab/>
            </w:r>
            <w:r w:rsidR="00967A4A" w:rsidRPr="004231A1">
              <w:rPr>
                <w:webHidden/>
              </w:rPr>
              <w:fldChar w:fldCharType="begin"/>
            </w:r>
            <w:r w:rsidR="00967A4A" w:rsidRPr="004231A1">
              <w:rPr>
                <w:webHidden/>
              </w:rPr>
              <w:instrText xml:space="preserve"> PAGEREF _Toc8200871 \h </w:instrText>
            </w:r>
            <w:r w:rsidR="00967A4A" w:rsidRPr="004231A1">
              <w:rPr>
                <w:webHidden/>
              </w:rPr>
            </w:r>
            <w:r w:rsidR="00967A4A" w:rsidRPr="004231A1">
              <w:rPr>
                <w:webHidden/>
              </w:rPr>
              <w:fldChar w:fldCharType="separate"/>
            </w:r>
            <w:r w:rsidR="00967A4A" w:rsidRPr="004231A1">
              <w:rPr>
                <w:webHidden/>
              </w:rPr>
              <w:t>2</w:t>
            </w:r>
            <w:r w:rsidR="00967A4A" w:rsidRPr="004231A1">
              <w:rPr>
                <w:webHidden/>
              </w:rPr>
              <w:fldChar w:fldCharType="end"/>
            </w:r>
          </w:hyperlink>
        </w:p>
        <w:p w14:paraId="4F16C177" w14:textId="7D872785" w:rsidR="00967A4A" w:rsidRPr="004231A1" w:rsidRDefault="00CB50CF" w:rsidP="004231A1">
          <w:pPr>
            <w:pStyle w:val="TOC3"/>
            <w:spacing w:after="120" w:line="240" w:lineRule="auto"/>
            <w:jc w:val="left"/>
            <w:rPr>
              <w:rFonts w:asciiTheme="minorHAnsi" w:eastAsiaTheme="minorEastAsia" w:hAnsiTheme="minorHAnsi"/>
              <w:sz w:val="24"/>
            </w:rPr>
          </w:pPr>
          <w:hyperlink w:anchor="_Toc8200872" w:history="1">
            <w:r w:rsidR="00967A4A" w:rsidRPr="004231A1">
              <w:rPr>
                <w:rStyle w:val="Hyperlink"/>
                <w:u w:val="none"/>
              </w:rPr>
              <w:t>Alternative usage (update annotations in existing database)</w:t>
            </w:r>
            <w:r w:rsidR="00967A4A" w:rsidRPr="004231A1">
              <w:rPr>
                <w:webHidden/>
              </w:rPr>
              <w:tab/>
            </w:r>
            <w:r w:rsidR="00967A4A" w:rsidRPr="004231A1">
              <w:rPr>
                <w:webHidden/>
              </w:rPr>
              <w:fldChar w:fldCharType="begin"/>
            </w:r>
            <w:r w:rsidR="00967A4A" w:rsidRPr="004231A1">
              <w:rPr>
                <w:webHidden/>
              </w:rPr>
              <w:instrText xml:space="preserve"> PAGEREF _Toc8200872 \h </w:instrText>
            </w:r>
            <w:r w:rsidR="00967A4A" w:rsidRPr="004231A1">
              <w:rPr>
                <w:webHidden/>
              </w:rPr>
            </w:r>
            <w:r w:rsidR="00967A4A" w:rsidRPr="004231A1">
              <w:rPr>
                <w:webHidden/>
              </w:rPr>
              <w:fldChar w:fldCharType="separate"/>
            </w:r>
            <w:r w:rsidR="00967A4A" w:rsidRPr="004231A1">
              <w:rPr>
                <w:webHidden/>
              </w:rPr>
              <w:t>2</w:t>
            </w:r>
            <w:r w:rsidR="00967A4A" w:rsidRPr="004231A1">
              <w:rPr>
                <w:webHidden/>
              </w:rPr>
              <w:fldChar w:fldCharType="end"/>
            </w:r>
          </w:hyperlink>
        </w:p>
        <w:p w14:paraId="3708E492" w14:textId="5E3A721D" w:rsidR="00967A4A" w:rsidRPr="004231A1" w:rsidRDefault="00CB50CF" w:rsidP="004231A1">
          <w:pPr>
            <w:pStyle w:val="TOC3"/>
            <w:spacing w:after="120" w:line="240" w:lineRule="auto"/>
            <w:jc w:val="left"/>
            <w:rPr>
              <w:rFonts w:asciiTheme="minorHAnsi" w:eastAsiaTheme="minorEastAsia" w:hAnsiTheme="minorHAnsi"/>
              <w:sz w:val="24"/>
            </w:rPr>
          </w:pPr>
          <w:hyperlink w:anchor="_Toc8200873" w:history="1">
            <w:r w:rsidR="00967A4A" w:rsidRPr="004231A1">
              <w:rPr>
                <w:rStyle w:val="Hyperlink"/>
                <w:u w:val="none"/>
              </w:rPr>
              <w:t>Required arguments</w:t>
            </w:r>
            <w:r w:rsidR="00967A4A" w:rsidRPr="004231A1">
              <w:rPr>
                <w:webHidden/>
              </w:rPr>
              <w:tab/>
            </w:r>
            <w:r w:rsidR="00967A4A" w:rsidRPr="004231A1">
              <w:rPr>
                <w:webHidden/>
              </w:rPr>
              <w:fldChar w:fldCharType="begin"/>
            </w:r>
            <w:r w:rsidR="00967A4A" w:rsidRPr="004231A1">
              <w:rPr>
                <w:webHidden/>
              </w:rPr>
              <w:instrText xml:space="preserve"> PAGEREF _Toc8200873 \h </w:instrText>
            </w:r>
            <w:r w:rsidR="00967A4A" w:rsidRPr="004231A1">
              <w:rPr>
                <w:webHidden/>
              </w:rPr>
            </w:r>
            <w:r w:rsidR="00967A4A" w:rsidRPr="004231A1">
              <w:rPr>
                <w:webHidden/>
              </w:rPr>
              <w:fldChar w:fldCharType="separate"/>
            </w:r>
            <w:r w:rsidR="00967A4A" w:rsidRPr="004231A1">
              <w:rPr>
                <w:webHidden/>
              </w:rPr>
              <w:t>2</w:t>
            </w:r>
            <w:r w:rsidR="00967A4A" w:rsidRPr="004231A1">
              <w:rPr>
                <w:webHidden/>
              </w:rPr>
              <w:fldChar w:fldCharType="end"/>
            </w:r>
          </w:hyperlink>
        </w:p>
        <w:p w14:paraId="6B3595EB" w14:textId="60805FE0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32"/>
            </w:rPr>
          </w:pPr>
          <w:hyperlink w:anchor="_Toc8200874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Input files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tab/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8"/>
              </w:rPr>
              <w:instrText xml:space="preserve"> PAGEREF _Toc8200874 \h </w:instrText>
            </w:r>
            <w:r w:rsidR="00967A4A" w:rsidRPr="004231A1">
              <w:rPr>
                <w:noProof/>
                <w:webHidden/>
                <w:color w:val="auto"/>
                <w:sz w:val="28"/>
              </w:rPr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8"/>
              </w:rPr>
              <w:t>3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1C55342" w14:textId="58AB4CF4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32"/>
            </w:rPr>
          </w:pPr>
          <w:hyperlink w:anchor="_Toc8200875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Explanation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tab/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8"/>
              </w:rPr>
              <w:instrText xml:space="preserve"> PAGEREF _Toc8200875 \h </w:instrText>
            </w:r>
            <w:r w:rsidR="00967A4A" w:rsidRPr="004231A1">
              <w:rPr>
                <w:noProof/>
                <w:webHidden/>
                <w:color w:val="auto"/>
                <w:sz w:val="28"/>
              </w:rPr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8"/>
              </w:rPr>
              <w:t>4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A17BA43" w14:textId="0E13CE12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32"/>
            </w:rPr>
          </w:pPr>
          <w:hyperlink w:anchor="_Toc8200876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Execution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tab/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8"/>
              </w:rPr>
              <w:instrText xml:space="preserve"> PAGEREF _Toc8200876 \h </w:instrText>
            </w:r>
            <w:r w:rsidR="00967A4A" w:rsidRPr="004231A1">
              <w:rPr>
                <w:noProof/>
                <w:webHidden/>
                <w:color w:val="auto"/>
                <w:sz w:val="28"/>
              </w:rPr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8"/>
              </w:rPr>
              <w:t>5</w:t>
            </w:r>
            <w:r w:rsidR="00967A4A" w:rsidRPr="004231A1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4B51410F" w14:textId="4AF35F60" w:rsidR="00967A4A" w:rsidRPr="004231A1" w:rsidRDefault="00CB50CF" w:rsidP="004231A1">
          <w:pPr>
            <w:pStyle w:val="TOC3"/>
            <w:spacing w:after="120" w:line="240" w:lineRule="auto"/>
            <w:jc w:val="left"/>
            <w:rPr>
              <w:rFonts w:asciiTheme="minorHAnsi" w:eastAsiaTheme="minorEastAsia" w:hAnsiTheme="minorHAnsi"/>
              <w:sz w:val="24"/>
            </w:rPr>
          </w:pPr>
          <w:hyperlink w:anchor="_Toc8200877" w:history="1">
            <w:r w:rsidR="00967A4A" w:rsidRPr="004231A1">
              <w:rPr>
                <w:rStyle w:val="Hyperlink"/>
                <w:u w:val="none"/>
              </w:rPr>
              <w:t>Output files (based on the above command)</w:t>
            </w:r>
            <w:r w:rsidR="00967A4A" w:rsidRPr="004231A1">
              <w:rPr>
                <w:webHidden/>
              </w:rPr>
              <w:tab/>
            </w:r>
            <w:r w:rsidR="00967A4A" w:rsidRPr="004231A1">
              <w:rPr>
                <w:webHidden/>
              </w:rPr>
              <w:fldChar w:fldCharType="begin"/>
            </w:r>
            <w:r w:rsidR="00967A4A" w:rsidRPr="004231A1">
              <w:rPr>
                <w:webHidden/>
              </w:rPr>
              <w:instrText xml:space="preserve"> PAGEREF _Toc8200877 \h </w:instrText>
            </w:r>
            <w:r w:rsidR="00967A4A" w:rsidRPr="004231A1">
              <w:rPr>
                <w:webHidden/>
              </w:rPr>
            </w:r>
            <w:r w:rsidR="00967A4A" w:rsidRPr="004231A1">
              <w:rPr>
                <w:webHidden/>
              </w:rPr>
              <w:fldChar w:fldCharType="separate"/>
            </w:r>
            <w:r w:rsidR="00967A4A" w:rsidRPr="004231A1">
              <w:rPr>
                <w:webHidden/>
              </w:rPr>
              <w:t>5</w:t>
            </w:r>
            <w:r w:rsidR="00967A4A" w:rsidRPr="004231A1">
              <w:rPr>
                <w:webHidden/>
              </w:rPr>
              <w:fldChar w:fldCharType="end"/>
            </w:r>
          </w:hyperlink>
        </w:p>
        <w:p w14:paraId="0739A712" w14:textId="5339FDB4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28"/>
            </w:rPr>
          </w:pPr>
          <w:hyperlink w:anchor="_Toc8200878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Updating the annotation mapping file</w:t>
            </w:r>
            <w:r w:rsidR="00967A4A" w:rsidRPr="004231A1">
              <w:rPr>
                <w:noProof/>
                <w:webHidden/>
                <w:color w:val="auto"/>
                <w:sz w:val="24"/>
              </w:rPr>
              <w:tab/>
            </w:r>
            <w:r w:rsidR="00967A4A" w:rsidRPr="004231A1">
              <w:rPr>
                <w:noProof/>
                <w:webHidden/>
                <w:color w:val="auto"/>
                <w:sz w:val="24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4"/>
              </w:rPr>
              <w:instrText xml:space="preserve"> PAGEREF _Toc8200878 \h </w:instrText>
            </w:r>
            <w:r w:rsidR="00967A4A" w:rsidRPr="004231A1">
              <w:rPr>
                <w:noProof/>
                <w:webHidden/>
                <w:color w:val="auto"/>
                <w:sz w:val="24"/>
              </w:rPr>
            </w:r>
            <w:r w:rsidR="00967A4A" w:rsidRPr="004231A1">
              <w:rPr>
                <w:noProof/>
                <w:webHidden/>
                <w:color w:val="auto"/>
                <w:sz w:val="24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4"/>
              </w:rPr>
              <w:t>6</w:t>
            </w:r>
            <w:r w:rsidR="00967A4A" w:rsidRPr="004231A1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14:paraId="49CB24CC" w14:textId="4649050B" w:rsidR="00967A4A" w:rsidRPr="004231A1" w:rsidRDefault="00CB50CF" w:rsidP="004231A1">
          <w:pPr>
            <w:pStyle w:val="TOC2"/>
            <w:numPr>
              <w:ilvl w:val="0"/>
              <w:numId w:val="0"/>
            </w:numPr>
            <w:tabs>
              <w:tab w:val="right" w:leader="dot" w:pos="10790"/>
            </w:tabs>
            <w:spacing w:after="120"/>
            <w:ind w:left="360"/>
            <w:jc w:val="left"/>
            <w:rPr>
              <w:rFonts w:asciiTheme="minorHAnsi" w:eastAsiaTheme="minorEastAsia" w:hAnsiTheme="minorHAnsi"/>
              <w:noProof/>
              <w:color w:val="auto"/>
              <w:sz w:val="28"/>
            </w:rPr>
          </w:pPr>
          <w:hyperlink w:anchor="_Toc8200879" w:history="1">
            <w:r w:rsidR="00967A4A" w:rsidRPr="004231A1">
              <w:rPr>
                <w:rStyle w:val="Hyperlink"/>
                <w:b/>
                <w:noProof/>
                <w:color w:val="auto"/>
                <w:sz w:val="28"/>
                <w:u w:val="none"/>
              </w:rPr>
              <w:t>Installation</w:t>
            </w:r>
            <w:r w:rsidR="00967A4A" w:rsidRPr="004231A1">
              <w:rPr>
                <w:noProof/>
                <w:webHidden/>
                <w:color w:val="auto"/>
                <w:sz w:val="24"/>
              </w:rPr>
              <w:tab/>
            </w:r>
            <w:r w:rsidR="00967A4A" w:rsidRPr="004231A1">
              <w:rPr>
                <w:noProof/>
                <w:webHidden/>
                <w:color w:val="auto"/>
                <w:sz w:val="24"/>
              </w:rPr>
              <w:fldChar w:fldCharType="begin"/>
            </w:r>
            <w:r w:rsidR="00967A4A" w:rsidRPr="004231A1">
              <w:rPr>
                <w:noProof/>
                <w:webHidden/>
                <w:color w:val="auto"/>
                <w:sz w:val="24"/>
              </w:rPr>
              <w:instrText xml:space="preserve"> PAGEREF _Toc8200879 \h </w:instrText>
            </w:r>
            <w:r w:rsidR="00967A4A" w:rsidRPr="004231A1">
              <w:rPr>
                <w:noProof/>
                <w:webHidden/>
                <w:color w:val="auto"/>
                <w:sz w:val="24"/>
              </w:rPr>
            </w:r>
            <w:r w:rsidR="00967A4A" w:rsidRPr="004231A1">
              <w:rPr>
                <w:noProof/>
                <w:webHidden/>
                <w:color w:val="auto"/>
                <w:sz w:val="24"/>
              </w:rPr>
              <w:fldChar w:fldCharType="separate"/>
            </w:r>
            <w:r w:rsidR="00967A4A" w:rsidRPr="004231A1">
              <w:rPr>
                <w:noProof/>
                <w:webHidden/>
                <w:color w:val="auto"/>
                <w:sz w:val="24"/>
              </w:rPr>
              <w:t>6</w:t>
            </w:r>
            <w:r w:rsidR="00967A4A" w:rsidRPr="004231A1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14:paraId="7BD49410" w14:textId="35BC520A" w:rsidR="00AA5216" w:rsidRDefault="00AA5216" w:rsidP="004231A1">
          <w:pPr>
            <w:jc w:val="left"/>
          </w:pPr>
          <w:r w:rsidRPr="004231A1">
            <w:rPr>
              <w:b/>
              <w:bCs/>
              <w:noProof/>
            </w:rPr>
            <w:fldChar w:fldCharType="end"/>
          </w:r>
        </w:p>
      </w:sdtContent>
    </w:sdt>
    <w:p w14:paraId="12D0D3B0" w14:textId="77777777" w:rsidR="00AA5216" w:rsidRDefault="00AA5216" w:rsidP="004231A1">
      <w:pPr>
        <w:pStyle w:val="Heading1"/>
        <w:jc w:val="left"/>
      </w:pPr>
    </w:p>
    <w:p w14:paraId="23AF4840" w14:textId="77777777" w:rsidR="00AA5216" w:rsidRDefault="00AA5216" w:rsidP="004231A1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325E5F85" w14:textId="64B005A1" w:rsidR="00F2166B" w:rsidRPr="00F2166B" w:rsidRDefault="00C3751A" w:rsidP="004231A1">
      <w:pPr>
        <w:pStyle w:val="Heading1"/>
        <w:jc w:val="left"/>
      </w:pPr>
      <w:bookmarkStart w:id="0" w:name="_Toc8200867"/>
      <w:r>
        <w:lastRenderedPageBreak/>
        <w:t>CANDY</w:t>
      </w:r>
      <w:r w:rsidR="00D145B8" w:rsidRPr="00F2166B">
        <w:t xml:space="preserve"> Documentation and User Guide</w:t>
      </w:r>
      <w:bookmarkEnd w:id="0"/>
    </w:p>
    <w:p w14:paraId="3CFC4097" w14:textId="5CF8BE6F" w:rsidR="00D145B8" w:rsidRPr="00B70DB4" w:rsidRDefault="00D97B2A" w:rsidP="004231A1">
      <w:pPr>
        <w:pStyle w:val="Heading2"/>
        <w:jc w:val="left"/>
      </w:pPr>
      <w:bookmarkStart w:id="1" w:name="_Toc8200868"/>
      <w:r w:rsidRPr="00B70DB4">
        <w:t>Overview</w:t>
      </w:r>
      <w:bookmarkEnd w:id="1"/>
    </w:p>
    <w:p w14:paraId="4265AAB2" w14:textId="60CE99C0" w:rsidR="00D97B2A" w:rsidRPr="00085886" w:rsidRDefault="00C3751A" w:rsidP="008D4459">
      <w:pPr>
        <w:rPr>
          <w:rFonts w:cstheme="majorHAnsi"/>
          <w:sz w:val="22"/>
        </w:rPr>
      </w:pPr>
      <w:r>
        <w:rPr>
          <w:rFonts w:cstheme="majorHAnsi"/>
          <w:sz w:val="22"/>
        </w:rPr>
        <w:t>CANDY</w:t>
      </w:r>
      <w:r w:rsidR="001A4BE9" w:rsidRPr="00412E72">
        <w:rPr>
          <w:rFonts w:cstheme="majorHAnsi"/>
          <w:sz w:val="22"/>
        </w:rPr>
        <w:t xml:space="preserve"> provides a co</w:t>
      </w:r>
      <w:r w:rsidR="00915A98">
        <w:rPr>
          <w:rFonts w:cstheme="majorHAnsi"/>
          <w:sz w:val="22"/>
        </w:rPr>
        <w:t>mmand line interface to create</w:t>
      </w:r>
      <w:r w:rsidR="001A4BE9" w:rsidRPr="00412E72">
        <w:rPr>
          <w:rFonts w:cstheme="majorHAnsi"/>
          <w:sz w:val="22"/>
        </w:rPr>
        <w:t xml:space="preserve"> customized amplicon database</w:t>
      </w:r>
      <w:r w:rsidR="00915A98">
        <w:rPr>
          <w:rFonts w:cstheme="majorHAnsi"/>
          <w:sz w:val="22"/>
        </w:rPr>
        <w:t xml:space="preserve">s using </w:t>
      </w:r>
      <w:r w:rsidR="00915A98">
        <w:rPr>
          <w:rFonts w:cstheme="majorHAnsi"/>
          <w:i/>
          <w:sz w:val="22"/>
        </w:rPr>
        <w:t xml:space="preserve">in silico </w:t>
      </w:r>
      <w:r w:rsidR="00915A98">
        <w:rPr>
          <w:rFonts w:cstheme="majorHAnsi"/>
          <w:sz w:val="22"/>
        </w:rPr>
        <w:t>PCR with the specified primer sequences</w:t>
      </w:r>
      <w:r w:rsidR="001A4BE9" w:rsidRPr="00412E72">
        <w:rPr>
          <w:rFonts w:cstheme="majorHAnsi"/>
          <w:sz w:val="22"/>
        </w:rPr>
        <w:t xml:space="preserve">. </w:t>
      </w:r>
      <w:r>
        <w:rPr>
          <w:rFonts w:cstheme="majorHAnsi"/>
          <w:sz w:val="22"/>
        </w:rPr>
        <w:t>CANDY</w:t>
      </w:r>
      <w:r w:rsidR="001A4BE9" w:rsidRPr="00412E72">
        <w:rPr>
          <w:rFonts w:cstheme="majorHAnsi"/>
          <w:sz w:val="22"/>
        </w:rPr>
        <w:t xml:space="preserve"> </w:t>
      </w:r>
      <w:r w:rsidR="00915A98">
        <w:rPr>
          <w:rFonts w:cstheme="majorHAnsi"/>
          <w:sz w:val="22"/>
        </w:rPr>
        <w:t xml:space="preserve">will </w:t>
      </w:r>
      <w:r w:rsidR="007F6C7F" w:rsidRPr="00412E72">
        <w:rPr>
          <w:rFonts w:cstheme="majorHAnsi"/>
          <w:sz w:val="22"/>
        </w:rPr>
        <w:t>create database files that</w:t>
      </w:r>
      <w:r w:rsidR="0051556B" w:rsidRPr="00412E72">
        <w:rPr>
          <w:rFonts w:cstheme="majorHAnsi"/>
          <w:sz w:val="22"/>
        </w:rPr>
        <w:t xml:space="preserve"> </w:t>
      </w:r>
      <w:r w:rsidR="00915A98">
        <w:rPr>
          <w:rFonts w:cstheme="majorHAnsi"/>
          <w:sz w:val="22"/>
        </w:rPr>
        <w:t>serve as input</w:t>
      </w:r>
      <w:r w:rsidR="001A4BE9" w:rsidRPr="00412E72">
        <w:rPr>
          <w:rFonts w:cstheme="majorHAnsi"/>
          <w:sz w:val="22"/>
        </w:rPr>
        <w:t xml:space="preserve"> </w:t>
      </w:r>
      <w:r w:rsidR="00915A98">
        <w:rPr>
          <w:rFonts w:cstheme="majorHAnsi"/>
          <w:sz w:val="22"/>
        </w:rPr>
        <w:t>for</w:t>
      </w:r>
      <w:r w:rsidR="001A4BE9" w:rsidRPr="00412E72">
        <w:rPr>
          <w:rFonts w:cstheme="majorHAnsi"/>
          <w:sz w:val="22"/>
        </w:rPr>
        <w:t xml:space="preserve"> </w:t>
      </w:r>
      <w:r w:rsidR="001A4BE9" w:rsidRPr="00915A98">
        <w:rPr>
          <w:rFonts w:cstheme="majorHAnsi"/>
          <w:sz w:val="22"/>
        </w:rPr>
        <w:t>SMORE</w:t>
      </w:r>
      <w:r w:rsidR="00915A98" w:rsidRPr="00915A98">
        <w:rPr>
          <w:rFonts w:cstheme="majorHAnsi"/>
          <w:sz w:val="22"/>
        </w:rPr>
        <w:t>'</w:t>
      </w:r>
      <w:r w:rsidR="001A4BE9" w:rsidRPr="00915A98">
        <w:rPr>
          <w:rFonts w:cstheme="majorHAnsi"/>
          <w:sz w:val="22"/>
        </w:rPr>
        <w:t>D</w:t>
      </w:r>
      <w:r w:rsidR="001A4BE9" w:rsidRPr="00412E72">
        <w:rPr>
          <w:rFonts w:cstheme="majorHAnsi"/>
          <w:sz w:val="22"/>
        </w:rPr>
        <w:t>, a k</w:t>
      </w:r>
      <w:r w:rsidR="00915A98">
        <w:rPr>
          <w:rFonts w:cstheme="majorHAnsi"/>
          <w:sz w:val="22"/>
        </w:rPr>
        <w:t>-</w:t>
      </w:r>
      <w:r w:rsidR="001A4BE9" w:rsidRPr="00412E72">
        <w:rPr>
          <w:rFonts w:cstheme="majorHAnsi"/>
          <w:sz w:val="22"/>
        </w:rPr>
        <w:t xml:space="preserve">mer based classification tool. </w:t>
      </w:r>
      <w:r w:rsidR="0051556B" w:rsidRPr="00412E72">
        <w:rPr>
          <w:rFonts w:cstheme="majorHAnsi"/>
          <w:sz w:val="22"/>
        </w:rPr>
        <w:t>The required input for this program is a tabular for</w:t>
      </w:r>
      <w:r w:rsidR="00915A98">
        <w:rPr>
          <w:rFonts w:cstheme="majorHAnsi"/>
          <w:sz w:val="22"/>
        </w:rPr>
        <w:t>mat file containing the primers</w:t>
      </w:r>
      <w:r w:rsidR="0051556B" w:rsidRPr="00412E72">
        <w:rPr>
          <w:rFonts w:cstheme="majorHAnsi"/>
          <w:sz w:val="22"/>
        </w:rPr>
        <w:t xml:space="preserve"> </w:t>
      </w:r>
      <w:r w:rsidR="00915A98">
        <w:rPr>
          <w:rFonts w:cstheme="majorHAnsi"/>
          <w:sz w:val="22"/>
        </w:rPr>
        <w:t>and their accompanying metadata</w:t>
      </w:r>
      <w:r w:rsidR="0051556B" w:rsidRPr="00412E72">
        <w:rPr>
          <w:rFonts w:cstheme="majorHAnsi"/>
          <w:sz w:val="22"/>
        </w:rPr>
        <w:t xml:space="preserve">. Optionally, additional </w:t>
      </w:r>
      <w:r w:rsidR="007F6C7F" w:rsidRPr="00412E72">
        <w:rPr>
          <w:rFonts w:cstheme="majorHAnsi"/>
          <w:sz w:val="22"/>
        </w:rPr>
        <w:t>FASTA</w:t>
      </w:r>
      <w:r w:rsidR="0051556B" w:rsidRPr="00412E72">
        <w:rPr>
          <w:rFonts w:cstheme="majorHAnsi"/>
          <w:sz w:val="22"/>
        </w:rPr>
        <w:t xml:space="preserve"> files containing annotated sequences to include in the generated database can be used. </w:t>
      </w:r>
      <w:r w:rsidR="00B12839">
        <w:rPr>
          <w:rFonts w:cstheme="majorHAnsi"/>
          <w:sz w:val="22"/>
        </w:rPr>
        <w:t xml:space="preserve">There are two types of sequences that may be added in the additional FASTA files, presence/absence sequences and characterization sequences. These sequences differ in </w:t>
      </w:r>
      <w:r w:rsidR="00F26D8F">
        <w:rPr>
          <w:rFonts w:cstheme="majorHAnsi"/>
          <w:sz w:val="22"/>
        </w:rPr>
        <w:t>the way</w:t>
      </w:r>
      <w:r w:rsidR="00B12839">
        <w:rPr>
          <w:rFonts w:cstheme="majorHAnsi"/>
          <w:sz w:val="22"/>
        </w:rPr>
        <w:t xml:space="preserve"> they are reported by SMORE'D. SMORE'D reports the number of times a read matches a presence/absence </w:t>
      </w:r>
      <w:r w:rsidR="00F26D8F">
        <w:rPr>
          <w:rFonts w:cstheme="majorHAnsi"/>
          <w:sz w:val="22"/>
        </w:rPr>
        <w:t>sequence</w:t>
      </w:r>
      <w:r w:rsidR="00B12839">
        <w:rPr>
          <w:rFonts w:cstheme="majorHAnsi"/>
          <w:sz w:val="22"/>
        </w:rPr>
        <w:t xml:space="preserve">. Only the most abundant of the sample characterization categories is reported </w:t>
      </w:r>
      <w:r w:rsidR="00B12839" w:rsidRPr="00F26D8F">
        <w:rPr>
          <w:rFonts w:cstheme="majorHAnsi"/>
          <w:i/>
          <w:sz w:val="22"/>
        </w:rPr>
        <w:t>e.g</w:t>
      </w:r>
      <w:r w:rsidR="00B12839">
        <w:rPr>
          <w:rFonts w:cstheme="majorHAnsi"/>
          <w:sz w:val="22"/>
        </w:rPr>
        <w:t xml:space="preserve">. , if there are 10,000 </w:t>
      </w:r>
      <w:r w:rsidR="00B12839">
        <w:rPr>
          <w:rFonts w:cstheme="majorHAnsi"/>
          <w:i/>
          <w:sz w:val="22"/>
        </w:rPr>
        <w:t xml:space="preserve">Mycoplasma pneumoniae </w:t>
      </w:r>
      <w:r w:rsidR="00B12839" w:rsidRPr="00F26D8F">
        <w:rPr>
          <w:rFonts w:cstheme="majorHAnsi"/>
          <w:sz w:val="22"/>
        </w:rPr>
        <w:t xml:space="preserve">P1-type 1 </w:t>
      </w:r>
      <w:r w:rsidR="00B12839">
        <w:rPr>
          <w:rFonts w:cstheme="majorHAnsi"/>
          <w:sz w:val="22"/>
        </w:rPr>
        <w:t xml:space="preserve">sequences and 1,000 </w:t>
      </w:r>
      <w:r w:rsidR="00B12839">
        <w:rPr>
          <w:rFonts w:cstheme="majorHAnsi"/>
          <w:i/>
          <w:sz w:val="22"/>
        </w:rPr>
        <w:t xml:space="preserve">Mycoplasma pneumoniae </w:t>
      </w:r>
      <w:r w:rsidR="00B12839">
        <w:rPr>
          <w:rFonts w:cstheme="majorHAnsi"/>
          <w:sz w:val="22"/>
        </w:rPr>
        <w:t xml:space="preserve">P1-type 2, the sample is characterized as </w:t>
      </w:r>
      <w:r w:rsidR="00B12839">
        <w:rPr>
          <w:rFonts w:cstheme="majorHAnsi"/>
          <w:i/>
          <w:sz w:val="22"/>
        </w:rPr>
        <w:t xml:space="preserve">Mycoplasma pneumoniae </w:t>
      </w:r>
      <w:r w:rsidR="00B12839" w:rsidRPr="00E720F5">
        <w:rPr>
          <w:rFonts w:cstheme="majorHAnsi"/>
          <w:sz w:val="22"/>
        </w:rPr>
        <w:t>P1-type 1</w:t>
      </w:r>
      <w:r w:rsidR="00B12839">
        <w:rPr>
          <w:rFonts w:cstheme="majorHAnsi"/>
          <w:sz w:val="22"/>
        </w:rPr>
        <w:t xml:space="preserve"> and only the read count for </w:t>
      </w:r>
      <w:r w:rsidR="00B12839">
        <w:rPr>
          <w:rFonts w:cstheme="majorHAnsi"/>
          <w:i/>
          <w:sz w:val="22"/>
        </w:rPr>
        <w:t xml:space="preserve">Mycoplasma pneumoniae </w:t>
      </w:r>
      <w:r w:rsidR="00B12839" w:rsidRPr="00E720F5">
        <w:rPr>
          <w:rFonts w:cstheme="majorHAnsi"/>
          <w:sz w:val="22"/>
        </w:rPr>
        <w:t>P1-type 1</w:t>
      </w:r>
      <w:r w:rsidR="00B12839">
        <w:rPr>
          <w:rFonts w:cstheme="majorHAnsi"/>
          <w:sz w:val="22"/>
        </w:rPr>
        <w:t xml:space="preserve"> is reported.  </w:t>
      </w:r>
      <w:r w:rsidR="0051556B" w:rsidRPr="00412E72">
        <w:rPr>
          <w:rFonts w:cstheme="majorHAnsi"/>
          <w:sz w:val="22"/>
        </w:rPr>
        <w:t xml:space="preserve"> </w:t>
      </w:r>
      <w:r>
        <w:rPr>
          <w:rFonts w:cstheme="majorHAnsi"/>
          <w:sz w:val="22"/>
        </w:rPr>
        <w:t>CANDY</w:t>
      </w:r>
      <w:r w:rsidR="0051556B" w:rsidRPr="00412E72">
        <w:rPr>
          <w:rFonts w:cstheme="majorHAnsi"/>
          <w:sz w:val="22"/>
        </w:rPr>
        <w:t xml:space="preserve"> will output a FASTA file</w:t>
      </w:r>
      <w:r w:rsidR="00C947C3" w:rsidRPr="00412E72">
        <w:rPr>
          <w:rFonts w:cstheme="majorHAnsi"/>
          <w:sz w:val="22"/>
        </w:rPr>
        <w:t xml:space="preserve"> of representativ</w:t>
      </w:r>
      <w:r w:rsidR="00D97B2A">
        <w:rPr>
          <w:rFonts w:cstheme="majorHAnsi"/>
          <w:sz w:val="22"/>
        </w:rPr>
        <w:t>e sequences for the database,</w:t>
      </w:r>
      <w:r w:rsidR="00C947C3" w:rsidRPr="00412E72">
        <w:rPr>
          <w:rFonts w:cstheme="majorHAnsi"/>
          <w:sz w:val="22"/>
        </w:rPr>
        <w:t xml:space="preserve"> a profile file which maps the representative sequences to their annotations</w:t>
      </w:r>
      <w:r w:rsidR="00D97B2A">
        <w:rPr>
          <w:rFonts w:cstheme="majorHAnsi"/>
          <w:sz w:val="22"/>
        </w:rPr>
        <w:t>, and a config</w:t>
      </w:r>
      <w:r w:rsidR="00915A98">
        <w:rPr>
          <w:rFonts w:cstheme="majorHAnsi"/>
          <w:sz w:val="22"/>
        </w:rPr>
        <w:t>uration</w:t>
      </w:r>
      <w:r w:rsidR="00D97B2A">
        <w:rPr>
          <w:rFonts w:cstheme="majorHAnsi"/>
          <w:sz w:val="22"/>
        </w:rPr>
        <w:t xml:space="preserve"> file</w:t>
      </w:r>
      <w:r w:rsidR="00C947C3" w:rsidRPr="00412E72">
        <w:rPr>
          <w:rFonts w:cstheme="majorHAnsi"/>
          <w:sz w:val="22"/>
        </w:rPr>
        <w:t>.</w:t>
      </w:r>
      <w:r w:rsidR="0051556B" w:rsidRPr="00412E72">
        <w:rPr>
          <w:rFonts w:cstheme="majorHAnsi"/>
          <w:sz w:val="22"/>
        </w:rPr>
        <w:t xml:space="preserve"> </w:t>
      </w:r>
    </w:p>
    <w:p w14:paraId="312D3F81" w14:textId="55B6A43A" w:rsidR="00F2542F" w:rsidRPr="00F2542F" w:rsidRDefault="00D145B8" w:rsidP="004231A1">
      <w:pPr>
        <w:pStyle w:val="Heading2"/>
        <w:jc w:val="left"/>
      </w:pPr>
      <w:bookmarkStart w:id="2" w:name="_Toc8200869"/>
      <w:r w:rsidRPr="00B70DB4">
        <w:t>Usage</w:t>
      </w:r>
      <w:r w:rsidR="000F6045">
        <w:t xml:space="preserve"> (create database)</w:t>
      </w:r>
      <w:bookmarkEnd w:id="2"/>
    </w:p>
    <w:p w14:paraId="621E381C" w14:textId="233EA2FD" w:rsidR="00D145B8" w:rsidRPr="000F6045" w:rsidRDefault="002F2F74" w:rsidP="004231A1">
      <w:pPr>
        <w:jc w:val="left"/>
        <w:rPr>
          <w:rFonts w:ascii="Lucida Console" w:hAnsi="Lucida Console" w:cs="Courier New"/>
          <w:szCs w:val="21"/>
        </w:rPr>
      </w:pPr>
      <w:r>
        <w:rPr>
          <w:rFonts w:ascii="Lucida Console" w:hAnsi="Lucida Console" w:cs="Courier New"/>
          <w:szCs w:val="21"/>
        </w:rPr>
        <w:t>candy</w:t>
      </w:r>
      <w:r w:rsidR="00C947C3" w:rsidRPr="000F6045">
        <w:rPr>
          <w:rFonts w:ascii="Lucida Console" w:hAnsi="Lucida Console" w:cs="Courier New"/>
          <w:szCs w:val="21"/>
        </w:rPr>
        <w:t>.py –i &lt;primer table&gt;</w:t>
      </w:r>
      <w:r w:rsidR="004536AC" w:rsidRPr="000F6045">
        <w:rPr>
          <w:rFonts w:ascii="Lucida Console" w:hAnsi="Lucida Console" w:cs="Courier New"/>
          <w:szCs w:val="21"/>
        </w:rPr>
        <w:t xml:space="preserve"> [-o</w:t>
      </w:r>
      <w:r w:rsidR="00C947C3" w:rsidRPr="000F6045">
        <w:rPr>
          <w:rFonts w:ascii="Lucida Console" w:hAnsi="Lucida Console" w:cs="Courier New"/>
          <w:szCs w:val="21"/>
        </w:rPr>
        <w:t xml:space="preserve"> </w:t>
      </w:r>
      <w:r w:rsidR="004536AC" w:rsidRPr="000F6045">
        <w:rPr>
          <w:rFonts w:ascii="Lucida Console" w:hAnsi="Lucida Console" w:cs="Courier New"/>
          <w:szCs w:val="21"/>
        </w:rPr>
        <w:t>&lt;prefix for output files&gt;]</w:t>
      </w:r>
      <w:r w:rsidR="003806E6">
        <w:rPr>
          <w:rFonts w:ascii="Lucida Console" w:hAnsi="Lucida Console" w:cs="Courier New"/>
          <w:szCs w:val="21"/>
        </w:rPr>
        <w:t xml:space="preserve"> [-d &lt;directory for intermediate files&gt;]</w:t>
      </w:r>
      <w:r w:rsidR="004536AC" w:rsidRPr="000F6045">
        <w:rPr>
          <w:rFonts w:ascii="Lucida Console" w:hAnsi="Lucida Console" w:cs="Courier New"/>
          <w:szCs w:val="21"/>
        </w:rPr>
        <w:t>[-g &lt;additional presence/absence seqs&gt;] [-a &lt;additional</w:t>
      </w:r>
      <w:r w:rsidR="00C947C3" w:rsidRPr="000F6045">
        <w:rPr>
          <w:rFonts w:ascii="Lucida Console" w:hAnsi="Lucida Console" w:cs="Courier New"/>
          <w:szCs w:val="21"/>
        </w:rPr>
        <w:t xml:space="preserve"> </w:t>
      </w:r>
      <w:r w:rsidR="004536AC" w:rsidRPr="000F6045">
        <w:rPr>
          <w:rFonts w:ascii="Lucida Console" w:hAnsi="Lucida Console" w:cs="Courier New"/>
          <w:szCs w:val="21"/>
        </w:rPr>
        <w:t xml:space="preserve">characterization seqs&gt;] </w:t>
      </w:r>
      <w:r w:rsidR="00A50542">
        <w:rPr>
          <w:rFonts w:ascii="Lucida Console" w:hAnsi="Lucida Console" w:cs="Courier New"/>
          <w:szCs w:val="21"/>
        </w:rPr>
        <w:t xml:space="preserve"> </w:t>
      </w:r>
      <w:r w:rsidR="004536AC" w:rsidRPr="000F6045">
        <w:rPr>
          <w:rFonts w:ascii="Lucida Console" w:hAnsi="Lucida Console" w:cs="Courier New"/>
          <w:szCs w:val="21"/>
        </w:rPr>
        <w:t>[-t &lt;num threads&gt;]</w:t>
      </w:r>
      <w:r w:rsidR="00F2542F" w:rsidRPr="000F6045">
        <w:rPr>
          <w:rFonts w:ascii="Lucida Console" w:hAnsi="Lucida Console" w:cs="Courier New"/>
          <w:szCs w:val="21"/>
        </w:rPr>
        <w:t xml:space="preserve"> [-m &lt;mapping file&gt;]</w:t>
      </w:r>
    </w:p>
    <w:p w14:paraId="4A2915F4" w14:textId="1E628F9C" w:rsidR="00D145B8" w:rsidRPr="003B5DDD" w:rsidRDefault="00F2166B" w:rsidP="004231A1">
      <w:pPr>
        <w:jc w:val="left"/>
      </w:pPr>
      <w:r>
        <w:t>[</w:t>
      </w:r>
      <w:r w:rsidR="00D145B8" w:rsidRPr="00F2166B">
        <w:t>Bracketed arguments are optional</w:t>
      </w:r>
      <w:r>
        <w:t>]</w:t>
      </w:r>
    </w:p>
    <w:p w14:paraId="253C1CCA" w14:textId="7FB86CBF" w:rsidR="00D145B8" w:rsidRPr="00F2166B" w:rsidRDefault="00D145B8" w:rsidP="004231A1">
      <w:pPr>
        <w:pStyle w:val="Heading3"/>
        <w:jc w:val="left"/>
      </w:pPr>
      <w:bookmarkStart w:id="3" w:name="_Toc8200870"/>
      <w:r w:rsidRPr="00F2166B">
        <w:t>Required arguments</w:t>
      </w:r>
      <w:bookmarkEnd w:id="3"/>
    </w:p>
    <w:p w14:paraId="02187E7C" w14:textId="68B80187" w:rsidR="007458EC" w:rsidRPr="000F6045" w:rsidRDefault="00D145B8" w:rsidP="004231A1">
      <w:pPr>
        <w:tabs>
          <w:tab w:val="left" w:pos="990"/>
        </w:tabs>
        <w:ind w:left="2160" w:hanging="2520"/>
        <w:jc w:val="left"/>
        <w:rPr>
          <w:rFonts w:ascii="Lucida Console" w:hAnsi="Lucida Console" w:cs="Courier New"/>
          <w:szCs w:val="21"/>
        </w:rPr>
      </w:pPr>
      <w:r w:rsidRPr="000F6045">
        <w:rPr>
          <w:rFonts w:ascii="Courier New" w:hAnsi="Courier New" w:cs="Courier New"/>
          <w:szCs w:val="21"/>
        </w:rPr>
        <w:t xml:space="preserve">   </w:t>
      </w:r>
      <w:r w:rsidR="004536AC" w:rsidRPr="000F6045">
        <w:rPr>
          <w:rFonts w:ascii="Lucida Console" w:hAnsi="Lucida Console" w:cs="Courier New"/>
          <w:szCs w:val="21"/>
        </w:rPr>
        <w:t xml:space="preserve">-i, </w:t>
      </w:r>
      <w:r w:rsidRPr="000F6045">
        <w:rPr>
          <w:rFonts w:ascii="Lucida Console" w:hAnsi="Lucida Console" w:cs="Courier New"/>
          <w:szCs w:val="21"/>
        </w:rPr>
        <w:t>--</w:t>
      </w:r>
      <w:r w:rsidR="004536AC" w:rsidRPr="000F6045">
        <w:rPr>
          <w:rFonts w:ascii="Lucida Console" w:hAnsi="Lucida Console" w:cs="Courier New"/>
          <w:szCs w:val="21"/>
        </w:rPr>
        <w:t>input</w:t>
      </w:r>
      <w:r w:rsidRPr="000F6045">
        <w:rPr>
          <w:rFonts w:ascii="Lucida Console" w:hAnsi="Lucida Console" w:cs="Courier New"/>
          <w:szCs w:val="21"/>
        </w:rPr>
        <w:t xml:space="preserve">     </w:t>
      </w:r>
      <w:r w:rsidR="00F2166B" w:rsidRPr="000F6045">
        <w:rPr>
          <w:rFonts w:ascii="Lucida Console" w:hAnsi="Lucida Console" w:cs="Courier New"/>
          <w:szCs w:val="21"/>
        </w:rPr>
        <w:t xml:space="preserve">         </w:t>
      </w:r>
      <w:r w:rsidR="00A50542">
        <w:rPr>
          <w:rFonts w:ascii="Lucida Console" w:hAnsi="Lucida Console" w:cs="Courier New"/>
          <w:szCs w:val="21"/>
        </w:rPr>
        <w:t>Input primer file; t</w:t>
      </w:r>
      <w:r w:rsidR="004536AC" w:rsidRPr="000F6045">
        <w:rPr>
          <w:rFonts w:ascii="Lucida Console" w:hAnsi="Lucida Console" w:cs="Courier New"/>
          <w:szCs w:val="21"/>
        </w:rPr>
        <w:t>ab</w:t>
      </w:r>
      <w:r w:rsidR="006617AD" w:rsidRPr="000F6045">
        <w:rPr>
          <w:rFonts w:ascii="Lucida Console" w:hAnsi="Lucida Console" w:cs="Courier New"/>
          <w:szCs w:val="21"/>
        </w:rPr>
        <w:t>-</w:t>
      </w:r>
      <w:r w:rsidR="00B97D59">
        <w:rPr>
          <w:rFonts w:ascii="Lucida Console" w:hAnsi="Lucida Console" w:cs="Courier New"/>
          <w:szCs w:val="21"/>
        </w:rPr>
        <w:t>separated</w:t>
      </w:r>
      <w:r w:rsidR="00D64F92" w:rsidRPr="000F6045">
        <w:rPr>
          <w:rFonts w:ascii="Lucida Console" w:hAnsi="Lucida Console" w:cs="Courier New"/>
          <w:szCs w:val="21"/>
        </w:rPr>
        <w:t>, 6</w:t>
      </w:r>
      <w:r w:rsidR="006617AD" w:rsidRPr="000F6045">
        <w:rPr>
          <w:rFonts w:ascii="Lucida Console" w:hAnsi="Lucida Console" w:cs="Courier New"/>
          <w:szCs w:val="21"/>
        </w:rPr>
        <w:t xml:space="preserve">-column file </w:t>
      </w:r>
      <w:r w:rsidR="004536AC" w:rsidRPr="000F6045">
        <w:rPr>
          <w:rFonts w:ascii="Lucida Console" w:hAnsi="Lucida Console" w:cs="Courier New"/>
          <w:szCs w:val="21"/>
        </w:rPr>
        <w:t xml:space="preserve"> </w:t>
      </w:r>
    </w:p>
    <w:p w14:paraId="1B0D1CBC" w14:textId="0EFEA9E0" w:rsidR="00D145B8" w:rsidRPr="00F2166B" w:rsidRDefault="00D145B8" w:rsidP="004231A1">
      <w:pPr>
        <w:pStyle w:val="Heading3"/>
        <w:jc w:val="left"/>
      </w:pPr>
      <w:bookmarkStart w:id="4" w:name="_Toc8200871"/>
      <w:r w:rsidRPr="00F2166B">
        <w:t>Optional arguments</w:t>
      </w:r>
      <w:bookmarkEnd w:id="4"/>
    </w:p>
    <w:p w14:paraId="3E8711B4" w14:textId="7E4DE275" w:rsidR="00D145B8" w:rsidRPr="000F6045" w:rsidRDefault="007F6C7F" w:rsidP="004231A1">
      <w:pPr>
        <w:ind w:left="3420" w:hanging="3420"/>
        <w:jc w:val="left"/>
        <w:rPr>
          <w:rFonts w:ascii="Lucida Console" w:hAnsi="Lucida Console" w:cs="Courier New"/>
          <w:szCs w:val="21"/>
        </w:rPr>
      </w:pPr>
      <w:r w:rsidRPr="000F6045">
        <w:rPr>
          <w:rFonts w:ascii="Lucida Console" w:hAnsi="Lucida Console" w:cs="Courier New"/>
          <w:szCs w:val="21"/>
        </w:rPr>
        <w:t>-o, --outp</w:t>
      </w:r>
      <w:r w:rsidR="009E7407" w:rsidRPr="000F6045">
        <w:rPr>
          <w:rFonts w:ascii="Lucida Console" w:hAnsi="Lucida Console" w:cs="Courier New"/>
          <w:szCs w:val="21"/>
        </w:rPr>
        <w:t xml:space="preserve">ut_prefix    </w:t>
      </w:r>
      <w:r w:rsidR="00890A50" w:rsidRPr="000F6045">
        <w:rPr>
          <w:rFonts w:ascii="Lucida Console" w:hAnsi="Lucida Console" w:cs="Courier New"/>
          <w:szCs w:val="21"/>
        </w:rPr>
        <w:t xml:space="preserve">  T</w:t>
      </w:r>
      <w:r w:rsidR="009E7407" w:rsidRPr="000F6045">
        <w:rPr>
          <w:rFonts w:ascii="Lucida Console" w:hAnsi="Lucida Console" w:cs="Courier New"/>
          <w:szCs w:val="21"/>
        </w:rPr>
        <w:t xml:space="preserve">akes a string </w:t>
      </w:r>
      <w:r w:rsidR="00F163E5" w:rsidRPr="000F6045">
        <w:rPr>
          <w:rFonts w:ascii="Lucida Console" w:hAnsi="Lucida Console" w:cs="Courier New"/>
          <w:szCs w:val="21"/>
        </w:rPr>
        <w:t>to</w:t>
      </w:r>
      <w:r w:rsidR="009E7407" w:rsidRPr="000F6045">
        <w:rPr>
          <w:rFonts w:ascii="Lucida Console" w:hAnsi="Lucida Console" w:cs="Courier New"/>
          <w:szCs w:val="21"/>
        </w:rPr>
        <w:t xml:space="preserve"> be </w:t>
      </w:r>
      <w:r w:rsidR="00890A50" w:rsidRPr="000F6045">
        <w:rPr>
          <w:rFonts w:ascii="Lucida Console" w:hAnsi="Lucida Console" w:cs="Courier New"/>
          <w:szCs w:val="21"/>
        </w:rPr>
        <w:t xml:space="preserve">added to the </w:t>
      </w:r>
      <w:r w:rsidR="009E7407" w:rsidRPr="000F6045">
        <w:rPr>
          <w:rFonts w:ascii="Lucida Console" w:hAnsi="Lucida Console" w:cs="Courier New"/>
          <w:szCs w:val="21"/>
        </w:rPr>
        <w:t>beginning of the o</w:t>
      </w:r>
      <w:r w:rsidR="00890A50" w:rsidRPr="000F6045">
        <w:rPr>
          <w:rFonts w:ascii="Lucida Console" w:hAnsi="Lucida Console" w:cs="Courier New"/>
          <w:szCs w:val="21"/>
        </w:rPr>
        <w:t xml:space="preserve">utput files </w:t>
      </w:r>
      <w:r w:rsidR="009E7407" w:rsidRPr="000F6045">
        <w:rPr>
          <w:rFonts w:ascii="Lucida Console" w:hAnsi="Lucida Console" w:cs="Courier New"/>
          <w:szCs w:val="21"/>
        </w:rPr>
        <w:t>(</w:t>
      </w:r>
      <w:r w:rsidR="003B7B57" w:rsidRPr="000F6045">
        <w:rPr>
          <w:rFonts w:ascii="Lucida Console" w:hAnsi="Lucida Console" w:cs="Courier New"/>
          <w:szCs w:val="21"/>
        </w:rPr>
        <w:t>amplicons</w:t>
      </w:r>
      <w:r w:rsidR="009E7407" w:rsidRPr="000F6045">
        <w:rPr>
          <w:rFonts w:ascii="Lucida Console" w:hAnsi="Lucida Console" w:cs="Courier New"/>
          <w:szCs w:val="21"/>
        </w:rPr>
        <w:t>.fasta</w:t>
      </w:r>
      <w:r w:rsidR="00F163E5" w:rsidRPr="000F6045">
        <w:rPr>
          <w:rFonts w:ascii="Lucida Console" w:hAnsi="Lucida Console" w:cs="Courier New"/>
          <w:szCs w:val="21"/>
        </w:rPr>
        <w:t>,</w:t>
      </w:r>
      <w:r w:rsidR="009E7407" w:rsidRPr="000F6045">
        <w:rPr>
          <w:rFonts w:ascii="Lucida Console" w:hAnsi="Lucida Console" w:cs="Courier New"/>
          <w:szCs w:val="21"/>
        </w:rPr>
        <w:t xml:space="preserve"> profile.tsv</w:t>
      </w:r>
      <w:r w:rsidR="00F163E5" w:rsidRPr="000F6045">
        <w:rPr>
          <w:rFonts w:ascii="Lucida Console" w:hAnsi="Lucida Console" w:cs="Courier New"/>
          <w:szCs w:val="21"/>
        </w:rPr>
        <w:t>, and config.txt</w:t>
      </w:r>
      <w:r w:rsidR="009E7407" w:rsidRPr="000F6045">
        <w:rPr>
          <w:rFonts w:ascii="Lucida Console" w:hAnsi="Lucida Console" w:cs="Courier New"/>
          <w:szCs w:val="21"/>
        </w:rPr>
        <w:t>)</w:t>
      </w:r>
    </w:p>
    <w:p w14:paraId="5EBF0D6A" w14:textId="12E59701" w:rsidR="009E7407" w:rsidRPr="000F6045" w:rsidRDefault="009E7407" w:rsidP="004231A1">
      <w:pPr>
        <w:ind w:left="3420" w:hanging="3420"/>
        <w:jc w:val="left"/>
        <w:rPr>
          <w:rFonts w:ascii="Lucida Console" w:hAnsi="Lucida Console" w:cs="Courier New"/>
          <w:szCs w:val="21"/>
        </w:rPr>
      </w:pPr>
      <w:r w:rsidRPr="000F6045">
        <w:rPr>
          <w:rFonts w:ascii="Lucida Console" w:hAnsi="Lucida Console" w:cs="Courier New"/>
          <w:szCs w:val="21"/>
        </w:rPr>
        <w:t xml:space="preserve">-g, --pres_abs_seqs    </w:t>
      </w:r>
      <w:r w:rsidR="0053297F" w:rsidRPr="000F6045">
        <w:rPr>
          <w:rFonts w:ascii="Lucida Console" w:hAnsi="Lucida Console" w:cs="Courier New"/>
          <w:szCs w:val="21"/>
        </w:rPr>
        <w:t xml:space="preserve">  </w:t>
      </w:r>
      <w:r w:rsidR="00890A50" w:rsidRPr="000F6045">
        <w:rPr>
          <w:rFonts w:ascii="Lucida Console" w:hAnsi="Lucida Console" w:cs="Courier New"/>
          <w:szCs w:val="21"/>
        </w:rPr>
        <w:t xml:space="preserve">Takes a </w:t>
      </w:r>
      <w:r w:rsidR="00412E72" w:rsidRPr="000F6045">
        <w:rPr>
          <w:rFonts w:ascii="Lucida Console" w:hAnsi="Lucida Console" w:cs="Courier New"/>
          <w:szCs w:val="21"/>
        </w:rPr>
        <w:t>FASTA</w:t>
      </w:r>
      <w:r w:rsidR="00890A50" w:rsidRPr="000F6045">
        <w:rPr>
          <w:rFonts w:ascii="Lucida Console" w:hAnsi="Lucida Console" w:cs="Courier New"/>
          <w:szCs w:val="21"/>
        </w:rPr>
        <w:t xml:space="preserve"> file of presence/absence sequences to be included in the database</w:t>
      </w:r>
    </w:p>
    <w:p w14:paraId="32B46419" w14:textId="55925ADD" w:rsidR="00890A50" w:rsidRPr="007A4E1C" w:rsidRDefault="00890A50" w:rsidP="004231A1">
      <w:pPr>
        <w:ind w:left="3420" w:hanging="3420"/>
        <w:jc w:val="left"/>
        <w:rPr>
          <w:rFonts w:ascii="Lucida Console" w:hAnsi="Lucida Console" w:cs="Courier New"/>
          <w:szCs w:val="21"/>
        </w:rPr>
      </w:pPr>
      <w:r w:rsidRPr="000F6045">
        <w:rPr>
          <w:rFonts w:ascii="Lucida Console" w:hAnsi="Lucida Console" w:cs="Courier New"/>
          <w:szCs w:val="21"/>
        </w:rPr>
        <w:t xml:space="preserve">-a, --charac_seqs      </w:t>
      </w:r>
      <w:r w:rsidR="0053297F" w:rsidRPr="000F6045">
        <w:rPr>
          <w:rFonts w:ascii="Lucida Console" w:hAnsi="Lucida Console" w:cs="Courier New"/>
          <w:szCs w:val="21"/>
        </w:rPr>
        <w:t xml:space="preserve"> </w:t>
      </w:r>
      <w:r w:rsidRPr="000F6045">
        <w:rPr>
          <w:rFonts w:ascii="Lucida Console" w:hAnsi="Lucida Console" w:cs="Courier New"/>
          <w:szCs w:val="21"/>
        </w:rPr>
        <w:t xml:space="preserve"> Takes a </w:t>
      </w:r>
      <w:r w:rsidR="00412E72" w:rsidRPr="000F6045">
        <w:rPr>
          <w:rFonts w:ascii="Lucida Console" w:hAnsi="Lucida Console" w:cs="Courier New"/>
          <w:szCs w:val="21"/>
        </w:rPr>
        <w:t>FASTA</w:t>
      </w:r>
      <w:r w:rsidR="00F163E5" w:rsidRPr="000F6045">
        <w:rPr>
          <w:rFonts w:ascii="Lucida Console" w:hAnsi="Lucida Console" w:cs="Courier New"/>
          <w:szCs w:val="21"/>
        </w:rPr>
        <w:t xml:space="preserve"> file of sample</w:t>
      </w:r>
      <w:r w:rsidRPr="000F6045">
        <w:rPr>
          <w:rFonts w:ascii="Lucida Console" w:hAnsi="Lucida Console" w:cs="Courier New"/>
          <w:szCs w:val="21"/>
        </w:rPr>
        <w:t xml:space="preserve"> characterization sequences to be included in </w:t>
      </w:r>
      <w:r w:rsidRPr="007A4E1C">
        <w:rPr>
          <w:rFonts w:ascii="Lucida Console" w:hAnsi="Lucida Console" w:cs="Courier New"/>
          <w:szCs w:val="21"/>
        </w:rPr>
        <w:t>the database</w:t>
      </w:r>
    </w:p>
    <w:p w14:paraId="6AB4B01E" w14:textId="59AC467B" w:rsidR="000F6045" w:rsidRPr="000F6045" w:rsidRDefault="000F6045" w:rsidP="004231A1">
      <w:pPr>
        <w:ind w:left="3420" w:hanging="3420"/>
        <w:jc w:val="left"/>
        <w:rPr>
          <w:rFonts w:ascii="Lucida Console" w:hAnsi="Lucida Console" w:cs="Courier New"/>
          <w:szCs w:val="21"/>
        </w:rPr>
      </w:pPr>
      <w:r w:rsidRPr="007A4E1C">
        <w:rPr>
          <w:rFonts w:ascii="Lucida Console" w:hAnsi="Lucida Console" w:cs="Courier New"/>
          <w:szCs w:val="21"/>
        </w:rPr>
        <w:t>-d, --intermediate_dir   Is the name for the directory which holds intermediate files produced. Default name is date-time</w:t>
      </w:r>
    </w:p>
    <w:p w14:paraId="4B669FD5" w14:textId="1E9AFBB0" w:rsidR="00085886" w:rsidRPr="000F6045" w:rsidRDefault="00890A50" w:rsidP="004231A1">
      <w:pPr>
        <w:ind w:left="3427" w:hanging="3427"/>
        <w:jc w:val="left"/>
        <w:rPr>
          <w:rFonts w:ascii="Lucida Console" w:hAnsi="Lucida Console" w:cs="Courier New"/>
          <w:szCs w:val="21"/>
        </w:rPr>
      </w:pPr>
      <w:r w:rsidRPr="000F6045">
        <w:rPr>
          <w:rFonts w:ascii="Lucida Console" w:hAnsi="Lucida Console" w:cs="Courier New"/>
          <w:szCs w:val="21"/>
        </w:rPr>
        <w:t>-t, --threads            Takes an integer argument which tell</w:t>
      </w:r>
      <w:r w:rsidR="005F6809">
        <w:rPr>
          <w:rFonts w:ascii="Lucida Console" w:hAnsi="Lucida Console" w:cs="Courier New"/>
          <w:szCs w:val="21"/>
        </w:rPr>
        <w:t>s</w:t>
      </w:r>
      <w:r w:rsidRPr="000F6045">
        <w:rPr>
          <w:rFonts w:ascii="Lucida Console" w:hAnsi="Lucida Console" w:cs="Courier New"/>
          <w:szCs w:val="21"/>
        </w:rPr>
        <w:t xml:space="preserve"> </w:t>
      </w:r>
      <w:r w:rsidR="00C3751A">
        <w:rPr>
          <w:rFonts w:ascii="Lucida Console" w:hAnsi="Lucida Console" w:cs="Courier New"/>
          <w:szCs w:val="21"/>
        </w:rPr>
        <w:t>CANDY</w:t>
      </w:r>
      <w:r w:rsidRPr="000F6045">
        <w:rPr>
          <w:rFonts w:ascii="Lucida Console" w:hAnsi="Lucida Console" w:cs="Courier New"/>
          <w:szCs w:val="21"/>
        </w:rPr>
        <w:t xml:space="preserve"> how many </w:t>
      </w:r>
      <w:r w:rsidR="00F163E5" w:rsidRPr="000F6045">
        <w:rPr>
          <w:rFonts w:ascii="Lucida Console" w:hAnsi="Lucida Console" w:cs="Courier New"/>
          <w:szCs w:val="21"/>
        </w:rPr>
        <w:t>threads to use</w:t>
      </w:r>
    </w:p>
    <w:p w14:paraId="40CE7684" w14:textId="6EA73EAF" w:rsidR="0053297F" w:rsidRDefault="0053297F" w:rsidP="004231A1">
      <w:pPr>
        <w:spacing w:after="0"/>
        <w:ind w:left="3427" w:hanging="3427"/>
        <w:jc w:val="left"/>
        <w:rPr>
          <w:rFonts w:ascii="Lucida Console" w:hAnsi="Lucida Console" w:cs="Courier New"/>
          <w:szCs w:val="21"/>
        </w:rPr>
      </w:pPr>
      <w:r w:rsidRPr="000F6045">
        <w:rPr>
          <w:rFonts w:ascii="Lucida Console" w:hAnsi="Lucida Console" w:cs="Courier New"/>
          <w:szCs w:val="21"/>
        </w:rPr>
        <w:t>-m, --mapping            Takes a tab-</w:t>
      </w:r>
      <w:r w:rsidR="00B97D59">
        <w:rPr>
          <w:rFonts w:ascii="Lucida Console" w:hAnsi="Lucida Console" w:cs="Courier New"/>
          <w:szCs w:val="21"/>
        </w:rPr>
        <w:t>separated</w:t>
      </w:r>
      <w:r w:rsidRPr="000F6045">
        <w:rPr>
          <w:rFonts w:ascii="Lucida Console" w:hAnsi="Lucida Console" w:cs="Courier New"/>
          <w:szCs w:val="21"/>
        </w:rPr>
        <w:t xml:space="preserve">, 2-column </w:t>
      </w:r>
      <w:r w:rsidR="00A50542">
        <w:rPr>
          <w:rFonts w:ascii="Lucida Console" w:hAnsi="Lucida Console" w:cs="Courier New"/>
          <w:szCs w:val="21"/>
        </w:rPr>
        <w:t xml:space="preserve">annotation mapping </w:t>
      </w:r>
      <w:r w:rsidRPr="000F6045">
        <w:rPr>
          <w:rFonts w:ascii="Lucida Console" w:hAnsi="Lucida Console" w:cs="Courier New"/>
          <w:szCs w:val="21"/>
        </w:rPr>
        <w:t>file</w:t>
      </w:r>
    </w:p>
    <w:p w14:paraId="5051E3B2" w14:textId="11ACCD6A" w:rsidR="000117DF" w:rsidRDefault="000117DF" w:rsidP="004231A1">
      <w:pPr>
        <w:spacing w:after="0"/>
        <w:ind w:left="3427" w:hanging="3427"/>
        <w:jc w:val="left"/>
        <w:rPr>
          <w:rFonts w:ascii="Lucida Console" w:hAnsi="Lucida Console" w:cs="Courier New"/>
          <w:szCs w:val="21"/>
        </w:rPr>
      </w:pPr>
    </w:p>
    <w:p w14:paraId="2D510D7D" w14:textId="4A144E2E" w:rsidR="000117DF" w:rsidRDefault="000117DF" w:rsidP="004231A1">
      <w:pPr>
        <w:spacing w:after="0"/>
        <w:ind w:left="3427" w:hanging="3427"/>
        <w:jc w:val="left"/>
        <w:rPr>
          <w:rFonts w:ascii="Lucida Console" w:hAnsi="Lucida Console" w:cs="Courier New"/>
          <w:szCs w:val="21"/>
        </w:rPr>
      </w:pPr>
      <w:r>
        <w:rPr>
          <w:rFonts w:ascii="Lucida Console" w:hAnsi="Lucida Console" w:cs="Courier New"/>
          <w:szCs w:val="21"/>
        </w:rPr>
        <w:t>-l, --log                Takes a name for the lo</w:t>
      </w:r>
      <w:r w:rsidR="00D06F06">
        <w:rPr>
          <w:rFonts w:ascii="Lucida Console" w:hAnsi="Lucida Console" w:cs="Courier New"/>
          <w:szCs w:val="21"/>
        </w:rPr>
        <w:t>g</w:t>
      </w:r>
    </w:p>
    <w:p w14:paraId="0B3B3C76" w14:textId="77777777" w:rsidR="00EC397C" w:rsidRPr="000F6045" w:rsidRDefault="00EC397C" w:rsidP="004231A1">
      <w:pPr>
        <w:spacing w:after="0"/>
        <w:ind w:left="3427" w:hanging="3427"/>
        <w:jc w:val="left"/>
        <w:rPr>
          <w:rFonts w:ascii="Lucida Console" w:hAnsi="Lucida Console" w:cs="Courier New"/>
          <w:szCs w:val="21"/>
        </w:rPr>
      </w:pPr>
    </w:p>
    <w:p w14:paraId="4B85B81A" w14:textId="519041C8" w:rsidR="0053297F" w:rsidRDefault="0053297F" w:rsidP="004231A1">
      <w:pPr>
        <w:spacing w:after="0"/>
        <w:ind w:left="3427" w:hanging="3427"/>
        <w:jc w:val="left"/>
        <w:rPr>
          <w:rFonts w:ascii="Courier New" w:hAnsi="Courier New" w:cs="Courier New"/>
          <w:sz w:val="21"/>
          <w:szCs w:val="21"/>
        </w:rPr>
      </w:pPr>
    </w:p>
    <w:p w14:paraId="26386468" w14:textId="6106A506" w:rsidR="000F6045" w:rsidRDefault="000F6045" w:rsidP="004231A1">
      <w:pPr>
        <w:pStyle w:val="Heading3"/>
        <w:jc w:val="left"/>
      </w:pPr>
      <w:bookmarkStart w:id="5" w:name="_Toc8200872"/>
      <w:r>
        <w:t>Alternative usage (update annotations in existing database)</w:t>
      </w:r>
      <w:bookmarkEnd w:id="5"/>
    </w:p>
    <w:p w14:paraId="499621CF" w14:textId="3203E399" w:rsidR="000F6045" w:rsidRDefault="002F2F74" w:rsidP="004231A1">
      <w:pPr>
        <w:jc w:val="left"/>
        <w:rPr>
          <w:rFonts w:ascii="Lucida Console" w:hAnsi="Lucida Console"/>
        </w:rPr>
      </w:pPr>
      <w:r>
        <w:rPr>
          <w:rFonts w:ascii="Lucida Console" w:hAnsi="Lucida Console"/>
        </w:rPr>
        <w:t>candy</w:t>
      </w:r>
      <w:bookmarkStart w:id="6" w:name="_GoBack"/>
      <w:bookmarkEnd w:id="6"/>
      <w:r w:rsidR="000F6045" w:rsidRPr="000F6045">
        <w:rPr>
          <w:rFonts w:ascii="Lucida Console" w:hAnsi="Lucida Console"/>
        </w:rPr>
        <w:t>.py --update -p &lt;profile file&gt; -m &lt;mapping file&gt;</w:t>
      </w:r>
    </w:p>
    <w:p w14:paraId="2EB0DA2D" w14:textId="78B17DFC" w:rsidR="000F6045" w:rsidRDefault="000F6045" w:rsidP="004231A1">
      <w:pPr>
        <w:pStyle w:val="Heading3"/>
        <w:jc w:val="left"/>
      </w:pPr>
      <w:bookmarkStart w:id="7" w:name="_Toc8200873"/>
      <w:r>
        <w:t>Required arguments</w:t>
      </w:r>
      <w:bookmarkEnd w:id="7"/>
    </w:p>
    <w:p w14:paraId="7047F03D" w14:textId="643E7180" w:rsidR="000F6045" w:rsidRPr="00746AB2" w:rsidRDefault="000F6045" w:rsidP="004231A1">
      <w:pPr>
        <w:jc w:val="left"/>
        <w:rPr>
          <w:rFonts w:ascii="Lucida Console" w:hAnsi="Lucida Console"/>
        </w:rPr>
      </w:pPr>
      <w:r w:rsidRPr="00746AB2">
        <w:rPr>
          <w:rFonts w:ascii="Lucida Console" w:hAnsi="Lucida Console"/>
        </w:rPr>
        <w:t>--update</w:t>
      </w:r>
      <w:r w:rsidRPr="00746AB2">
        <w:rPr>
          <w:rFonts w:ascii="Lucida Console" w:hAnsi="Lucida Console"/>
        </w:rPr>
        <w:tab/>
      </w:r>
      <w:r w:rsidRPr="00746AB2">
        <w:rPr>
          <w:rFonts w:ascii="Lucida Console" w:hAnsi="Lucida Console"/>
        </w:rPr>
        <w:tab/>
      </w:r>
      <w:r w:rsidR="00746AB2" w:rsidRPr="00746AB2">
        <w:rPr>
          <w:rFonts w:ascii="Lucida Console" w:hAnsi="Lucida Console"/>
        </w:rPr>
        <w:tab/>
      </w:r>
      <w:r w:rsidRPr="00746AB2">
        <w:rPr>
          <w:rFonts w:ascii="Lucida Console" w:hAnsi="Lucida Console"/>
        </w:rPr>
        <w:t xml:space="preserve">Tells </w:t>
      </w:r>
      <w:r w:rsidR="00C3751A">
        <w:rPr>
          <w:rFonts w:ascii="Lucida Console" w:hAnsi="Lucida Console"/>
        </w:rPr>
        <w:t>CANDY</w:t>
      </w:r>
      <w:r w:rsidRPr="00746AB2">
        <w:rPr>
          <w:rFonts w:ascii="Lucida Console" w:hAnsi="Lucida Console"/>
        </w:rPr>
        <w:t xml:space="preserve"> to run in update mode</w:t>
      </w:r>
    </w:p>
    <w:p w14:paraId="10022A22" w14:textId="6805B126" w:rsidR="000F6045" w:rsidRPr="00746AB2" w:rsidRDefault="000F6045" w:rsidP="004231A1">
      <w:pPr>
        <w:jc w:val="left"/>
        <w:rPr>
          <w:rFonts w:ascii="Lucida Console" w:hAnsi="Lucida Console"/>
        </w:rPr>
      </w:pPr>
      <w:r w:rsidRPr="00746AB2">
        <w:rPr>
          <w:rFonts w:ascii="Lucida Console" w:hAnsi="Lucida Console"/>
        </w:rPr>
        <w:lastRenderedPageBreak/>
        <w:t>-p, --profile</w:t>
      </w:r>
      <w:r w:rsidRPr="00746AB2">
        <w:rPr>
          <w:rFonts w:ascii="Lucida Console" w:hAnsi="Lucida Console"/>
        </w:rPr>
        <w:tab/>
      </w:r>
      <w:r w:rsidRPr="00746AB2">
        <w:rPr>
          <w:rFonts w:ascii="Lucida Console" w:hAnsi="Lucida Console"/>
        </w:rPr>
        <w:tab/>
      </w:r>
      <w:r w:rsidR="00A50542">
        <w:rPr>
          <w:rFonts w:ascii="Lucida Console" w:hAnsi="Lucida Console"/>
        </w:rPr>
        <w:t>T</w:t>
      </w:r>
      <w:r w:rsidRPr="00746AB2">
        <w:rPr>
          <w:rFonts w:ascii="Lucida Console" w:hAnsi="Lucida Console"/>
        </w:rPr>
        <w:t>he existing profile file to be updated</w:t>
      </w:r>
    </w:p>
    <w:p w14:paraId="2EBA7190" w14:textId="00852115" w:rsidR="000F6045" w:rsidRDefault="000F6045" w:rsidP="004231A1">
      <w:pPr>
        <w:ind w:left="720" w:hanging="720"/>
        <w:jc w:val="left"/>
        <w:rPr>
          <w:rFonts w:ascii="Lucida Console" w:hAnsi="Lucida Console"/>
        </w:rPr>
      </w:pPr>
      <w:r w:rsidRPr="00746AB2">
        <w:rPr>
          <w:rFonts w:ascii="Lucida Console" w:hAnsi="Lucida Console"/>
        </w:rPr>
        <w:t xml:space="preserve">-m, --mapping </w:t>
      </w:r>
      <w:r w:rsidRPr="00746AB2">
        <w:rPr>
          <w:rFonts w:ascii="Lucida Console" w:hAnsi="Lucida Console"/>
        </w:rPr>
        <w:tab/>
      </w:r>
      <w:r w:rsidRPr="00746AB2">
        <w:rPr>
          <w:rFonts w:ascii="Lucida Console" w:hAnsi="Lucida Console"/>
        </w:rPr>
        <w:tab/>
      </w:r>
      <w:r w:rsidR="00A50542">
        <w:rPr>
          <w:rFonts w:ascii="Lucida Console" w:hAnsi="Lucida Console"/>
        </w:rPr>
        <w:t>T</w:t>
      </w:r>
      <w:r w:rsidRPr="00746AB2">
        <w:rPr>
          <w:rFonts w:ascii="Lucida Console" w:hAnsi="Lucida Console"/>
        </w:rPr>
        <w:t xml:space="preserve">he updated </w:t>
      </w:r>
      <w:r w:rsidR="009E3CD0">
        <w:rPr>
          <w:rFonts w:ascii="Lucida Console" w:hAnsi="Lucida Console"/>
        </w:rPr>
        <w:t xml:space="preserve">annotation </w:t>
      </w:r>
      <w:r w:rsidRPr="00746AB2">
        <w:rPr>
          <w:rFonts w:ascii="Lucida Console" w:hAnsi="Lucida Console"/>
        </w:rPr>
        <w:t xml:space="preserve">mapping file </w:t>
      </w:r>
    </w:p>
    <w:p w14:paraId="2B46C93A" w14:textId="1642EF74" w:rsidR="00746AB2" w:rsidRDefault="00746AB2" w:rsidP="004231A1">
      <w:pPr>
        <w:ind w:left="720" w:hanging="720"/>
        <w:jc w:val="left"/>
        <w:rPr>
          <w:rFonts w:ascii="Lucida Console" w:hAnsi="Lucida Console"/>
        </w:rPr>
      </w:pPr>
    </w:p>
    <w:p w14:paraId="20E8EB9E" w14:textId="6892EE8A" w:rsidR="00746AB2" w:rsidRDefault="00746AB2" w:rsidP="004231A1">
      <w:pPr>
        <w:ind w:left="720" w:hanging="720"/>
        <w:jc w:val="left"/>
        <w:rPr>
          <w:rFonts w:ascii="Lucida Console" w:hAnsi="Lucida Console"/>
        </w:rPr>
      </w:pPr>
    </w:p>
    <w:p w14:paraId="526A0D28" w14:textId="364E9A09" w:rsidR="00D145B8" w:rsidRDefault="00890A50" w:rsidP="004231A1">
      <w:pPr>
        <w:pStyle w:val="Heading2"/>
        <w:jc w:val="left"/>
      </w:pPr>
      <w:bookmarkStart w:id="8" w:name="_Toc8200874"/>
      <w:r w:rsidRPr="00F2166B">
        <w:t>I</w:t>
      </w:r>
      <w:r w:rsidR="00671BC4">
        <w:t>nput files</w:t>
      </w:r>
      <w:bookmarkEnd w:id="8"/>
    </w:p>
    <w:p w14:paraId="4C74CB15" w14:textId="673099AC" w:rsidR="00B70DB4" w:rsidRPr="00715AA0" w:rsidRDefault="00B70DB4" w:rsidP="004231A1">
      <w:pPr>
        <w:spacing w:after="120"/>
        <w:jc w:val="left"/>
        <w:rPr>
          <w:i/>
          <w:sz w:val="22"/>
        </w:rPr>
      </w:pPr>
      <w:r w:rsidRPr="00715AA0">
        <w:rPr>
          <w:i/>
          <w:sz w:val="22"/>
        </w:rPr>
        <w:t>Required:</w:t>
      </w:r>
    </w:p>
    <w:p w14:paraId="475EDD7E" w14:textId="06CD88B8" w:rsidR="00CF4E1A" w:rsidRDefault="00F2166B" w:rsidP="004231A1">
      <w:pPr>
        <w:jc w:val="left"/>
      </w:pPr>
      <w:r w:rsidRPr="00971252">
        <w:rPr>
          <w:noProof/>
        </w:rPr>
        <mc:AlternateContent>
          <mc:Choice Requires="wps">
            <w:drawing>
              <wp:inline distT="0" distB="0" distL="0" distR="0" wp14:anchorId="0CA99DDE" wp14:editId="06AE0B18">
                <wp:extent cx="6839585" cy="2971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297180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E059CD" w14:textId="0B5F5980" w:rsidR="00072064" w:rsidRPr="00A50542" w:rsidRDefault="00072064" w:rsidP="00412E72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Description: Input primer file</w:t>
                            </w:r>
                          </w:p>
                          <w:p w14:paraId="18E20489" w14:textId="656AC46B" w:rsidR="00072064" w:rsidRPr="00A50542" w:rsidRDefault="00072064" w:rsidP="00412E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Contains the primers/assa</w:t>
                            </w:r>
                            <w:r w:rsidR="00F163E5" w:rsidRPr="00A50542">
                              <w:rPr>
                                <w:rFonts w:cstheme="majorHAnsi"/>
                              </w:rPr>
                              <w:t>ys used in targeted sequencing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as well as defined metadata</w:t>
                            </w:r>
                          </w:p>
                          <w:p w14:paraId="69353A5C" w14:textId="67C81F6B" w:rsidR="00072064" w:rsidRPr="00A50542" w:rsidRDefault="00072064" w:rsidP="003C09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6-colum</w:t>
                            </w:r>
                            <w:r w:rsidR="00A50542" w:rsidRPr="00A50542">
                              <w:rPr>
                                <w:rFonts w:cstheme="majorHAnsi"/>
                              </w:rPr>
                              <w:t>n</w:t>
                            </w:r>
                            <w:r w:rsidRPr="00A50542">
                              <w:rPr>
                                <w:rFonts w:cstheme="majorHAnsi"/>
                              </w:rPr>
                              <w:t>, tab-</w:t>
                            </w:r>
                            <w:r w:rsidR="00F26D8F">
                              <w:rPr>
                                <w:rFonts w:cstheme="majorHAnsi"/>
                              </w:rPr>
                              <w:t>separated</w:t>
                            </w:r>
                            <w:r w:rsidR="00A50542" w:rsidRPr="00A50542"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file </w:t>
                            </w:r>
                          </w:p>
                          <w:p w14:paraId="53F0021B" w14:textId="62C8A447" w:rsidR="00072064" w:rsidRPr="00A50542" w:rsidRDefault="00072064" w:rsidP="00B70DB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90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Column 1: Primer name</w:t>
                            </w:r>
                          </w:p>
                          <w:p w14:paraId="46532616" w14:textId="1C54EAB4" w:rsidR="00072064" w:rsidRPr="00A50542" w:rsidRDefault="00072064" w:rsidP="00B70DB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90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Column 2: Taxonomy ID of target organism</w:t>
                            </w:r>
                          </w:p>
                          <w:p w14:paraId="5E836FFC" w14:textId="2263FAFD" w:rsidR="00072064" w:rsidRPr="00A50542" w:rsidRDefault="00072064" w:rsidP="00B70DB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90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Column 3: Target organism</w:t>
                            </w:r>
                          </w:p>
                          <w:p w14:paraId="70A07F7E" w14:textId="36765F30" w:rsidR="00072064" w:rsidRPr="00A50542" w:rsidRDefault="00072064" w:rsidP="00B70DB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90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Column 4: Virus/bacteria category</w:t>
                            </w:r>
                          </w:p>
                          <w:p w14:paraId="762E9026" w14:textId="4423098A" w:rsidR="00072064" w:rsidRPr="00A50542" w:rsidRDefault="00072064" w:rsidP="00B70DB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90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Column 5: Forward primer sequence</w:t>
                            </w:r>
                          </w:p>
                          <w:p w14:paraId="3DB54B0B" w14:textId="5053817B" w:rsidR="00072064" w:rsidRDefault="000307D6" w:rsidP="00B70DB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900"/>
                              <w:jc w:val="left"/>
                              <w:rPr>
                                <w:rFonts w:cstheme="majorHAnsi"/>
                              </w:rPr>
                            </w:pPr>
                            <w:r>
                              <w:rPr>
                                <w:rFonts w:cstheme="majorHAnsi"/>
                              </w:rPr>
                              <w:t xml:space="preserve">Column 6: Reverse 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>primer sequence</w:t>
                            </w:r>
                          </w:p>
                          <w:p w14:paraId="2E9B33C3" w14:textId="7E6B4A2E" w:rsidR="000A0F6F" w:rsidRPr="00A50542" w:rsidRDefault="000A0F6F" w:rsidP="008D42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>
                              <w:rPr>
                                <w:rFonts w:cstheme="majorHAnsi"/>
                              </w:rPr>
                              <w:t>Make sure that no additional spaces are present in cells if creating or editing the file in Excel.</w:t>
                            </w:r>
                          </w:p>
                          <w:p w14:paraId="72BFE9E0" w14:textId="77777777" w:rsidR="00072064" w:rsidRPr="00A50542" w:rsidRDefault="00072064" w:rsidP="00160DD5">
                            <w:p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6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29" w:type="dxa"/>
                                <w:left w:w="115" w:type="dxa"/>
                                <w:bottom w:w="29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57"/>
                              <w:gridCol w:w="930"/>
                              <w:gridCol w:w="1552"/>
                              <w:gridCol w:w="1217"/>
                              <w:gridCol w:w="2632"/>
                              <w:gridCol w:w="2432"/>
                            </w:tblGrid>
                            <w:tr w:rsidR="00072064" w:rsidRPr="003F3515" w14:paraId="1AC1AAAD" w14:textId="77777777" w:rsidTr="005C3B21">
                              <w:tc>
                                <w:tcPr>
                                  <w:tcW w:w="1711" w:type="dxa"/>
                                </w:tcPr>
                                <w:p w14:paraId="6553F561" w14:textId="339C7AA6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Adenovirus_1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0F97BFA" w14:textId="4BB79C5D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10509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5E161BAE" w14:textId="53D5939D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Adenovirus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1130D7B4" w14:textId="646D0EA8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19CFC0AD" w14:textId="306DDB71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TACATGCACATCGCCG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</w:tcPr>
                                <w:p w14:paraId="521F6DBC" w14:textId="6C7E3217" w:rsidR="00072064" w:rsidRPr="005C3B21" w:rsidRDefault="000307D6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0307D6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CCACTGTGGGGTT</w:t>
                                  </w:r>
                                </w:p>
                              </w:tc>
                            </w:tr>
                            <w:tr w:rsidR="00072064" w:rsidRPr="003F3515" w14:paraId="1FDC0E83" w14:textId="77777777" w:rsidTr="005C3B21">
                              <w:tc>
                                <w:tcPr>
                                  <w:tcW w:w="1711" w:type="dxa"/>
                                </w:tcPr>
                                <w:p w14:paraId="12BD7F79" w14:textId="7FD7FF7B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Adenovirus_2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AD00985" w14:textId="571DF220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10509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6A09EE82" w14:textId="6E40CE5F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Adenovirus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1A0FDE1A" w14:textId="33F80E9B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6DC83BFF" w14:textId="69F627EE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TACATGCACATCTCGG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</w:tcPr>
                                <w:p w14:paraId="35B29A73" w14:textId="44EB5C6D" w:rsidR="00072064" w:rsidRPr="005C3B21" w:rsidRDefault="000307D6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0307D6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CCACCGTGGGGTT</w:t>
                                  </w:r>
                                </w:p>
                              </w:tc>
                            </w:tr>
                            <w:tr w:rsidR="00072064" w:rsidRPr="003F3515" w14:paraId="73F8B44A" w14:textId="77777777" w:rsidTr="005C3B21">
                              <w:tc>
                                <w:tcPr>
                                  <w:tcW w:w="1711" w:type="dxa"/>
                                </w:tcPr>
                                <w:p w14:paraId="58257E2C" w14:textId="05E7B9D2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A_baumannii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1663BDF" w14:textId="0B1AA68D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470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3A13A457" w14:textId="7EF9BB93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 baumannii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1E947EA4" w14:textId="6BBA975E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Bacteria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41CB15AC" w14:textId="2D7DCF7D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CTGCTAATCCAAATCACAG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</w:tcPr>
                                <w:p w14:paraId="270B34E3" w14:textId="0E46655B" w:rsidR="00072064" w:rsidRPr="005C3B21" w:rsidRDefault="000307D6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0307D6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GGTACATACTCGGTCG</w:t>
                                  </w:r>
                                </w:p>
                              </w:tc>
                            </w:tr>
                            <w:tr w:rsidR="00072064" w:rsidRPr="003F3515" w14:paraId="40D9C27F" w14:textId="77777777" w:rsidTr="005C3B21">
                              <w:tc>
                                <w:tcPr>
                                  <w:tcW w:w="1711" w:type="dxa"/>
                                </w:tcPr>
                                <w:p w14:paraId="27297432" w14:textId="368C591A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B_brochiseptica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7C5B58A2" w14:textId="2F33DA14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517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57644113" w14:textId="143B8288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Bordetella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3C216A6B" w14:textId="5D24B3CC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Bacteria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68FC4FA7" w14:textId="581E6153" w:rsidR="00072064" w:rsidRPr="005C3B21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5C3B21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ATGCACATTTACGGAAATATGA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</w:tcPr>
                                <w:p w14:paraId="6A056CD5" w14:textId="77777777" w:rsidR="00072064" w:rsidRDefault="000307D6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  <w:r w:rsidRPr="000307D6"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  <w:t>GCTTGAAGTCATCCAG</w:t>
                                  </w:r>
                                </w:p>
                                <w:p w14:paraId="417762F2" w14:textId="77777777" w:rsidR="0060008B" w:rsidRDefault="0060008B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</w:p>
                                <w:p w14:paraId="3288B021" w14:textId="400957BA" w:rsidR="0060008B" w:rsidRPr="005C3B21" w:rsidRDefault="0060008B" w:rsidP="00412E72">
                                  <w:pPr>
                                    <w:contextualSpacing/>
                                    <w:jc w:val="left"/>
                                    <w:rPr>
                                      <w:rFonts w:ascii="Lucida Console" w:hAnsi="Lucida Console" w:cstheme="majorHAnsi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189742" w14:textId="3F680E3F" w:rsidR="00072064" w:rsidRPr="00EC7625" w:rsidRDefault="00072064" w:rsidP="00412E72">
                            <w:pPr>
                              <w:pStyle w:val="ListParagraph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A99D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8.5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" fillcolor="#ebf1de" stroked="f" strokeweight=".5pt">
                <v:textbox>
                  <w:txbxContent>
                    <w:p w14:paraId="6BE059CD" w14:textId="0B5F5980" w:rsidR="00072064" w:rsidRPr="00A50542" w:rsidRDefault="00072064" w:rsidP="00412E72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Description: Input primer file</w:t>
                      </w:r>
                    </w:p>
                    <w:p w14:paraId="18E20489" w14:textId="656AC46B" w:rsidR="00072064" w:rsidRPr="00A50542" w:rsidRDefault="00072064" w:rsidP="00412E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Contains the primers/assa</w:t>
                      </w:r>
                      <w:r w:rsidR="00F163E5" w:rsidRPr="00A50542">
                        <w:rPr>
                          <w:rFonts w:cstheme="majorHAnsi"/>
                        </w:rPr>
                        <w:t>ys used in targeted sequencing</w:t>
                      </w:r>
                      <w:r w:rsidRPr="00A50542">
                        <w:rPr>
                          <w:rFonts w:cstheme="majorHAnsi"/>
                        </w:rPr>
                        <w:t xml:space="preserve"> as well as defined metadata</w:t>
                      </w:r>
                    </w:p>
                    <w:p w14:paraId="69353A5C" w14:textId="67C81F6B" w:rsidR="00072064" w:rsidRPr="00A50542" w:rsidRDefault="00072064" w:rsidP="003C09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6-colum</w:t>
                      </w:r>
                      <w:r w:rsidR="00A50542" w:rsidRPr="00A50542">
                        <w:rPr>
                          <w:rFonts w:cstheme="majorHAnsi"/>
                        </w:rPr>
                        <w:t>n</w:t>
                      </w:r>
                      <w:r w:rsidRPr="00A50542">
                        <w:rPr>
                          <w:rFonts w:cstheme="majorHAnsi"/>
                        </w:rPr>
                        <w:t>, tab-</w:t>
                      </w:r>
                      <w:r w:rsidR="00F26D8F">
                        <w:rPr>
                          <w:rFonts w:cstheme="majorHAnsi"/>
                        </w:rPr>
                        <w:t>separated</w:t>
                      </w:r>
                      <w:r w:rsidR="00A50542" w:rsidRPr="00A50542">
                        <w:rPr>
                          <w:rFonts w:cstheme="majorHAnsi"/>
                        </w:rPr>
                        <w:t xml:space="preserve"> </w:t>
                      </w:r>
                      <w:r w:rsidRPr="00A50542">
                        <w:rPr>
                          <w:rFonts w:cstheme="majorHAnsi"/>
                        </w:rPr>
                        <w:t xml:space="preserve">file </w:t>
                      </w:r>
                    </w:p>
                    <w:p w14:paraId="53F0021B" w14:textId="62C8A447" w:rsidR="00072064" w:rsidRPr="00A50542" w:rsidRDefault="00072064" w:rsidP="00B70DB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900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Column 1: Primer name</w:t>
                      </w:r>
                    </w:p>
                    <w:p w14:paraId="46532616" w14:textId="1C54EAB4" w:rsidR="00072064" w:rsidRPr="00A50542" w:rsidRDefault="00072064" w:rsidP="00B70DB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900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Column 2: Taxonomy ID of target organism</w:t>
                      </w:r>
                    </w:p>
                    <w:p w14:paraId="5E836FFC" w14:textId="2263FAFD" w:rsidR="00072064" w:rsidRPr="00A50542" w:rsidRDefault="00072064" w:rsidP="00B70DB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900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Column 3: Target organism</w:t>
                      </w:r>
                    </w:p>
                    <w:p w14:paraId="70A07F7E" w14:textId="36765F30" w:rsidR="00072064" w:rsidRPr="00A50542" w:rsidRDefault="00072064" w:rsidP="00B70DB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900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Column 4: Virus/bacteria category</w:t>
                      </w:r>
                    </w:p>
                    <w:p w14:paraId="762E9026" w14:textId="4423098A" w:rsidR="00072064" w:rsidRPr="00A50542" w:rsidRDefault="00072064" w:rsidP="00B70DB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900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Column 5: Forward primer sequence</w:t>
                      </w:r>
                    </w:p>
                    <w:p w14:paraId="3DB54B0B" w14:textId="5053817B" w:rsidR="00072064" w:rsidRDefault="000307D6" w:rsidP="00B70DB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900"/>
                        <w:jc w:val="left"/>
                        <w:rPr>
                          <w:rFonts w:cstheme="majorHAnsi"/>
                        </w:rPr>
                      </w:pPr>
                      <w:r>
                        <w:rPr>
                          <w:rFonts w:cstheme="majorHAnsi"/>
                        </w:rPr>
                        <w:t xml:space="preserve">Column 6: Reverse </w:t>
                      </w:r>
                      <w:r w:rsidR="00072064" w:rsidRPr="00A50542">
                        <w:rPr>
                          <w:rFonts w:cstheme="majorHAnsi"/>
                        </w:rPr>
                        <w:t>primer sequence</w:t>
                      </w:r>
                    </w:p>
                    <w:p w14:paraId="2E9B33C3" w14:textId="7E6B4A2E" w:rsidR="000A0F6F" w:rsidRPr="00A50542" w:rsidRDefault="000A0F6F" w:rsidP="008D42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>
                        <w:rPr>
                          <w:rFonts w:cstheme="majorHAnsi"/>
                        </w:rPr>
                        <w:t>Make sure that no additional spaces are present in cells if creating or editing the file in Excel.</w:t>
                      </w:r>
                    </w:p>
                    <w:p w14:paraId="72BFE9E0" w14:textId="77777777" w:rsidR="00072064" w:rsidRPr="00A50542" w:rsidRDefault="00072064" w:rsidP="00160DD5">
                      <w:p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</w:p>
                    <w:tbl>
                      <w:tblPr>
                        <w:tblStyle w:val="TableGrid"/>
                        <w:tblW w:w="106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29" w:type="dxa"/>
                          <w:left w:w="115" w:type="dxa"/>
                          <w:bottom w:w="29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57"/>
                        <w:gridCol w:w="930"/>
                        <w:gridCol w:w="1552"/>
                        <w:gridCol w:w="1217"/>
                        <w:gridCol w:w="2632"/>
                        <w:gridCol w:w="2432"/>
                      </w:tblGrid>
                      <w:tr w:rsidR="00072064" w:rsidRPr="003F3515" w14:paraId="1AC1AAAD" w14:textId="77777777" w:rsidTr="005C3B21">
                        <w:tc>
                          <w:tcPr>
                            <w:tcW w:w="1711" w:type="dxa"/>
                          </w:tcPr>
                          <w:p w14:paraId="6553F561" w14:textId="339C7AA6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Adenovirus_1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0F97BFA" w14:textId="4BB79C5D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10509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14:paraId="5E161BAE" w14:textId="53D5939D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Adenovirus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1130D7B4" w14:textId="646D0EA8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19CFC0AD" w14:textId="306DDB71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TACATGCACATCGCCG</w:t>
                            </w:r>
                          </w:p>
                        </w:tc>
                        <w:tc>
                          <w:tcPr>
                            <w:tcW w:w="2500" w:type="dxa"/>
                          </w:tcPr>
                          <w:p w14:paraId="521F6DBC" w14:textId="6C7E3217" w:rsidR="00072064" w:rsidRPr="005C3B21" w:rsidRDefault="000307D6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0307D6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CCACTGTGGGGTT</w:t>
                            </w:r>
                          </w:p>
                        </w:tc>
                      </w:tr>
                      <w:tr w:rsidR="00072064" w:rsidRPr="003F3515" w14:paraId="1FDC0E83" w14:textId="77777777" w:rsidTr="005C3B21">
                        <w:tc>
                          <w:tcPr>
                            <w:tcW w:w="1711" w:type="dxa"/>
                          </w:tcPr>
                          <w:p w14:paraId="12BD7F79" w14:textId="7FD7FF7B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Adenovirus_2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AD00985" w14:textId="571DF220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10509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14:paraId="6A09EE82" w14:textId="6E40CE5F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Adenovirus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1A0FDE1A" w14:textId="33F80E9B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6DC83BFF" w14:textId="69F627EE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TACATGCACATCTCGG</w:t>
                            </w:r>
                          </w:p>
                        </w:tc>
                        <w:tc>
                          <w:tcPr>
                            <w:tcW w:w="2500" w:type="dxa"/>
                          </w:tcPr>
                          <w:p w14:paraId="35B29A73" w14:textId="44EB5C6D" w:rsidR="00072064" w:rsidRPr="005C3B21" w:rsidRDefault="000307D6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0307D6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CCACCGTGGGGTT</w:t>
                            </w:r>
                          </w:p>
                        </w:tc>
                      </w:tr>
                      <w:tr w:rsidR="00072064" w:rsidRPr="003F3515" w14:paraId="73F8B44A" w14:textId="77777777" w:rsidTr="005C3B21">
                        <w:tc>
                          <w:tcPr>
                            <w:tcW w:w="1711" w:type="dxa"/>
                          </w:tcPr>
                          <w:p w14:paraId="58257E2C" w14:textId="05E7B9D2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A_baumannii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1663BDF" w14:textId="0B1AA68D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470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14:paraId="3A13A457" w14:textId="7EF9BB93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 baumannii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1E947EA4" w14:textId="6BBA975E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Bacteria</w:t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41CB15AC" w14:textId="2D7DCF7D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CTGCTAATCCAAATCACAG</w:t>
                            </w:r>
                          </w:p>
                        </w:tc>
                        <w:tc>
                          <w:tcPr>
                            <w:tcW w:w="2500" w:type="dxa"/>
                          </w:tcPr>
                          <w:p w14:paraId="270B34E3" w14:textId="0E46655B" w:rsidR="00072064" w:rsidRPr="005C3B21" w:rsidRDefault="000307D6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0307D6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GGTACATACTCGGTCG</w:t>
                            </w:r>
                          </w:p>
                        </w:tc>
                      </w:tr>
                      <w:tr w:rsidR="00072064" w:rsidRPr="003F3515" w14:paraId="40D9C27F" w14:textId="77777777" w:rsidTr="005C3B21">
                        <w:tc>
                          <w:tcPr>
                            <w:tcW w:w="1711" w:type="dxa"/>
                          </w:tcPr>
                          <w:p w14:paraId="27297432" w14:textId="368C591A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B_brochiseptica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7C5B58A2" w14:textId="2F33DA14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517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14:paraId="57644113" w14:textId="143B8288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Bordetella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3C216A6B" w14:textId="5D24B3CC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Bacteria</w:t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68FC4FA7" w14:textId="581E6153" w:rsidR="00072064" w:rsidRPr="005C3B21" w:rsidRDefault="00072064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5C3B2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ATGCACATTTACGGAAATATGA</w:t>
                            </w:r>
                          </w:p>
                        </w:tc>
                        <w:tc>
                          <w:tcPr>
                            <w:tcW w:w="2500" w:type="dxa"/>
                          </w:tcPr>
                          <w:p w14:paraId="6A056CD5" w14:textId="77777777" w:rsidR="00072064" w:rsidRDefault="000307D6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0307D6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GCTTGAAGTCATCCAG</w:t>
                            </w:r>
                          </w:p>
                          <w:p w14:paraId="417762F2" w14:textId="77777777" w:rsidR="0060008B" w:rsidRDefault="0060008B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</w:p>
                          <w:p w14:paraId="3288B021" w14:textId="400957BA" w:rsidR="0060008B" w:rsidRPr="005C3B21" w:rsidRDefault="0060008B" w:rsidP="00412E72">
                            <w:pPr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189742" w14:textId="3F680E3F" w:rsidR="00072064" w:rsidRPr="00EC7625" w:rsidRDefault="00072064" w:rsidP="00412E72">
                      <w:pPr>
                        <w:pStyle w:val="ListParagraph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02BF8E" w14:textId="2A313459" w:rsidR="00746AB2" w:rsidRPr="00715AA0" w:rsidRDefault="00746AB2" w:rsidP="004231A1">
      <w:pPr>
        <w:jc w:val="left"/>
        <w:rPr>
          <w:i/>
          <w:sz w:val="22"/>
        </w:rPr>
      </w:pPr>
      <w:r w:rsidRPr="00715AA0">
        <w:rPr>
          <w:i/>
          <w:sz w:val="22"/>
        </w:rPr>
        <w:t>Optional:</w:t>
      </w:r>
    </w:p>
    <w:p w14:paraId="592B99ED" w14:textId="521A1BD0" w:rsidR="00B70DB4" w:rsidRPr="00671BC4" w:rsidRDefault="00671BC4" w:rsidP="004231A1">
      <w:pPr>
        <w:jc w:val="left"/>
      </w:pPr>
      <w:r w:rsidRPr="00971252">
        <w:rPr>
          <w:rFonts w:ascii="Calibri" w:eastAsia="MS Mincho" w:hAnsi="Calibri" w:cs="Times New Roman"/>
          <w:noProof/>
          <w:szCs w:val="28"/>
        </w:rPr>
        <mc:AlternateContent>
          <mc:Choice Requires="wps">
            <w:drawing>
              <wp:inline distT="0" distB="0" distL="0" distR="0" wp14:anchorId="0ADA935B" wp14:editId="07033506">
                <wp:extent cx="6839712" cy="3019425"/>
                <wp:effectExtent l="0" t="0" r="0" b="95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301942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976D52" w14:textId="65A4EBA1" w:rsidR="00072064" w:rsidRPr="00A50542" w:rsidRDefault="00072064" w:rsidP="00671BC4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Description: Presence/absence sequences</w:t>
                            </w:r>
                          </w:p>
                          <w:p w14:paraId="361D1973" w14:textId="4EA9D872" w:rsidR="00072064" w:rsidRPr="00A50542" w:rsidRDefault="00072064" w:rsidP="00C50E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FASTA file with sequences that will be used for presence/absence classifications</w:t>
                            </w:r>
                          </w:p>
                          <w:p w14:paraId="64E16501" w14:textId="0BAA3F68" w:rsidR="00072064" w:rsidRPr="00A50542" w:rsidRDefault="00072064" w:rsidP="00C50E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 xml:space="preserve">These </w:t>
                            </w:r>
                            <w:r w:rsidR="00F163E5" w:rsidRPr="00A50542">
                              <w:rPr>
                                <w:rFonts w:cstheme="majorHAnsi"/>
                              </w:rPr>
                              <w:t xml:space="preserve">are </w:t>
                            </w:r>
                            <w:r w:rsidR="009E3CD0">
                              <w:rPr>
                                <w:rFonts w:cstheme="majorHAnsi"/>
                              </w:rPr>
                              <w:t xml:space="preserve">sequences </w:t>
                            </w:r>
                            <w:r w:rsidRPr="00A50542">
                              <w:rPr>
                                <w:rFonts w:cstheme="majorHAnsi"/>
                              </w:rPr>
                              <w:t>identified by</w:t>
                            </w:r>
                            <w:r w:rsidR="009E3CD0">
                              <w:rPr>
                                <w:rFonts w:cstheme="majorHAnsi"/>
                              </w:rPr>
                              <w:t xml:space="preserve"> methods other than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 xml:space="preserve">in silico </w:t>
                            </w:r>
                            <w:r w:rsidRPr="00A50542">
                              <w:rPr>
                                <w:rFonts w:cstheme="majorHAnsi"/>
                              </w:rPr>
                              <w:t>PCR such as positive controls, drug resistant/sensitive sequences, or sequences whose variation is not encompassed by NCBI taxonomy (</w:t>
                            </w:r>
                            <w:r w:rsidR="003F3515">
                              <w:rPr>
                                <w:rFonts w:cstheme="majorHAnsi"/>
                              </w:rPr>
                              <w:t xml:space="preserve">e.g., 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>Legionella pneumophila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sg1)</w:t>
                            </w:r>
                          </w:p>
                          <w:p w14:paraId="655861AF" w14:textId="12E65BC2" w:rsidR="00072064" w:rsidRPr="00A50542" w:rsidRDefault="00072064" w:rsidP="00C50E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The raw count of reads which match the</w:t>
                            </w:r>
                            <w:r w:rsidR="00F163E5" w:rsidRPr="00A50542">
                              <w:rPr>
                                <w:rFonts w:cstheme="majorHAnsi"/>
                              </w:rPr>
                              <w:t>se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sequences </w:t>
                            </w:r>
                            <w:r w:rsidR="00F163E5" w:rsidRPr="00A50542">
                              <w:rPr>
                                <w:rFonts w:cstheme="majorHAnsi"/>
                              </w:rPr>
                              <w:t>are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reported as </w:t>
                            </w:r>
                            <w:r w:rsidR="003F3515">
                              <w:rPr>
                                <w:rFonts w:cstheme="majorHAnsi"/>
                              </w:rPr>
                              <w:t xml:space="preserve">the </w:t>
                            </w:r>
                            <w:r w:rsidRPr="00A50542">
                              <w:rPr>
                                <w:rFonts w:cstheme="majorHAnsi"/>
                              </w:rPr>
                              <w:t>output of SMORE'D</w:t>
                            </w:r>
                          </w:p>
                          <w:p w14:paraId="4B386A06" w14:textId="1FDE0CDD" w:rsidR="00072064" w:rsidRPr="00A50542" w:rsidRDefault="00072064" w:rsidP="00C50E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 xml:space="preserve">Each sequence should be labeled with the desired annotation </w:t>
                            </w:r>
                          </w:p>
                          <w:p w14:paraId="279478ED" w14:textId="77777777" w:rsidR="00072064" w:rsidRPr="00A50542" w:rsidRDefault="00072064" w:rsidP="004C4DE3">
                            <w:pPr>
                              <w:pStyle w:val="ListParagraph"/>
                              <w:spacing w:after="0" w:line="240" w:lineRule="auto"/>
                              <w:jc w:val="left"/>
                              <w:rPr>
                                <w:rFonts w:cstheme="majorHAnsi"/>
                                <w:sz w:val="22"/>
                              </w:rPr>
                            </w:pPr>
                          </w:p>
                          <w:p w14:paraId="7E4CE794" w14:textId="77777777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&gt;Legionella_pneumoniae_sg1</w:t>
                            </w:r>
                          </w:p>
                          <w:p w14:paraId="0A52B13D" w14:textId="2F5AC395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CTCTGGCTTTGCAGTTATTTTATTACTCCACTCCAGCGATTTACCC</w:t>
                            </w:r>
                            <w:r w:rsidR="00715AA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TGTTTCTGCTGTGCCTGTGTGGGCTAAACCA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GTTAAT</w:t>
                            </w:r>
                            <w:r w:rsidR="009E3CD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ACCAGTTA</w:t>
                            </w:r>
                            <w:r w:rsid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...</w:t>
                            </w:r>
                          </w:p>
                          <w:p w14:paraId="22BBC6B9" w14:textId="1818CBE4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&gt;Mycoplasma_pneumoniae_macrolide_resistant</w:t>
                            </w:r>
                          </w:p>
                          <w:p w14:paraId="4816B2A2" w14:textId="191E797C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TCCGTCCCGCTTGAATGGTGTAACCATCTCTTGACTGTCTCGGCTATAGACTCGGTGAAATCCAGGTACGGGTGAAGA</w:t>
                            </w:r>
                            <w:r w:rsidR="00715AA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AGGC</w:t>
                            </w:r>
                            <w:r w:rsidR="009E3CD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TGAAGAT</w:t>
                            </w:r>
                            <w:r w:rsid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AGG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...</w:t>
                            </w:r>
                          </w:p>
                          <w:p w14:paraId="2B015E00" w14:textId="4616FBE8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&gt;H1-275-oseltamivir_Resistant_(H275Y)</w:t>
                            </w:r>
                          </w:p>
                          <w:p w14:paraId="1FA91B26" w14:textId="4D838A6C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CCTCATACAAAATCTTCAGAATAGAAAAGGGAAAGATAATCAAATCAGTCGAAATGAAAGCCCCTAA</w:t>
                            </w:r>
                            <w:r w:rsidR="009E3CD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TGAAGAT</w:t>
                            </w:r>
                            <w:r w:rsid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AGG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TTATTATTATGATTAT...</w:t>
                            </w:r>
                          </w:p>
                          <w:p w14:paraId="6251E713" w14:textId="77777777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&gt;H3-292-oseltamivir_Sensitive</w:t>
                            </w:r>
                          </w:p>
                          <w:p w14:paraId="34904EC1" w14:textId="54973111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TGCTCCTGCTATCCTCGATATCCTGGTGTCAGATGTG</w:t>
                            </w:r>
                            <w:r w:rsidR="009E3CD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TGAAGAT</w:t>
                            </w:r>
                            <w:r w:rsid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AGG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TCTGCAGAGACAACTGGAAAGGATCCAACCGGCCCATCGTAGCGGC...</w:t>
                            </w:r>
                          </w:p>
                          <w:p w14:paraId="52A6551C" w14:textId="77777777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&gt;L._pneumophila_sg1_positive_control</w:t>
                            </w:r>
                          </w:p>
                          <w:p w14:paraId="15661B8F" w14:textId="7C51BDFC" w:rsidR="00072064" w:rsidRPr="009E3CD0" w:rsidRDefault="00072064" w:rsidP="0077216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CACCTATCAATGCAAAATATCAGGCATGTTCGCTGGAGGTCTGAGGC</w:t>
                            </w:r>
                            <w:r w:rsidR="009E3CD0"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TGAAGAT</w:t>
                            </w:r>
                            <w:r w:rsid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AGG</w:t>
                            </w: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TGCTGTCGGGGCAAATCTTCCCAGGCGAGAATCTTC...</w:t>
                            </w:r>
                          </w:p>
                          <w:p w14:paraId="2C45C506" w14:textId="04D4FED2" w:rsidR="00072064" w:rsidRDefault="00072064" w:rsidP="00671BC4">
                            <w:pPr>
                              <w:spacing w:after="0"/>
                              <w:contextualSpacing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  <w:p w14:paraId="7A40689F" w14:textId="31B2174D" w:rsidR="005F6809" w:rsidRPr="00A50542" w:rsidRDefault="005F6809" w:rsidP="00671BC4">
                            <w:pPr>
                              <w:spacing w:after="0"/>
                              <w:contextualSpacing/>
                              <w:jc w:val="left"/>
                              <w:rPr>
                                <w:rFonts w:cstheme="majorHAnsi"/>
                              </w:rPr>
                            </w:pPr>
                            <w:r>
                              <w:rPr>
                                <w:rFonts w:cstheme="majorHAnsi"/>
                              </w:rPr>
                              <w:t xml:space="preserve">*Resistant sequences </w:t>
                            </w:r>
                            <w:r w:rsidR="00F82710">
                              <w:rPr>
                                <w:rFonts w:cstheme="majorHAnsi"/>
                              </w:rPr>
                              <w:t xml:space="preserve">must </w:t>
                            </w:r>
                            <w:r>
                              <w:rPr>
                                <w:rFonts w:cstheme="majorHAnsi"/>
                              </w:rPr>
                              <w:t xml:space="preserve">come after sensitive sequences </w:t>
                            </w:r>
                            <w:r w:rsidR="00F82710">
                              <w:rPr>
                                <w:rFonts w:cstheme="majorHAnsi"/>
                              </w:rPr>
                              <w:t xml:space="preserve">when </w:t>
                            </w:r>
                            <w:r>
                              <w:rPr>
                                <w:rFonts w:cstheme="majorHAnsi"/>
                              </w:rPr>
                              <w:t>including both sensitive and resistance</w:t>
                            </w:r>
                            <w:r w:rsidR="00F82710">
                              <w:rPr>
                                <w:rFonts w:cstheme="majorHAnsi"/>
                              </w:rPr>
                              <w:t xml:space="preserve"> classifications</w:t>
                            </w:r>
                            <w:r>
                              <w:rPr>
                                <w:rFonts w:cstheme="majorHAnsi"/>
                              </w:rPr>
                              <w:t>.</w:t>
                            </w:r>
                          </w:p>
                          <w:p w14:paraId="0BA43766" w14:textId="77777777" w:rsidR="00072064" w:rsidRPr="00A50542" w:rsidRDefault="00072064" w:rsidP="00671BC4">
                            <w:pPr>
                              <w:pStyle w:val="ListParagraph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A935B" id="Text Box 2" o:spid="_x0000_s1027" type="#_x0000_t202" style="width:538.55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" fillcolor="#ebf1de" stroked="f" strokeweight=".5pt">
                <v:textbox>
                  <w:txbxContent>
                    <w:p w14:paraId="0B976D52" w14:textId="65A4EBA1" w:rsidR="00072064" w:rsidRPr="00A50542" w:rsidRDefault="00072064" w:rsidP="00671BC4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Description: Presence/absence sequences</w:t>
                      </w:r>
                    </w:p>
                    <w:p w14:paraId="361D1973" w14:textId="4EA9D872" w:rsidR="00072064" w:rsidRPr="00A50542" w:rsidRDefault="00072064" w:rsidP="00C50E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FASTA file with sequences that will be used for presence/absence classifications</w:t>
                      </w:r>
                    </w:p>
                    <w:p w14:paraId="64E16501" w14:textId="0BAA3F68" w:rsidR="00072064" w:rsidRPr="00A50542" w:rsidRDefault="00072064" w:rsidP="00C50E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 xml:space="preserve">These </w:t>
                      </w:r>
                      <w:r w:rsidR="00F163E5" w:rsidRPr="00A50542">
                        <w:rPr>
                          <w:rFonts w:cstheme="majorHAnsi"/>
                        </w:rPr>
                        <w:t xml:space="preserve">are </w:t>
                      </w:r>
                      <w:r w:rsidR="009E3CD0">
                        <w:rPr>
                          <w:rFonts w:cstheme="majorHAnsi"/>
                        </w:rPr>
                        <w:t xml:space="preserve">sequences </w:t>
                      </w:r>
                      <w:r w:rsidRPr="00A50542">
                        <w:rPr>
                          <w:rFonts w:cstheme="majorHAnsi"/>
                        </w:rPr>
                        <w:t>identified by</w:t>
                      </w:r>
                      <w:r w:rsidR="009E3CD0">
                        <w:rPr>
                          <w:rFonts w:cstheme="majorHAnsi"/>
                        </w:rPr>
                        <w:t xml:space="preserve"> methods other than</w:t>
                      </w:r>
                      <w:r w:rsidRPr="00A50542">
                        <w:rPr>
                          <w:rFonts w:cstheme="majorHAnsi"/>
                        </w:rPr>
                        <w:t xml:space="preserve"> </w:t>
                      </w:r>
                      <w:r w:rsidRPr="00A50542">
                        <w:rPr>
                          <w:rFonts w:cstheme="majorHAnsi"/>
                          <w:i/>
                        </w:rPr>
                        <w:t xml:space="preserve">in silico </w:t>
                      </w:r>
                      <w:r w:rsidRPr="00A50542">
                        <w:rPr>
                          <w:rFonts w:cstheme="majorHAnsi"/>
                        </w:rPr>
                        <w:t>PCR such as positive controls, drug resistant/sensitive sequences, or sequences whose variation is not encompassed by NCBI taxonomy (</w:t>
                      </w:r>
                      <w:r w:rsidR="003F3515">
                        <w:rPr>
                          <w:rFonts w:cstheme="majorHAnsi"/>
                        </w:rPr>
                        <w:t xml:space="preserve">e.g., </w:t>
                      </w:r>
                      <w:r w:rsidRPr="00A50542">
                        <w:rPr>
                          <w:rFonts w:cstheme="majorHAnsi"/>
                          <w:i/>
                        </w:rPr>
                        <w:t>Legionella pneumophila</w:t>
                      </w:r>
                      <w:r w:rsidRPr="00A50542">
                        <w:rPr>
                          <w:rFonts w:cstheme="majorHAnsi"/>
                        </w:rPr>
                        <w:t xml:space="preserve"> sg1)</w:t>
                      </w:r>
                    </w:p>
                    <w:p w14:paraId="655861AF" w14:textId="12E65BC2" w:rsidR="00072064" w:rsidRPr="00A50542" w:rsidRDefault="00072064" w:rsidP="00C50E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The raw count of reads which match the</w:t>
                      </w:r>
                      <w:r w:rsidR="00F163E5" w:rsidRPr="00A50542">
                        <w:rPr>
                          <w:rFonts w:cstheme="majorHAnsi"/>
                        </w:rPr>
                        <w:t>se</w:t>
                      </w:r>
                      <w:r w:rsidRPr="00A50542">
                        <w:rPr>
                          <w:rFonts w:cstheme="majorHAnsi"/>
                        </w:rPr>
                        <w:t xml:space="preserve"> sequences </w:t>
                      </w:r>
                      <w:r w:rsidR="00F163E5" w:rsidRPr="00A50542">
                        <w:rPr>
                          <w:rFonts w:cstheme="majorHAnsi"/>
                        </w:rPr>
                        <w:t>are</w:t>
                      </w:r>
                      <w:r w:rsidRPr="00A50542">
                        <w:rPr>
                          <w:rFonts w:cstheme="majorHAnsi"/>
                        </w:rPr>
                        <w:t xml:space="preserve"> reported as </w:t>
                      </w:r>
                      <w:r w:rsidR="003F3515">
                        <w:rPr>
                          <w:rFonts w:cstheme="majorHAnsi"/>
                        </w:rPr>
                        <w:t xml:space="preserve">the </w:t>
                      </w:r>
                      <w:r w:rsidRPr="00A50542">
                        <w:rPr>
                          <w:rFonts w:cstheme="majorHAnsi"/>
                        </w:rPr>
                        <w:t>output of SMORE'D</w:t>
                      </w:r>
                    </w:p>
                    <w:p w14:paraId="4B386A06" w14:textId="1FDE0CDD" w:rsidR="00072064" w:rsidRPr="00A50542" w:rsidRDefault="00072064" w:rsidP="00C50E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 xml:space="preserve">Each sequence should be labeled with the desired annotation </w:t>
                      </w:r>
                    </w:p>
                    <w:p w14:paraId="279478ED" w14:textId="77777777" w:rsidR="00072064" w:rsidRPr="00A50542" w:rsidRDefault="00072064" w:rsidP="004C4DE3">
                      <w:pPr>
                        <w:pStyle w:val="ListParagraph"/>
                        <w:spacing w:after="0" w:line="240" w:lineRule="auto"/>
                        <w:jc w:val="left"/>
                        <w:rPr>
                          <w:rFonts w:cstheme="majorHAnsi"/>
                          <w:sz w:val="22"/>
                        </w:rPr>
                      </w:pPr>
                    </w:p>
                    <w:p w14:paraId="7E4CE794" w14:textId="77777777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&gt;Legionella_pneumoniae_sg1</w:t>
                      </w:r>
                    </w:p>
                    <w:p w14:paraId="0A52B13D" w14:textId="2F5AC395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CTCTGGCTTTGCAGTTATTTTATTACTCCACTCCAGCGATTTACCC</w:t>
                      </w:r>
                      <w:r w:rsidR="00715AA0" w:rsidRPr="009E3CD0">
                        <w:rPr>
                          <w:rFonts w:ascii="Lucida Console" w:hAnsi="Lucida Console" w:cstheme="majorHAnsi"/>
                          <w:sz w:val="18"/>
                        </w:rPr>
                        <w:t>TGTTTCTGCTGTGCCTGTGTGGGCTAAACCA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GTTAAT</w:t>
                      </w:r>
                      <w:r w:rsidR="009E3CD0" w:rsidRPr="009E3CD0">
                        <w:rPr>
                          <w:rFonts w:ascii="Lucida Console" w:hAnsi="Lucida Console" w:cstheme="majorHAnsi"/>
                          <w:sz w:val="18"/>
                        </w:rPr>
                        <w:t>ACCAGTTA</w:t>
                      </w:r>
                      <w:r w:rsidR="009E3CD0">
                        <w:rPr>
                          <w:rFonts w:ascii="Lucida Console" w:hAnsi="Lucida Console" w:cstheme="majorHAnsi"/>
                          <w:sz w:val="18"/>
                        </w:rPr>
                        <w:t>TG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...</w:t>
                      </w:r>
                    </w:p>
                    <w:p w14:paraId="22BBC6B9" w14:textId="1818CBE4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&gt;Mycoplasma_pneumoniae_macrolide_resistant</w:t>
                      </w:r>
                    </w:p>
                    <w:p w14:paraId="4816B2A2" w14:textId="191E797C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TCCGTCCCGCTTGAATGGTGTAACCATCTCTTGACTGTCTCGGCTATAGACTCGGTGAAATCCAGGTACGGGTGAAGA</w:t>
                      </w:r>
                      <w:r w:rsidR="00715AA0" w:rsidRPr="009E3CD0">
                        <w:rPr>
                          <w:rFonts w:ascii="Lucida Console" w:hAnsi="Lucida Console" w:cstheme="majorHAnsi"/>
                          <w:sz w:val="18"/>
                        </w:rPr>
                        <w:t>T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AGGC</w:t>
                      </w:r>
                      <w:r w:rsidR="009E3CD0" w:rsidRPr="009E3CD0">
                        <w:rPr>
                          <w:rFonts w:ascii="Lucida Console" w:hAnsi="Lucida Console" w:cstheme="majorHAnsi"/>
                          <w:sz w:val="18"/>
                        </w:rPr>
                        <w:t>TGAAGAT</w:t>
                      </w:r>
                      <w:r w:rsidR="009E3CD0">
                        <w:rPr>
                          <w:rFonts w:ascii="Lucida Console" w:hAnsi="Lucida Console" w:cstheme="majorHAnsi"/>
                          <w:sz w:val="18"/>
                        </w:rPr>
                        <w:t>AGG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...</w:t>
                      </w:r>
                    </w:p>
                    <w:p w14:paraId="2B015E00" w14:textId="4616FBE8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&gt;H1-275-oseltamivir_Resistant_(H275Y)</w:t>
                      </w:r>
                    </w:p>
                    <w:p w14:paraId="1FA91B26" w14:textId="4D838A6C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CCTCATACAAAATCTTCAGAATAGAAAAGGGAAAGATAATCAAATCAGTCGAAATGAAAGCCCCTAA</w:t>
                      </w:r>
                      <w:r w:rsidR="009E3CD0" w:rsidRPr="009E3CD0">
                        <w:rPr>
                          <w:rFonts w:ascii="Lucida Console" w:hAnsi="Lucida Console" w:cstheme="majorHAnsi"/>
                          <w:sz w:val="18"/>
                        </w:rPr>
                        <w:t>TGAAGAT</w:t>
                      </w:r>
                      <w:r w:rsidR="009E3CD0">
                        <w:rPr>
                          <w:rFonts w:ascii="Lucida Console" w:hAnsi="Lucida Console" w:cstheme="majorHAnsi"/>
                          <w:sz w:val="18"/>
                        </w:rPr>
                        <w:t>AGG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TTATTATTATGATTAT...</w:t>
                      </w:r>
                    </w:p>
                    <w:p w14:paraId="6251E713" w14:textId="77777777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&gt;H3-292-oseltamivir_Sensitive</w:t>
                      </w:r>
                    </w:p>
                    <w:p w14:paraId="34904EC1" w14:textId="54973111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TGCTCCTGCTATCCTCGATATCCTGGTGTCAGATGTG</w:t>
                      </w:r>
                      <w:r w:rsidR="009E3CD0" w:rsidRPr="009E3CD0">
                        <w:rPr>
                          <w:rFonts w:ascii="Lucida Console" w:hAnsi="Lucida Console" w:cstheme="majorHAnsi"/>
                          <w:sz w:val="18"/>
                        </w:rPr>
                        <w:t>TGAAGAT</w:t>
                      </w:r>
                      <w:r w:rsidR="009E3CD0">
                        <w:rPr>
                          <w:rFonts w:ascii="Lucida Console" w:hAnsi="Lucida Console" w:cstheme="majorHAnsi"/>
                          <w:sz w:val="18"/>
                        </w:rPr>
                        <w:t>AGG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TCTGCAGAGACAACTGGAAAGGATCCAACCGGCCCATCGTAGCGGC...</w:t>
                      </w:r>
                    </w:p>
                    <w:p w14:paraId="52A6551C" w14:textId="77777777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&gt;L._pneumophila_sg1_positive_control</w:t>
                      </w:r>
                    </w:p>
                    <w:p w14:paraId="15661B8F" w14:textId="7C51BDFC" w:rsidR="00072064" w:rsidRPr="009E3CD0" w:rsidRDefault="00072064" w:rsidP="00772161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CACCTATCAATGCAAAATATCAGGCATGTTCGCTGGAGGTCTGAGGC</w:t>
                      </w:r>
                      <w:r w:rsidR="009E3CD0" w:rsidRPr="009E3CD0">
                        <w:rPr>
                          <w:rFonts w:ascii="Lucida Console" w:hAnsi="Lucida Console" w:cstheme="majorHAnsi"/>
                          <w:sz w:val="18"/>
                        </w:rPr>
                        <w:t>TGAAGAT</w:t>
                      </w:r>
                      <w:r w:rsidR="009E3CD0">
                        <w:rPr>
                          <w:rFonts w:ascii="Lucida Console" w:hAnsi="Lucida Console" w:cstheme="majorHAnsi"/>
                          <w:sz w:val="18"/>
                        </w:rPr>
                        <w:t>AGG</w:t>
                      </w: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TGCTGTCGGGGCAAATCTTCCCAGGCGAGAATCTTC...</w:t>
                      </w:r>
                    </w:p>
                    <w:p w14:paraId="2C45C506" w14:textId="04D4FED2" w:rsidR="00072064" w:rsidRDefault="00072064" w:rsidP="00671BC4">
                      <w:pPr>
                        <w:spacing w:after="0"/>
                        <w:contextualSpacing/>
                        <w:jc w:val="left"/>
                        <w:rPr>
                          <w:rFonts w:cstheme="majorHAnsi"/>
                        </w:rPr>
                      </w:pPr>
                    </w:p>
                    <w:p w14:paraId="7A40689F" w14:textId="31B2174D" w:rsidR="005F6809" w:rsidRPr="00A50542" w:rsidRDefault="005F6809" w:rsidP="00671BC4">
                      <w:pPr>
                        <w:spacing w:after="0"/>
                        <w:contextualSpacing/>
                        <w:jc w:val="left"/>
                        <w:rPr>
                          <w:rFonts w:cstheme="majorHAnsi"/>
                        </w:rPr>
                      </w:pPr>
                      <w:r>
                        <w:rPr>
                          <w:rFonts w:cstheme="majorHAnsi"/>
                        </w:rPr>
                        <w:t xml:space="preserve">*Resistant sequences </w:t>
                      </w:r>
                      <w:r w:rsidR="00F82710">
                        <w:rPr>
                          <w:rFonts w:cstheme="majorHAnsi"/>
                        </w:rPr>
                        <w:t xml:space="preserve">must </w:t>
                      </w:r>
                      <w:r>
                        <w:rPr>
                          <w:rFonts w:cstheme="majorHAnsi"/>
                        </w:rPr>
                        <w:t xml:space="preserve">come after sensitive sequences </w:t>
                      </w:r>
                      <w:r w:rsidR="00F82710">
                        <w:rPr>
                          <w:rFonts w:cstheme="majorHAnsi"/>
                        </w:rPr>
                        <w:t xml:space="preserve">when </w:t>
                      </w:r>
                      <w:r>
                        <w:rPr>
                          <w:rFonts w:cstheme="majorHAnsi"/>
                        </w:rPr>
                        <w:t>including both sensitive and resistance</w:t>
                      </w:r>
                      <w:r w:rsidR="00F82710">
                        <w:rPr>
                          <w:rFonts w:cstheme="majorHAnsi"/>
                        </w:rPr>
                        <w:t xml:space="preserve"> classifications</w:t>
                      </w:r>
                      <w:r>
                        <w:rPr>
                          <w:rFonts w:cstheme="majorHAnsi"/>
                        </w:rPr>
                        <w:t>.</w:t>
                      </w:r>
                    </w:p>
                    <w:p w14:paraId="0BA43766" w14:textId="77777777" w:rsidR="00072064" w:rsidRPr="00A50542" w:rsidRDefault="00072064" w:rsidP="00671BC4">
                      <w:pPr>
                        <w:pStyle w:val="ListParagraph"/>
                        <w:jc w:val="left"/>
                        <w:rPr>
                          <w:rFonts w:cs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3CADC5" w14:textId="1E12D810" w:rsidR="000C4408" w:rsidRDefault="009C53B7" w:rsidP="004231A1">
      <w:pPr>
        <w:jc w:val="left"/>
        <w:rPr>
          <w:rFonts w:ascii="Courier New" w:hAnsi="Courier New" w:cs="Courier New"/>
        </w:rPr>
      </w:pPr>
      <w:r w:rsidRPr="00A50542">
        <w:rPr>
          <w:rFonts w:eastAsia="MS Mincho" w:cstheme="majorHAnsi"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35002DB5" wp14:editId="6EE66687">
                <wp:extent cx="6839712" cy="2127250"/>
                <wp:effectExtent l="0" t="0" r="0" b="63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21272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1B5F13" w14:textId="60A302F2" w:rsidR="00072064" w:rsidRPr="00A50542" w:rsidRDefault="00072064" w:rsidP="009C53B7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Description: Sample characterization sequences</w:t>
                            </w:r>
                          </w:p>
                          <w:p w14:paraId="191B2C61" w14:textId="5BFCB074" w:rsidR="00072064" w:rsidRPr="00A50542" w:rsidRDefault="00072064" w:rsidP="009C53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FASTA file with sequences that will be used for sample characterization</w:t>
                            </w:r>
                            <w:r w:rsidR="00B12839">
                              <w:rPr>
                                <w:rFonts w:cstheme="majorHAnsi"/>
                              </w:rPr>
                              <w:t>, where only one type is reported per sample</w:t>
                            </w:r>
                          </w:p>
                          <w:p w14:paraId="6C821449" w14:textId="282A0812" w:rsidR="00072064" w:rsidRPr="00A50542" w:rsidRDefault="00072064" w:rsidP="009C53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These</w:t>
                            </w:r>
                            <w:r w:rsidR="00F163E5" w:rsidRPr="00A50542">
                              <w:rPr>
                                <w:rFonts w:cstheme="majorHAnsi"/>
                              </w:rPr>
                              <w:t xml:space="preserve"> are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="00F163E5" w:rsidRPr="00A50542">
                              <w:rPr>
                                <w:rFonts w:cstheme="majorHAnsi"/>
                              </w:rPr>
                              <w:t>sequences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identified by</w:t>
                            </w:r>
                            <w:r w:rsidR="009E3CD0">
                              <w:rPr>
                                <w:rFonts w:cstheme="majorHAnsi"/>
                              </w:rPr>
                              <w:t xml:space="preserve"> methods other than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 xml:space="preserve">in silico 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PCR such as 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>Mycoplasma pneumoniae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P</w:t>
                            </w:r>
                            <w:r w:rsidR="00B12839">
                              <w:rPr>
                                <w:rFonts w:cstheme="majorHAnsi"/>
                              </w:rPr>
                              <w:t>1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-Type 1 and 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>Mycoplasma pneumoniae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P</w:t>
                            </w:r>
                            <w:r w:rsidR="00B12839">
                              <w:rPr>
                                <w:rFonts w:cstheme="majorHAnsi"/>
                              </w:rPr>
                              <w:t>1</w:t>
                            </w:r>
                            <w:r w:rsidRPr="00A50542">
                              <w:rPr>
                                <w:rFonts w:cstheme="majorHAnsi"/>
                              </w:rPr>
                              <w:t>-Type 2</w:t>
                            </w:r>
                          </w:p>
                          <w:p w14:paraId="42823BDC" w14:textId="47555FD5" w:rsidR="00072064" w:rsidRPr="00A50542" w:rsidRDefault="00072064" w:rsidP="009C53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Only one type (the most abundant) is reported per sample by SMORE'D</w:t>
                            </w:r>
                          </w:p>
                          <w:p w14:paraId="3F9133F5" w14:textId="5A41CAA8" w:rsidR="00072064" w:rsidRDefault="00072064" w:rsidP="00715A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  <w:b/>
                              </w:rPr>
                            </w:pPr>
                            <w:r w:rsidRPr="003F3515">
                              <w:rPr>
                                <w:rFonts w:cstheme="majorHAnsi"/>
                              </w:rPr>
                              <w:t>The sequences must be labeled as</w:t>
                            </w:r>
                            <w:r w:rsidR="003F3515" w:rsidRPr="003F3515"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Pr="003F3515">
                              <w:rPr>
                                <w:rFonts w:cstheme="majorHAnsi"/>
                                <w:b/>
                              </w:rPr>
                              <w:t>&gt;target shorthand_variant</w:t>
                            </w:r>
                            <w:r w:rsidR="00F82710">
                              <w:rPr>
                                <w:rFonts w:cstheme="majorHAnsi"/>
                                <w:b/>
                              </w:rPr>
                              <w:t>N</w:t>
                            </w:r>
                            <w:r w:rsidRPr="003F3515">
                              <w:rPr>
                                <w:rFonts w:cstheme="majorHAnsi"/>
                                <w:b/>
                              </w:rPr>
                              <w:t xml:space="preserve">umber_annotation </w:t>
                            </w:r>
                          </w:p>
                          <w:p w14:paraId="5C33A45C" w14:textId="77777777" w:rsidR="003F3515" w:rsidRPr="003F3515" w:rsidRDefault="003F3515" w:rsidP="00715AA0">
                            <w:pPr>
                              <w:spacing w:after="0" w:line="240" w:lineRule="auto"/>
                              <w:jc w:val="left"/>
                              <w:rPr>
                                <w:rFonts w:cstheme="majorHAnsi"/>
                                <w:b/>
                              </w:rPr>
                            </w:pPr>
                          </w:p>
                          <w:p w14:paraId="7D608FB0" w14:textId="409C83E2" w:rsidR="00072064" w:rsidRPr="009E3CD0" w:rsidRDefault="009E3CD0" w:rsidP="00CF4E1A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&gt;type_1_Mycoplasma p</w:t>
                            </w:r>
                            <w:r w:rsidR="00072064"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neumoniae P</w:t>
                            </w:r>
                            <w:r w:rsidR="00B12839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1</w:t>
                            </w:r>
                            <w:r w:rsidR="00072064"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-type 1</w:t>
                            </w:r>
                          </w:p>
                          <w:p w14:paraId="7C754E57" w14:textId="77777777" w:rsidR="00072064" w:rsidRPr="009E3CD0" w:rsidRDefault="00072064" w:rsidP="00CF4E1A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GGTATAATTGTTTGGATTCGCCATAAATTTTGCTTATGGCTTTTAACTTTCCAACGTGCACATTAAATGGAAGACAATTAAATGGAAGACAATAACAAAACGCAAGCTTACGATTCCAGTAGCATTAAGATTC</w:t>
                            </w:r>
                          </w:p>
                          <w:p w14:paraId="3B4B661A" w14:textId="3414904C" w:rsidR="00072064" w:rsidRPr="009E3CD0" w:rsidRDefault="009E3CD0" w:rsidP="00CF4E1A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&gt;type_2_Mycoplasma p</w:t>
                            </w:r>
                            <w:r w:rsidR="00072064"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neumoniae P</w:t>
                            </w:r>
                            <w:r w:rsidR="00B12839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1</w:t>
                            </w:r>
                            <w:r w:rsidR="00072064" w:rsidRPr="009E3CD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-type 2</w:t>
                            </w:r>
                          </w:p>
                          <w:p w14:paraId="5888F665" w14:textId="5698CF15" w:rsidR="00072064" w:rsidRPr="009E3CD0" w:rsidRDefault="00072064" w:rsidP="00CF4E1A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9E3CD0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GAATCTTAATGCTACTGGAATCGTAAGCTTGCGTTTTGTTATTGTCTTCCATTTAATGTGCACGTTGGAAAGTTAAAAGCCATAAGCAAAATTTATGGCGAATCCAAACAATTATACC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11"/>
                              <w:gridCol w:w="953"/>
                              <w:gridCol w:w="1587"/>
                              <w:gridCol w:w="1235"/>
                              <w:gridCol w:w="2634"/>
                              <w:gridCol w:w="2045"/>
                            </w:tblGrid>
                            <w:tr w:rsidR="00072064" w:rsidRPr="00A50542" w14:paraId="753F2A9F" w14:textId="77777777" w:rsidTr="00671BC4">
                              <w:tc>
                                <w:tcPr>
                                  <w:tcW w:w="1711" w:type="dxa"/>
                                </w:tcPr>
                                <w:p w14:paraId="19616AA5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4944E946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73B5F825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6FD9BDA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6A50D023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394DB5AB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72064" w:rsidRPr="00A50542" w14:paraId="77914CC0" w14:textId="77777777" w:rsidTr="00671BC4">
                              <w:tc>
                                <w:tcPr>
                                  <w:tcW w:w="1711" w:type="dxa"/>
                                </w:tcPr>
                                <w:p w14:paraId="13531D3C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769549DB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583F4633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0E75053F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3A56F8E2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3596DC61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72064" w:rsidRPr="00A50542" w14:paraId="6FC32856" w14:textId="77777777" w:rsidTr="00671BC4">
                              <w:tc>
                                <w:tcPr>
                                  <w:tcW w:w="1711" w:type="dxa"/>
                                </w:tcPr>
                                <w:p w14:paraId="1C3A67F3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7B2950C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690C9093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2133F7B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5777109F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0DC593C8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72064" w:rsidRPr="00A50542" w14:paraId="6BD9133A" w14:textId="77777777" w:rsidTr="00D97B2A">
                              <w:trPr>
                                <w:trHeight w:val="333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2CEF4C6D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7353BBB3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6E54B484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429E1AC6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4675EA48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34A9A985" w14:textId="77777777" w:rsidR="00072064" w:rsidRPr="00A50542" w:rsidRDefault="00072064" w:rsidP="00412E72">
                                  <w:pPr>
                                    <w:contextualSpacing/>
                                    <w:jc w:val="left"/>
                                    <w:rPr>
                                      <w:rFonts w:cstheme="majorHAnsi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C395F4" w14:textId="77777777" w:rsidR="00072064" w:rsidRPr="00A50542" w:rsidRDefault="00072064" w:rsidP="009C53B7">
                            <w:pPr>
                              <w:spacing w:after="0"/>
                              <w:contextualSpacing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  <w:p w14:paraId="475C6B1C" w14:textId="77777777" w:rsidR="00072064" w:rsidRPr="00A50542" w:rsidRDefault="00072064" w:rsidP="009C53B7">
                            <w:pPr>
                              <w:pStyle w:val="ListParagraph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002DB5" id="Text Box 4" o:spid="_x0000_s1028" type="#_x0000_t202" style="width:538.55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" fillcolor="#ebf1de" stroked="f" strokeweight=".5pt">
                <v:textbox>
                  <w:txbxContent>
                    <w:p w14:paraId="341B5F13" w14:textId="60A302F2" w:rsidR="00072064" w:rsidRPr="00A50542" w:rsidRDefault="00072064" w:rsidP="009C53B7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Description: Sample characterization sequences</w:t>
                      </w:r>
                    </w:p>
                    <w:p w14:paraId="191B2C61" w14:textId="5BFCB074" w:rsidR="00072064" w:rsidRPr="00A50542" w:rsidRDefault="00072064" w:rsidP="009C53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FASTA file with sequences that will be used for sample characterization</w:t>
                      </w:r>
                      <w:r w:rsidR="00B12839">
                        <w:rPr>
                          <w:rFonts w:cstheme="majorHAnsi"/>
                        </w:rPr>
                        <w:t>, where only one type is reported per sample</w:t>
                      </w:r>
                    </w:p>
                    <w:p w14:paraId="6C821449" w14:textId="282A0812" w:rsidR="00072064" w:rsidRPr="00A50542" w:rsidRDefault="00072064" w:rsidP="009C53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These</w:t>
                      </w:r>
                      <w:r w:rsidR="00F163E5" w:rsidRPr="00A50542">
                        <w:rPr>
                          <w:rFonts w:cstheme="majorHAnsi"/>
                        </w:rPr>
                        <w:t xml:space="preserve"> are</w:t>
                      </w:r>
                      <w:r w:rsidRPr="00A50542">
                        <w:rPr>
                          <w:rFonts w:cstheme="majorHAnsi"/>
                        </w:rPr>
                        <w:t xml:space="preserve"> </w:t>
                      </w:r>
                      <w:r w:rsidR="00F163E5" w:rsidRPr="00A50542">
                        <w:rPr>
                          <w:rFonts w:cstheme="majorHAnsi"/>
                        </w:rPr>
                        <w:t>sequences</w:t>
                      </w:r>
                      <w:r w:rsidRPr="00A50542">
                        <w:rPr>
                          <w:rFonts w:cstheme="majorHAnsi"/>
                        </w:rPr>
                        <w:t xml:space="preserve"> identified by</w:t>
                      </w:r>
                      <w:r w:rsidR="009E3CD0">
                        <w:rPr>
                          <w:rFonts w:cstheme="majorHAnsi"/>
                        </w:rPr>
                        <w:t xml:space="preserve"> methods other than</w:t>
                      </w:r>
                      <w:r w:rsidRPr="00A50542">
                        <w:rPr>
                          <w:rFonts w:cstheme="majorHAnsi"/>
                        </w:rPr>
                        <w:t xml:space="preserve"> </w:t>
                      </w:r>
                      <w:r w:rsidRPr="00A50542">
                        <w:rPr>
                          <w:rFonts w:cstheme="majorHAnsi"/>
                          <w:i/>
                        </w:rPr>
                        <w:t xml:space="preserve">in silico </w:t>
                      </w:r>
                      <w:r w:rsidRPr="00A50542">
                        <w:rPr>
                          <w:rFonts w:cstheme="majorHAnsi"/>
                        </w:rPr>
                        <w:t xml:space="preserve">PCR such as </w:t>
                      </w:r>
                      <w:r w:rsidRPr="00A50542">
                        <w:rPr>
                          <w:rFonts w:cstheme="majorHAnsi"/>
                          <w:i/>
                        </w:rPr>
                        <w:t>Mycoplasma pneumoniae</w:t>
                      </w:r>
                      <w:r w:rsidRPr="00A50542">
                        <w:rPr>
                          <w:rFonts w:cstheme="majorHAnsi"/>
                        </w:rPr>
                        <w:t xml:space="preserve"> P</w:t>
                      </w:r>
                      <w:r w:rsidR="00B12839">
                        <w:rPr>
                          <w:rFonts w:cstheme="majorHAnsi"/>
                        </w:rPr>
                        <w:t>1</w:t>
                      </w:r>
                      <w:r w:rsidRPr="00A50542">
                        <w:rPr>
                          <w:rFonts w:cstheme="majorHAnsi"/>
                        </w:rPr>
                        <w:t xml:space="preserve">-Type 1 and </w:t>
                      </w:r>
                      <w:r w:rsidRPr="00A50542">
                        <w:rPr>
                          <w:rFonts w:cstheme="majorHAnsi"/>
                          <w:i/>
                        </w:rPr>
                        <w:t>Mycoplasma pneumoniae</w:t>
                      </w:r>
                      <w:r w:rsidRPr="00A50542">
                        <w:rPr>
                          <w:rFonts w:cstheme="majorHAnsi"/>
                        </w:rPr>
                        <w:t xml:space="preserve"> P</w:t>
                      </w:r>
                      <w:r w:rsidR="00B12839">
                        <w:rPr>
                          <w:rFonts w:cstheme="majorHAnsi"/>
                        </w:rPr>
                        <w:t>1</w:t>
                      </w:r>
                      <w:r w:rsidRPr="00A50542">
                        <w:rPr>
                          <w:rFonts w:cstheme="majorHAnsi"/>
                        </w:rPr>
                        <w:t>-Type 2</w:t>
                      </w:r>
                    </w:p>
                    <w:p w14:paraId="42823BDC" w14:textId="47555FD5" w:rsidR="00072064" w:rsidRPr="00A50542" w:rsidRDefault="00072064" w:rsidP="009C53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Only one type (the most abundant) is reported per sample by SMORE'D</w:t>
                      </w:r>
                    </w:p>
                    <w:p w14:paraId="3F9133F5" w14:textId="5A41CAA8" w:rsidR="00072064" w:rsidRDefault="00072064" w:rsidP="00715A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  <w:b/>
                        </w:rPr>
                      </w:pPr>
                      <w:r w:rsidRPr="003F3515">
                        <w:rPr>
                          <w:rFonts w:cstheme="majorHAnsi"/>
                        </w:rPr>
                        <w:t>The sequences must be labeled as</w:t>
                      </w:r>
                      <w:r w:rsidR="003F3515" w:rsidRPr="003F3515">
                        <w:rPr>
                          <w:rFonts w:cstheme="majorHAnsi"/>
                        </w:rPr>
                        <w:t xml:space="preserve"> </w:t>
                      </w:r>
                      <w:r w:rsidRPr="003F3515">
                        <w:rPr>
                          <w:rFonts w:cstheme="majorHAnsi"/>
                          <w:b/>
                        </w:rPr>
                        <w:t>&gt;target shorthand_variant</w:t>
                      </w:r>
                      <w:r w:rsidR="00F82710">
                        <w:rPr>
                          <w:rFonts w:cstheme="majorHAnsi"/>
                          <w:b/>
                        </w:rPr>
                        <w:t>N</w:t>
                      </w:r>
                      <w:r w:rsidRPr="003F3515">
                        <w:rPr>
                          <w:rFonts w:cstheme="majorHAnsi"/>
                          <w:b/>
                        </w:rPr>
                        <w:t xml:space="preserve">umber_annotation </w:t>
                      </w:r>
                    </w:p>
                    <w:p w14:paraId="5C33A45C" w14:textId="77777777" w:rsidR="003F3515" w:rsidRPr="003F3515" w:rsidRDefault="003F3515" w:rsidP="00715AA0">
                      <w:pPr>
                        <w:spacing w:after="0" w:line="240" w:lineRule="auto"/>
                        <w:jc w:val="left"/>
                        <w:rPr>
                          <w:rFonts w:cstheme="majorHAnsi"/>
                          <w:b/>
                        </w:rPr>
                      </w:pPr>
                    </w:p>
                    <w:p w14:paraId="7D608FB0" w14:textId="409C83E2" w:rsidR="00072064" w:rsidRPr="009E3CD0" w:rsidRDefault="009E3CD0" w:rsidP="00CF4E1A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&gt;type_1_Mycoplasma p</w:t>
                      </w:r>
                      <w:r w:rsidR="00072064"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neumoniae P</w:t>
                      </w:r>
                      <w:r w:rsidR="00B12839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1</w:t>
                      </w:r>
                      <w:r w:rsidR="00072064"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-type 1</w:t>
                      </w:r>
                    </w:p>
                    <w:p w14:paraId="7C754E57" w14:textId="77777777" w:rsidR="00072064" w:rsidRPr="009E3CD0" w:rsidRDefault="00072064" w:rsidP="00CF4E1A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GGTATAATTGTTTGGATTCGCCATAAATTTTGCTTATGGCTTTTAACTTTCCAACGTGCACATTAAATGGAAGACAATTAAATGGAAGACAATAACAAAACGCAAGCTTACGATTCCAGTAGCATTAAGATTC</w:t>
                      </w:r>
                    </w:p>
                    <w:p w14:paraId="3B4B661A" w14:textId="3414904C" w:rsidR="00072064" w:rsidRPr="009E3CD0" w:rsidRDefault="009E3CD0" w:rsidP="00CF4E1A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b/>
                          <w:sz w:val="18"/>
                        </w:rPr>
                      </w:pPr>
                      <w:r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&gt;type_2_Mycoplasma p</w:t>
                      </w:r>
                      <w:r w:rsidR="00072064"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neumoniae P</w:t>
                      </w:r>
                      <w:r w:rsidR="00B12839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1</w:t>
                      </w:r>
                      <w:r w:rsidR="00072064" w:rsidRPr="009E3CD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-type 2</w:t>
                      </w:r>
                    </w:p>
                    <w:p w14:paraId="5888F665" w14:textId="5698CF15" w:rsidR="00072064" w:rsidRPr="009E3CD0" w:rsidRDefault="00072064" w:rsidP="00CF4E1A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9E3CD0">
                        <w:rPr>
                          <w:rFonts w:ascii="Lucida Console" w:hAnsi="Lucida Console" w:cstheme="majorHAnsi"/>
                          <w:sz w:val="18"/>
                        </w:rPr>
                        <w:t>GAATCTTAATGCTACTGGAATCGTAAGCTTGCGTTTTGTTATTGTCTTCCATTTAATGTGCACGTTGGAAAGTTAAAAGCCATAAGCAAAATTTATGGCGAATCCAAACAATTATACC</w:t>
                      </w:r>
                    </w:p>
                    <w:tbl>
                      <w:tblPr>
                        <w:tblStyle w:val="TableGrid"/>
                        <w:tblW w:w="0" w:type="auto"/>
                        <w:tblInd w:w="1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11"/>
                        <w:gridCol w:w="953"/>
                        <w:gridCol w:w="1587"/>
                        <w:gridCol w:w="1235"/>
                        <w:gridCol w:w="2634"/>
                        <w:gridCol w:w="2045"/>
                      </w:tblGrid>
                      <w:tr w:rsidR="00072064" w:rsidRPr="00A50542" w14:paraId="753F2A9F" w14:textId="77777777" w:rsidTr="00671BC4">
                        <w:tc>
                          <w:tcPr>
                            <w:tcW w:w="1711" w:type="dxa"/>
                          </w:tcPr>
                          <w:p w14:paraId="19616AA5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14:paraId="4944E946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7" w:type="dxa"/>
                          </w:tcPr>
                          <w:p w14:paraId="73B5F825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26FD9BDA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34" w:type="dxa"/>
                          </w:tcPr>
                          <w:p w14:paraId="6A50D023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</w:tcPr>
                          <w:p w14:paraId="394DB5AB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</w:tr>
                      <w:tr w:rsidR="00072064" w:rsidRPr="00A50542" w14:paraId="77914CC0" w14:textId="77777777" w:rsidTr="00671BC4">
                        <w:tc>
                          <w:tcPr>
                            <w:tcW w:w="1711" w:type="dxa"/>
                          </w:tcPr>
                          <w:p w14:paraId="13531D3C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14:paraId="769549DB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7" w:type="dxa"/>
                          </w:tcPr>
                          <w:p w14:paraId="583F4633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0E75053F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34" w:type="dxa"/>
                          </w:tcPr>
                          <w:p w14:paraId="3A56F8E2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</w:tcPr>
                          <w:p w14:paraId="3596DC61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</w:tr>
                      <w:tr w:rsidR="00072064" w:rsidRPr="00A50542" w14:paraId="6FC32856" w14:textId="77777777" w:rsidTr="00671BC4">
                        <w:tc>
                          <w:tcPr>
                            <w:tcW w:w="1711" w:type="dxa"/>
                          </w:tcPr>
                          <w:p w14:paraId="1C3A67F3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14:paraId="07B2950C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7" w:type="dxa"/>
                          </w:tcPr>
                          <w:p w14:paraId="690C9093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22133F7B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34" w:type="dxa"/>
                          </w:tcPr>
                          <w:p w14:paraId="5777109F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</w:tcPr>
                          <w:p w14:paraId="0DC593C8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</w:tr>
                      <w:tr w:rsidR="00072064" w:rsidRPr="00A50542" w14:paraId="6BD9133A" w14:textId="77777777" w:rsidTr="00D97B2A">
                        <w:trPr>
                          <w:trHeight w:val="333"/>
                        </w:trPr>
                        <w:tc>
                          <w:tcPr>
                            <w:tcW w:w="1711" w:type="dxa"/>
                          </w:tcPr>
                          <w:p w14:paraId="2CEF4C6D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14:paraId="7353BBB3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7" w:type="dxa"/>
                          </w:tcPr>
                          <w:p w14:paraId="6E54B484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429E1AC6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34" w:type="dxa"/>
                          </w:tcPr>
                          <w:p w14:paraId="4675EA48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</w:tcPr>
                          <w:p w14:paraId="34A9A985" w14:textId="77777777" w:rsidR="00072064" w:rsidRPr="00A50542" w:rsidRDefault="00072064" w:rsidP="00412E72">
                            <w:pPr>
                              <w:contextualSpacing/>
                              <w:jc w:val="left"/>
                              <w:rPr>
                                <w:rFonts w:cstheme="majorHAnsi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1C395F4" w14:textId="77777777" w:rsidR="00072064" w:rsidRPr="00A50542" w:rsidRDefault="00072064" w:rsidP="009C53B7">
                      <w:pPr>
                        <w:spacing w:after="0"/>
                        <w:contextualSpacing/>
                        <w:jc w:val="left"/>
                        <w:rPr>
                          <w:rFonts w:cstheme="majorHAnsi"/>
                        </w:rPr>
                      </w:pPr>
                    </w:p>
                    <w:p w14:paraId="475C6B1C" w14:textId="77777777" w:rsidR="00072064" w:rsidRPr="00A50542" w:rsidRDefault="00072064" w:rsidP="009C53B7">
                      <w:pPr>
                        <w:pStyle w:val="ListParagraph"/>
                        <w:jc w:val="left"/>
                        <w:rPr>
                          <w:rFonts w:cs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E54482" w14:textId="4857FB72" w:rsidR="000C4408" w:rsidRPr="000C4408" w:rsidRDefault="00B80386" w:rsidP="004231A1">
      <w:pPr>
        <w:jc w:val="left"/>
        <w:rPr>
          <w:rFonts w:ascii="Courier New" w:hAnsi="Courier New" w:cs="Courier New"/>
        </w:rPr>
      </w:pPr>
      <w:r w:rsidRPr="00971252">
        <w:rPr>
          <w:rFonts w:ascii="Calibri" w:eastAsia="MS Mincho" w:hAnsi="Calibri" w:cs="Times New Roman"/>
          <w:noProof/>
          <w:szCs w:val="28"/>
        </w:rPr>
        <mc:AlternateContent>
          <mc:Choice Requires="wps">
            <w:drawing>
              <wp:inline distT="0" distB="0" distL="0" distR="0" wp14:anchorId="59BA9934" wp14:editId="08771108">
                <wp:extent cx="6839712" cy="2009955"/>
                <wp:effectExtent l="0" t="0" r="0" b="952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200995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AF3152" w14:textId="76DD2F42" w:rsidR="00B80386" w:rsidRPr="00A50542" w:rsidRDefault="00B80386" w:rsidP="00B80386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</w:t>
                            </w:r>
                            <w:r w:rsidR="00106258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: A</w:t>
                            </w: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nnotation mapping</w:t>
                            </w:r>
                            <w:r w:rsidR="000C4408"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 xml:space="preserve"> file</w:t>
                            </w:r>
                          </w:p>
                          <w:p w14:paraId="4BE3BF79" w14:textId="0A5B595D" w:rsidR="00B80386" w:rsidRPr="00A50542" w:rsidRDefault="00B80386" w:rsidP="00B80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Tab-</w:t>
                            </w:r>
                            <w:r w:rsidR="00F26D8F">
                              <w:rPr>
                                <w:rFonts w:cstheme="majorHAnsi"/>
                              </w:rPr>
                              <w:t>separated</w:t>
                            </w:r>
                            <w:r w:rsidR="000C4408" w:rsidRPr="00A50542">
                              <w:rPr>
                                <w:rFonts w:cstheme="majorHAnsi"/>
                              </w:rPr>
                              <w:t>,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2-column file</w:t>
                            </w:r>
                            <w:r w:rsidR="00B01526" w:rsidRPr="00A50542">
                              <w:rPr>
                                <w:rFonts w:cstheme="majorHAnsi"/>
                              </w:rPr>
                              <w:t xml:space="preserve"> that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map</w:t>
                            </w:r>
                            <w:r w:rsidR="00B01526" w:rsidRPr="00A50542">
                              <w:rPr>
                                <w:rFonts w:cstheme="majorHAnsi"/>
                              </w:rPr>
                              <w:t>s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the NCBI taxonomy to the desired annotation for reporting</w:t>
                            </w:r>
                          </w:p>
                          <w:p w14:paraId="5D4FB4A2" w14:textId="77777777" w:rsidR="00B80386" w:rsidRPr="00A50542" w:rsidRDefault="00B80386" w:rsidP="00B80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The first column contains the NCBI taxonomy of the virus at the species level and below</w:t>
                            </w:r>
                          </w:p>
                          <w:p w14:paraId="6F40FFAF" w14:textId="77777777" w:rsidR="00B80386" w:rsidRPr="00A50542" w:rsidRDefault="00B80386" w:rsidP="00B80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The second column contains the desired annotation for that taxonomy</w:t>
                            </w:r>
                          </w:p>
                          <w:p w14:paraId="20F2386A" w14:textId="306DE25B" w:rsidR="00B80386" w:rsidRPr="00A50542" w:rsidRDefault="00C3751A" w:rsidP="00746A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>
                              <w:rPr>
                                <w:rFonts w:cstheme="majorHAnsi"/>
                              </w:rPr>
                              <w:t>CANDY</w:t>
                            </w:r>
                            <w:r w:rsidR="00B80386" w:rsidRPr="00A50542">
                              <w:rPr>
                                <w:rFonts w:cstheme="majorHAnsi"/>
                              </w:rPr>
                              <w:t xml:space="preserve"> will replace any instance of the NCBI taxonomy with the </w:t>
                            </w:r>
                            <w:r w:rsidR="009E3CD0">
                              <w:rPr>
                                <w:rFonts w:cstheme="majorHAnsi"/>
                              </w:rPr>
                              <w:t>desired</w:t>
                            </w:r>
                            <w:r w:rsidR="00B80386" w:rsidRPr="00A50542">
                              <w:rPr>
                                <w:rFonts w:cstheme="majorHAnsi"/>
                              </w:rPr>
                              <w:t xml:space="preserve"> annotation for sequences in the database </w:t>
                            </w:r>
                          </w:p>
                          <w:tbl>
                            <w:tblPr>
                              <w:tblW w:w="794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929"/>
                              <w:gridCol w:w="3012"/>
                            </w:tblGrid>
                            <w:tr w:rsidR="00B80386" w:rsidRPr="00772161" w14:paraId="55294803" w14:textId="77777777" w:rsidTr="005C3B21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92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BA416A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Alpaca adenovirus CA/2007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6C2DE3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Non-human adenovirus</w:t>
                                  </w:r>
                                </w:p>
                              </w:tc>
                            </w:tr>
                            <w:tr w:rsidR="00B80386" w:rsidRPr="00772161" w14:paraId="4FF41D57" w14:textId="77777777" w:rsidTr="005C3B21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92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BC802B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Antwerp rhinovirus 98/99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8DCCBB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Rhinovirus</w:t>
                                  </w:r>
                                </w:p>
                              </w:tc>
                            </w:tr>
                            <w:tr w:rsidR="00B80386" w:rsidRPr="00772161" w14:paraId="02A89B34" w14:textId="77777777" w:rsidTr="005C3B21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92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1672BD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Enterovirus A;Coxsackievirus A10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3C9838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Enterovirus A</w:t>
                                  </w:r>
                                </w:p>
                              </w:tc>
                            </w:tr>
                            <w:tr w:rsidR="00B80386" w:rsidRPr="00772161" w14:paraId="68128794" w14:textId="77777777" w:rsidTr="005C3B21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92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56BAF0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Betacoronavirus 1;Human coronavirus OC43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4E40A3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Human coronavirus OC43</w:t>
                                  </w:r>
                                </w:p>
                              </w:tc>
                            </w:tr>
                            <w:tr w:rsidR="00B80386" w:rsidRPr="00772161" w14:paraId="67AD004A" w14:textId="77777777" w:rsidTr="005C3B21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92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E814DB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Enterovirus B;Echovirus E31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74D21A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Enterovirus B</w:t>
                                  </w:r>
                                </w:p>
                              </w:tc>
                            </w:tr>
                            <w:tr w:rsidR="00B80386" w:rsidRPr="00772161" w14:paraId="1334D9C6" w14:textId="77777777" w:rsidTr="005C3B21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92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116B5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Human mastadenovirus B;Human adenovirus 55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011950" w14:textId="77777777" w:rsidR="00B80386" w:rsidRPr="00772161" w:rsidRDefault="00B80386" w:rsidP="00B80386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</w:pPr>
                                  <w:r w:rsidRPr="00772161">
                                    <w:rPr>
                                      <w:rFonts w:ascii="Lucida Console" w:eastAsia="Times New Roman" w:hAnsi="Lucida Console" w:cstheme="majorHAnsi"/>
                                      <w:color w:val="000000"/>
                                      <w:sz w:val="18"/>
                                    </w:rPr>
                                    <w:t>Human mastadenovirus B</w:t>
                                  </w:r>
                                </w:p>
                              </w:tc>
                            </w:tr>
                          </w:tbl>
                          <w:p w14:paraId="46624BCB" w14:textId="77777777" w:rsidR="00B80386" w:rsidRPr="00A50542" w:rsidRDefault="00B80386" w:rsidP="00B80386">
                            <w:pPr>
                              <w:spacing w:after="0"/>
                              <w:contextualSpacing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  <w:p w14:paraId="44028123" w14:textId="40518C49" w:rsidR="00B80386" w:rsidRPr="00A50542" w:rsidRDefault="00B80386" w:rsidP="00B80386">
                            <w:pPr>
                              <w:pStyle w:val="ListParagraph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  <w:p w14:paraId="137F9E58" w14:textId="77777777" w:rsidR="000C4408" w:rsidRPr="00A50542" w:rsidRDefault="000C4408" w:rsidP="00B80386">
                            <w:pPr>
                              <w:pStyle w:val="ListParagraph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A9934" id="Text Box 8" o:spid="_x0000_s1029" type="#_x0000_t202" style="width:538.5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" fillcolor="#ebf1de" stroked="f" strokeweight=".5pt">
                <v:textbox>
                  <w:txbxContent>
                    <w:p w14:paraId="1CAF3152" w14:textId="76DD2F42" w:rsidR="00B80386" w:rsidRPr="00A50542" w:rsidRDefault="00B80386" w:rsidP="00B80386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</w:t>
                      </w:r>
                      <w:r w:rsidR="00106258">
                        <w:rPr>
                          <w:rFonts w:cstheme="majorHAnsi"/>
                          <w:b/>
                          <w:i/>
                          <w:sz w:val="22"/>
                        </w:rPr>
                        <w:t>: A</w:t>
                      </w: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nnotation mapping</w:t>
                      </w:r>
                      <w:r w:rsidR="000C4408"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 xml:space="preserve"> file</w:t>
                      </w:r>
                    </w:p>
                    <w:p w14:paraId="4BE3BF79" w14:textId="0A5B595D" w:rsidR="00B80386" w:rsidRPr="00A50542" w:rsidRDefault="00B80386" w:rsidP="00B80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Tab-</w:t>
                      </w:r>
                      <w:r w:rsidR="00F26D8F">
                        <w:rPr>
                          <w:rFonts w:cstheme="majorHAnsi"/>
                        </w:rPr>
                        <w:t>separated</w:t>
                      </w:r>
                      <w:r w:rsidR="000C4408" w:rsidRPr="00A50542">
                        <w:rPr>
                          <w:rFonts w:cstheme="majorHAnsi"/>
                        </w:rPr>
                        <w:t>,</w:t>
                      </w:r>
                      <w:r w:rsidRPr="00A50542">
                        <w:rPr>
                          <w:rFonts w:cstheme="majorHAnsi"/>
                        </w:rPr>
                        <w:t xml:space="preserve"> 2-column file</w:t>
                      </w:r>
                      <w:r w:rsidR="00B01526" w:rsidRPr="00A50542">
                        <w:rPr>
                          <w:rFonts w:cstheme="majorHAnsi"/>
                        </w:rPr>
                        <w:t xml:space="preserve"> that</w:t>
                      </w:r>
                      <w:r w:rsidRPr="00A50542">
                        <w:rPr>
                          <w:rFonts w:cstheme="majorHAnsi"/>
                        </w:rPr>
                        <w:t xml:space="preserve"> map</w:t>
                      </w:r>
                      <w:r w:rsidR="00B01526" w:rsidRPr="00A50542">
                        <w:rPr>
                          <w:rFonts w:cstheme="majorHAnsi"/>
                        </w:rPr>
                        <w:t>s</w:t>
                      </w:r>
                      <w:r w:rsidRPr="00A50542">
                        <w:rPr>
                          <w:rFonts w:cstheme="majorHAnsi"/>
                        </w:rPr>
                        <w:t xml:space="preserve"> the NCBI taxonomy to the desired annotation for reporting</w:t>
                      </w:r>
                    </w:p>
                    <w:p w14:paraId="5D4FB4A2" w14:textId="77777777" w:rsidR="00B80386" w:rsidRPr="00A50542" w:rsidRDefault="00B80386" w:rsidP="00B80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The first column contains the NCBI taxonomy of the virus at the species level and below</w:t>
                      </w:r>
                    </w:p>
                    <w:p w14:paraId="6F40FFAF" w14:textId="77777777" w:rsidR="00B80386" w:rsidRPr="00A50542" w:rsidRDefault="00B80386" w:rsidP="00B80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The second column contains the desired annotation for that taxonomy</w:t>
                      </w:r>
                    </w:p>
                    <w:p w14:paraId="20F2386A" w14:textId="306DE25B" w:rsidR="00B80386" w:rsidRPr="00A50542" w:rsidRDefault="00C3751A" w:rsidP="00746A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>
                        <w:rPr>
                          <w:rFonts w:cstheme="majorHAnsi"/>
                        </w:rPr>
                        <w:t>CANDY</w:t>
                      </w:r>
                      <w:r w:rsidR="00B80386" w:rsidRPr="00A50542">
                        <w:rPr>
                          <w:rFonts w:cstheme="majorHAnsi"/>
                        </w:rPr>
                        <w:t xml:space="preserve"> will replace any instance of the NCBI taxonomy with the </w:t>
                      </w:r>
                      <w:r w:rsidR="009E3CD0">
                        <w:rPr>
                          <w:rFonts w:cstheme="majorHAnsi"/>
                        </w:rPr>
                        <w:t>desired</w:t>
                      </w:r>
                      <w:r w:rsidR="00B80386" w:rsidRPr="00A50542">
                        <w:rPr>
                          <w:rFonts w:cstheme="majorHAnsi"/>
                        </w:rPr>
                        <w:t xml:space="preserve"> annotation for sequences in the database </w:t>
                      </w:r>
                    </w:p>
                    <w:tbl>
                      <w:tblPr>
                        <w:tblW w:w="794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929"/>
                        <w:gridCol w:w="3012"/>
                      </w:tblGrid>
                      <w:tr w:rsidR="00B80386" w:rsidRPr="00772161" w14:paraId="55294803" w14:textId="77777777" w:rsidTr="005C3B21">
                        <w:trPr>
                          <w:trHeight w:val="262"/>
                          <w:jc w:val="center"/>
                        </w:trPr>
                        <w:tc>
                          <w:tcPr>
                            <w:tcW w:w="492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BA416A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Alpaca adenovirus CA/2007</w:t>
                            </w:r>
                          </w:p>
                        </w:tc>
                        <w:tc>
                          <w:tcPr>
                            <w:tcW w:w="301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6C2DE3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Non-human adenovirus</w:t>
                            </w:r>
                          </w:p>
                        </w:tc>
                      </w:tr>
                      <w:tr w:rsidR="00B80386" w:rsidRPr="00772161" w14:paraId="4FF41D57" w14:textId="77777777" w:rsidTr="005C3B21">
                        <w:trPr>
                          <w:trHeight w:val="262"/>
                          <w:jc w:val="center"/>
                        </w:trPr>
                        <w:tc>
                          <w:tcPr>
                            <w:tcW w:w="492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BC802B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Antwerp rhinovirus 98/99</w:t>
                            </w:r>
                          </w:p>
                        </w:tc>
                        <w:tc>
                          <w:tcPr>
                            <w:tcW w:w="301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8DCCBB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Rhinovirus</w:t>
                            </w:r>
                          </w:p>
                        </w:tc>
                      </w:tr>
                      <w:tr w:rsidR="00B80386" w:rsidRPr="00772161" w14:paraId="02A89B34" w14:textId="77777777" w:rsidTr="005C3B21">
                        <w:trPr>
                          <w:trHeight w:val="262"/>
                          <w:jc w:val="center"/>
                        </w:trPr>
                        <w:tc>
                          <w:tcPr>
                            <w:tcW w:w="492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1672BD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Enterovirus A;Coxsackievirus A10</w:t>
                            </w:r>
                          </w:p>
                        </w:tc>
                        <w:tc>
                          <w:tcPr>
                            <w:tcW w:w="301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3C9838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Enterovirus A</w:t>
                            </w:r>
                          </w:p>
                        </w:tc>
                      </w:tr>
                      <w:tr w:rsidR="00B80386" w:rsidRPr="00772161" w14:paraId="68128794" w14:textId="77777777" w:rsidTr="005C3B21">
                        <w:trPr>
                          <w:trHeight w:val="262"/>
                          <w:jc w:val="center"/>
                        </w:trPr>
                        <w:tc>
                          <w:tcPr>
                            <w:tcW w:w="492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56BAF0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Betacoronavirus 1;Human coronavirus OC43</w:t>
                            </w:r>
                          </w:p>
                        </w:tc>
                        <w:tc>
                          <w:tcPr>
                            <w:tcW w:w="301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4E40A3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Human coronavirus OC43</w:t>
                            </w:r>
                          </w:p>
                        </w:tc>
                      </w:tr>
                      <w:tr w:rsidR="00B80386" w:rsidRPr="00772161" w14:paraId="67AD004A" w14:textId="77777777" w:rsidTr="005C3B21">
                        <w:trPr>
                          <w:trHeight w:val="262"/>
                          <w:jc w:val="center"/>
                        </w:trPr>
                        <w:tc>
                          <w:tcPr>
                            <w:tcW w:w="492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E814DB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Enterovirus B;Echovirus E31</w:t>
                            </w:r>
                          </w:p>
                        </w:tc>
                        <w:tc>
                          <w:tcPr>
                            <w:tcW w:w="301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74D21A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Enterovirus B</w:t>
                            </w:r>
                          </w:p>
                        </w:tc>
                      </w:tr>
                      <w:tr w:rsidR="00B80386" w:rsidRPr="00772161" w14:paraId="1334D9C6" w14:textId="77777777" w:rsidTr="005C3B21">
                        <w:trPr>
                          <w:trHeight w:val="262"/>
                          <w:jc w:val="center"/>
                        </w:trPr>
                        <w:tc>
                          <w:tcPr>
                            <w:tcW w:w="492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116B5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Human mastadenovirus B;Human adenovirus 55</w:t>
                            </w:r>
                          </w:p>
                        </w:tc>
                        <w:tc>
                          <w:tcPr>
                            <w:tcW w:w="301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011950" w14:textId="77777777" w:rsidR="00B80386" w:rsidRPr="00772161" w:rsidRDefault="00B80386" w:rsidP="00B80386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eastAsia="Times New Roman" w:hAnsi="Lucida Console" w:cstheme="majorHAnsi"/>
                                <w:color w:val="000000"/>
                                <w:sz w:val="18"/>
                              </w:rPr>
                              <w:t>Human mastadenovirus B</w:t>
                            </w:r>
                          </w:p>
                        </w:tc>
                      </w:tr>
                    </w:tbl>
                    <w:p w14:paraId="46624BCB" w14:textId="77777777" w:rsidR="00B80386" w:rsidRPr="00A50542" w:rsidRDefault="00B80386" w:rsidP="00B80386">
                      <w:pPr>
                        <w:spacing w:after="0"/>
                        <w:contextualSpacing/>
                        <w:jc w:val="left"/>
                        <w:rPr>
                          <w:rFonts w:cstheme="majorHAnsi"/>
                        </w:rPr>
                      </w:pPr>
                    </w:p>
                    <w:p w14:paraId="44028123" w14:textId="40518C49" w:rsidR="00B80386" w:rsidRPr="00A50542" w:rsidRDefault="00B80386" w:rsidP="00B80386">
                      <w:pPr>
                        <w:pStyle w:val="ListParagraph"/>
                        <w:jc w:val="left"/>
                        <w:rPr>
                          <w:rFonts w:cstheme="majorHAnsi"/>
                        </w:rPr>
                      </w:pPr>
                    </w:p>
                    <w:p w14:paraId="137F9E58" w14:textId="77777777" w:rsidR="000C4408" w:rsidRPr="00A50542" w:rsidRDefault="000C4408" w:rsidP="00B80386">
                      <w:pPr>
                        <w:pStyle w:val="ListParagraph"/>
                        <w:jc w:val="left"/>
                        <w:rPr>
                          <w:rFonts w:cs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D42D6C" w14:textId="4E7FFD7C" w:rsidR="00D145B8" w:rsidRDefault="002F147D" w:rsidP="004231A1">
      <w:pPr>
        <w:pStyle w:val="Heading2"/>
        <w:jc w:val="left"/>
      </w:pPr>
      <w:bookmarkStart w:id="9" w:name="_Toc8200875"/>
      <w:r>
        <w:t>Explanation</w:t>
      </w:r>
      <w:bookmarkEnd w:id="9"/>
    </w:p>
    <w:p w14:paraId="61046C53" w14:textId="4B667C56" w:rsidR="002F147D" w:rsidRDefault="00C3751A" w:rsidP="00F26D8F">
      <w:r>
        <w:t>CANDY</w:t>
      </w:r>
      <w:r w:rsidR="008D1673">
        <w:t xml:space="preserve"> has been developed to rapidly generate curated databases containing sequences specific to primer panels and the level of annotation appropriate for the targeted region. </w:t>
      </w:r>
      <w:r>
        <w:t>CANDY</w:t>
      </w:r>
      <w:r w:rsidR="002F147D">
        <w:t xml:space="preserve"> takes assay specific primer sequences, along with information on the intended target of the assay (</w:t>
      </w:r>
      <w:r w:rsidR="002F147D">
        <w:rPr>
          <w:i/>
        </w:rPr>
        <w:t xml:space="preserve">e.g. </w:t>
      </w:r>
      <w:r w:rsidR="002F147D">
        <w:t xml:space="preserve">scientific name, taxonomy ID(s), virus/bacteria category) and performs </w:t>
      </w:r>
      <w:r w:rsidR="002F147D">
        <w:rPr>
          <w:i/>
        </w:rPr>
        <w:t xml:space="preserve">in silico </w:t>
      </w:r>
      <w:r w:rsidR="008D1673">
        <w:t xml:space="preserve">PCR to obtain possible </w:t>
      </w:r>
      <w:r w:rsidR="008D1673">
        <w:rPr>
          <w:i/>
        </w:rPr>
        <w:t xml:space="preserve">in vivo </w:t>
      </w:r>
      <w:r w:rsidR="008D1673">
        <w:t xml:space="preserve">variants of the amplicons. </w:t>
      </w:r>
      <w:r w:rsidR="008D1673">
        <w:rPr>
          <w:i/>
        </w:rPr>
        <w:t xml:space="preserve">In silico </w:t>
      </w:r>
      <w:r w:rsidR="008D1673">
        <w:t>PCR is performed us</w:t>
      </w:r>
      <w:r w:rsidR="00F163E5">
        <w:t>ing the</w:t>
      </w:r>
      <w:r w:rsidR="00F26D8F">
        <w:t xml:space="preserve"> at minimum</w:t>
      </w:r>
      <w:r w:rsidR="00F163E5">
        <w:t xml:space="preserve"> BLAST</w:t>
      </w:r>
      <w:r w:rsidR="00527C55">
        <w:t>+</w:t>
      </w:r>
      <w:r w:rsidR="00F26D8F">
        <w:t xml:space="preserve"> 2.8.1</w:t>
      </w:r>
      <w:r w:rsidR="008D1673">
        <w:t xml:space="preserve"> which has "taxonomy aware" databases, greatly improving the accuracy of amplicon generation</w:t>
      </w:r>
      <w:r w:rsidR="002265EB">
        <w:t xml:space="preserve">. The </w:t>
      </w:r>
      <w:r w:rsidR="002265EB">
        <w:rPr>
          <w:i/>
        </w:rPr>
        <w:t xml:space="preserve">in silico </w:t>
      </w:r>
      <w:r w:rsidR="002265EB">
        <w:t>PCR use</w:t>
      </w:r>
      <w:r w:rsidR="000307D6">
        <w:t xml:space="preserve">s the forward and reverse </w:t>
      </w:r>
      <w:r w:rsidR="002265EB">
        <w:t xml:space="preserve">primer sequences to BLAST against organism specific sequences and then pulls the region of target sequence spanning the primers. The </w:t>
      </w:r>
      <w:r w:rsidR="002265EB">
        <w:rPr>
          <w:i/>
        </w:rPr>
        <w:t xml:space="preserve">in silico </w:t>
      </w:r>
      <w:r w:rsidR="002265EB">
        <w:t xml:space="preserve">amplicons are then annotated using </w:t>
      </w:r>
      <w:r w:rsidR="007E079B">
        <w:t xml:space="preserve">the </w:t>
      </w:r>
      <w:r w:rsidR="002265EB">
        <w:t xml:space="preserve">NCBI taxonomy. For sequences with appropriate annotations outside the scope of NCBI taxonomy, </w:t>
      </w:r>
      <w:r>
        <w:t>CANDY</w:t>
      </w:r>
      <w:r w:rsidR="002265EB">
        <w:t xml:space="preserve"> will take FASTA files of annotated amplicons and incorporate them into the complete database output. </w:t>
      </w:r>
      <w:r>
        <w:t>CANDY</w:t>
      </w:r>
      <w:r w:rsidR="00D5152B">
        <w:t xml:space="preserve"> has been optimized to reduce the amount of manual/human curation required to develop such customized databases. The user is responsible for providing: </w:t>
      </w:r>
    </w:p>
    <w:p w14:paraId="2BB5A235" w14:textId="68FB1A92" w:rsidR="00160DD5" w:rsidRPr="00160DD5" w:rsidRDefault="00160DD5" w:rsidP="004231A1">
      <w:pPr>
        <w:pStyle w:val="ListParagraph"/>
        <w:jc w:val="left"/>
        <w:rPr>
          <w:b/>
          <w:sz w:val="22"/>
        </w:rPr>
      </w:pPr>
      <w:r w:rsidRPr="00160DD5">
        <w:rPr>
          <w:b/>
          <w:sz w:val="22"/>
        </w:rPr>
        <w:t>Input file</w:t>
      </w:r>
      <w:r w:rsidR="005F6809">
        <w:rPr>
          <w:b/>
          <w:sz w:val="22"/>
        </w:rPr>
        <w:t xml:space="preserve"> (required)</w:t>
      </w:r>
    </w:p>
    <w:p w14:paraId="1C07E0C2" w14:textId="4A9405F7" w:rsidR="00D5152B" w:rsidRDefault="00D5152B" w:rsidP="004231A1">
      <w:pPr>
        <w:pStyle w:val="ListParagraph"/>
        <w:numPr>
          <w:ilvl w:val="0"/>
          <w:numId w:val="36"/>
        </w:numPr>
        <w:jc w:val="left"/>
      </w:pPr>
      <w:r>
        <w:t>Primer name</w:t>
      </w:r>
    </w:p>
    <w:p w14:paraId="6A5DD265" w14:textId="49CA6CBD" w:rsidR="00D5152B" w:rsidRDefault="00D5152B" w:rsidP="004231A1">
      <w:pPr>
        <w:pStyle w:val="ListParagraph"/>
        <w:numPr>
          <w:ilvl w:val="0"/>
          <w:numId w:val="36"/>
        </w:numPr>
        <w:jc w:val="left"/>
      </w:pPr>
      <w:r>
        <w:t>Taxonomy ID of the intended target of each primer pair</w:t>
      </w:r>
    </w:p>
    <w:p w14:paraId="52D9AB43" w14:textId="1982D2AE" w:rsidR="00D5152B" w:rsidRDefault="00D5152B" w:rsidP="004231A1">
      <w:pPr>
        <w:pStyle w:val="ListParagraph"/>
        <w:numPr>
          <w:ilvl w:val="0"/>
          <w:numId w:val="36"/>
        </w:numPr>
        <w:jc w:val="left"/>
      </w:pPr>
      <w:r>
        <w:t>Name of the target organism (not used by the script)</w:t>
      </w:r>
    </w:p>
    <w:p w14:paraId="604A4CF7" w14:textId="414B50B7" w:rsidR="00D5152B" w:rsidRDefault="00D5152B" w:rsidP="00F26D8F">
      <w:pPr>
        <w:pStyle w:val="ListParagraph"/>
        <w:numPr>
          <w:ilvl w:val="0"/>
          <w:numId w:val="36"/>
        </w:numPr>
        <w:spacing w:after="0"/>
        <w:contextualSpacing w:val="0"/>
        <w:jc w:val="left"/>
      </w:pPr>
      <w:r>
        <w:t>The category of bacteria or virus in which the primer target falls</w:t>
      </w:r>
    </w:p>
    <w:p w14:paraId="0984A8ED" w14:textId="77777777" w:rsidR="00F26D8F" w:rsidRDefault="00F26D8F" w:rsidP="00F26D8F">
      <w:pPr>
        <w:pStyle w:val="ListParagraph"/>
        <w:numPr>
          <w:ilvl w:val="0"/>
          <w:numId w:val="36"/>
        </w:numPr>
        <w:jc w:val="left"/>
      </w:pPr>
      <w:r>
        <w:t>Forward and reverse primer sequences</w:t>
      </w:r>
    </w:p>
    <w:p w14:paraId="01644265" w14:textId="77777777" w:rsidR="00F26D8F" w:rsidRDefault="00F26D8F" w:rsidP="00F26D8F">
      <w:pPr>
        <w:pStyle w:val="ListParagraph"/>
        <w:ind w:left="1080"/>
        <w:contextualSpacing w:val="0"/>
        <w:jc w:val="left"/>
      </w:pPr>
    </w:p>
    <w:p w14:paraId="64EC457F" w14:textId="502BF32E" w:rsidR="00160DD5" w:rsidRPr="00160DD5" w:rsidRDefault="00160DD5" w:rsidP="004231A1">
      <w:pPr>
        <w:pStyle w:val="ListParagraph"/>
        <w:jc w:val="left"/>
        <w:rPr>
          <w:b/>
          <w:sz w:val="22"/>
        </w:rPr>
      </w:pPr>
      <w:r w:rsidRPr="00160DD5">
        <w:rPr>
          <w:b/>
          <w:sz w:val="22"/>
        </w:rPr>
        <w:t>Additional files</w:t>
      </w:r>
      <w:r w:rsidR="005F6809">
        <w:rPr>
          <w:b/>
          <w:sz w:val="22"/>
        </w:rPr>
        <w:t xml:space="preserve"> (optional)</w:t>
      </w:r>
    </w:p>
    <w:p w14:paraId="25550556" w14:textId="7D8BDA33" w:rsidR="00D5152B" w:rsidRDefault="00D5152B" w:rsidP="00F26D8F">
      <w:pPr>
        <w:pStyle w:val="ListParagraph"/>
        <w:numPr>
          <w:ilvl w:val="0"/>
          <w:numId w:val="38"/>
        </w:numPr>
        <w:jc w:val="left"/>
      </w:pPr>
      <w:r>
        <w:t>FASTA file of sequences for presence/absence classification</w:t>
      </w:r>
    </w:p>
    <w:p w14:paraId="203CE5DF" w14:textId="5DBF3DF9" w:rsidR="00D5152B" w:rsidRPr="008D1673" w:rsidRDefault="00D5152B" w:rsidP="00F26D8F">
      <w:pPr>
        <w:pStyle w:val="ListParagraph"/>
        <w:numPr>
          <w:ilvl w:val="0"/>
          <w:numId w:val="38"/>
        </w:numPr>
        <w:jc w:val="left"/>
      </w:pPr>
      <w:r>
        <w:t>FASTA file of sequences for sample characterization</w:t>
      </w:r>
    </w:p>
    <w:p w14:paraId="53C62CBF" w14:textId="7062DAC9" w:rsidR="002349F8" w:rsidRDefault="00160DD5" w:rsidP="00F26D8F">
      <w:r>
        <w:lastRenderedPageBreak/>
        <w:t>The files necessary for SMORE'D database building and classification are produced as</w:t>
      </w:r>
      <w:r w:rsidR="00527C55">
        <w:t xml:space="preserve"> the</w:t>
      </w:r>
      <w:r>
        <w:t xml:space="preserve"> output of </w:t>
      </w:r>
      <w:r w:rsidR="00C3751A">
        <w:t>CANDY</w:t>
      </w:r>
      <w:r w:rsidR="00527C55">
        <w:t xml:space="preserve">, </w:t>
      </w:r>
      <w:r w:rsidR="00527C55">
        <w:rPr>
          <w:i/>
        </w:rPr>
        <w:t>e</w:t>
      </w:r>
      <w:r>
        <w:rPr>
          <w:i/>
        </w:rPr>
        <w:t xml:space="preserve">.g. </w:t>
      </w:r>
      <w:r w:rsidR="003B7B57">
        <w:rPr>
          <w:b/>
        </w:rPr>
        <w:t>amplicons.</w:t>
      </w:r>
      <w:r w:rsidRPr="00160DD5">
        <w:rPr>
          <w:b/>
        </w:rPr>
        <w:t>fasta</w:t>
      </w:r>
      <w:r>
        <w:t xml:space="preserve">, </w:t>
      </w:r>
      <w:r w:rsidRPr="00160DD5">
        <w:rPr>
          <w:b/>
        </w:rPr>
        <w:t>profile.tsv</w:t>
      </w:r>
      <w:r>
        <w:t xml:space="preserve">, and </w:t>
      </w:r>
      <w:r w:rsidRPr="00160DD5">
        <w:rPr>
          <w:b/>
        </w:rPr>
        <w:t>config.txt</w:t>
      </w:r>
      <w:r>
        <w:t xml:space="preserve">. </w:t>
      </w:r>
      <w:r w:rsidR="00C3751A">
        <w:t>CANDY</w:t>
      </w:r>
      <w:r>
        <w:t xml:space="preserve"> provides the option</w:t>
      </w:r>
      <w:r w:rsidR="00D9759D">
        <w:t xml:space="preserve"> (</w:t>
      </w:r>
      <w:r w:rsidR="00D9759D" w:rsidRPr="00715AA0">
        <w:rPr>
          <w:rStyle w:val="CommandChar"/>
        </w:rPr>
        <w:t>-o, --output_prefix</w:t>
      </w:r>
      <w:r w:rsidR="00D9759D">
        <w:t>)</w:t>
      </w:r>
      <w:r>
        <w:t xml:space="preserve"> to </w:t>
      </w:r>
      <w:r w:rsidR="00527C55">
        <w:t xml:space="preserve">provide a </w:t>
      </w:r>
      <w:r>
        <w:t xml:space="preserve">prefix </w:t>
      </w:r>
      <w:r w:rsidR="007E079B">
        <w:t xml:space="preserve">for </w:t>
      </w:r>
      <w:r>
        <w:t>these files for each database build</w:t>
      </w:r>
      <w:r w:rsidR="00490C18">
        <w:t>,</w:t>
      </w:r>
      <w:r>
        <w:t xml:space="preserve"> simplifying</w:t>
      </w:r>
      <w:r w:rsidR="00D9759D">
        <w:t xml:space="preserve"> database</w:t>
      </w:r>
      <w:r>
        <w:t xml:space="preserve"> versioning</w:t>
      </w:r>
      <w:r w:rsidR="00D9759D">
        <w:t>.</w:t>
      </w:r>
      <w:r w:rsidR="00B70DB4">
        <w:t xml:space="preserve"> Examples of </w:t>
      </w:r>
      <w:r w:rsidR="00C3751A">
        <w:t>CANDY</w:t>
      </w:r>
      <w:r w:rsidR="00B70DB4">
        <w:t xml:space="preserve"> output are below. </w:t>
      </w:r>
      <w:r>
        <w:t xml:space="preserve"> </w:t>
      </w:r>
    </w:p>
    <w:p w14:paraId="5897B1ED" w14:textId="40DA38FE" w:rsidR="008235A1" w:rsidRDefault="008235A1" w:rsidP="004231A1">
      <w:pPr>
        <w:pStyle w:val="Heading2"/>
        <w:jc w:val="left"/>
      </w:pPr>
      <w:bookmarkStart w:id="10" w:name="_Toc8200876"/>
      <w:r>
        <w:t>Execution</w:t>
      </w:r>
      <w:bookmarkEnd w:id="10"/>
    </w:p>
    <w:p w14:paraId="377C4883" w14:textId="4C202062" w:rsidR="00D9759D" w:rsidRPr="008235A1" w:rsidRDefault="00C3751A" w:rsidP="004231A1">
      <w:pPr>
        <w:spacing w:before="12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CANDY</w:t>
      </w:r>
      <w:r w:rsidR="00D9759D" w:rsidRPr="008235A1">
        <w:rPr>
          <w:rFonts w:ascii="Lucida Console" w:hAnsi="Lucida Console"/>
          <w:sz w:val="18"/>
        </w:rPr>
        <w:t>.py -i primer_file.txt -o db-Apr17 -g pres_abs_seqs.fasta -a character_seqs.fasta -t 10</w:t>
      </w:r>
      <w:r w:rsidR="00746AB2">
        <w:rPr>
          <w:rFonts w:ascii="Lucida Console" w:hAnsi="Lucida Console"/>
          <w:sz w:val="18"/>
        </w:rPr>
        <w:t xml:space="preserve"> -m mapping.txt</w:t>
      </w:r>
    </w:p>
    <w:p w14:paraId="6263F574" w14:textId="68BD952B" w:rsidR="008235A1" w:rsidRDefault="00D9759D" w:rsidP="004231A1">
      <w:pPr>
        <w:pStyle w:val="NoSpacing"/>
      </w:pPr>
      <w:r w:rsidRPr="00F26D8F">
        <w:rPr>
          <w:rFonts w:asciiTheme="majorHAnsi" w:hAnsiTheme="majorHAnsi"/>
          <w:sz w:val="20"/>
        </w:rPr>
        <w:t>Where,</w:t>
      </w:r>
      <w:r w:rsidR="008235A1" w:rsidRPr="00F26D8F">
        <w:rPr>
          <w:rFonts w:asciiTheme="majorHAnsi" w:hAnsiTheme="majorHAnsi"/>
          <w:sz w:val="20"/>
        </w:rPr>
        <w:tab/>
      </w:r>
      <w:r w:rsidR="00C3751A">
        <w:rPr>
          <w:rStyle w:val="CommandChar"/>
        </w:rPr>
        <w:t>CANDY</w:t>
      </w:r>
      <w:r w:rsidR="008235A1" w:rsidRPr="008235A1">
        <w:rPr>
          <w:rStyle w:val="CommandChar"/>
        </w:rPr>
        <w:t>.py</w:t>
      </w:r>
      <w:r w:rsidR="008235A1">
        <w:t xml:space="preserve"> </w:t>
      </w:r>
      <w:r w:rsidR="008235A1" w:rsidRPr="008235A1">
        <w:rPr>
          <w:rFonts w:asciiTheme="majorHAnsi" w:hAnsiTheme="majorHAnsi"/>
          <w:sz w:val="20"/>
        </w:rPr>
        <w:t>calls the program,</w:t>
      </w:r>
    </w:p>
    <w:p w14:paraId="34CE2175" w14:textId="4B30D27F" w:rsidR="008235A1" w:rsidRDefault="008235A1" w:rsidP="004231A1">
      <w:pPr>
        <w:pStyle w:val="NoSpacing"/>
      </w:pPr>
      <w:r>
        <w:tab/>
      </w:r>
      <w:r w:rsidRPr="008235A1">
        <w:rPr>
          <w:rStyle w:val="CommandChar"/>
        </w:rPr>
        <w:t>-i primer_file.txt</w:t>
      </w:r>
      <w:r w:rsidRPr="008235A1">
        <w:rPr>
          <w:sz w:val="20"/>
        </w:rPr>
        <w:t xml:space="preserve"> </w:t>
      </w:r>
      <w:r w:rsidRPr="008235A1">
        <w:rPr>
          <w:rFonts w:asciiTheme="majorHAnsi" w:hAnsiTheme="majorHAnsi"/>
          <w:sz w:val="20"/>
        </w:rPr>
        <w:t>is the input file containing the primers and primer metadata,</w:t>
      </w:r>
    </w:p>
    <w:p w14:paraId="7A661845" w14:textId="7F77F791" w:rsidR="008235A1" w:rsidRPr="008235A1" w:rsidRDefault="008235A1" w:rsidP="004231A1">
      <w:pPr>
        <w:pStyle w:val="NoSpacing"/>
        <w:rPr>
          <w:sz w:val="20"/>
        </w:rPr>
      </w:pPr>
      <w:r>
        <w:tab/>
      </w:r>
      <w:r w:rsidRPr="008235A1">
        <w:rPr>
          <w:rStyle w:val="CommandChar"/>
        </w:rPr>
        <w:t>-o db-Apr17</w:t>
      </w:r>
      <w:r>
        <w:t xml:space="preserve"> </w:t>
      </w:r>
      <w:r w:rsidRPr="008235A1">
        <w:rPr>
          <w:rFonts w:asciiTheme="majorHAnsi" w:hAnsiTheme="majorHAnsi"/>
          <w:sz w:val="20"/>
        </w:rPr>
        <w:t>is the prefix for output file</w:t>
      </w:r>
      <w:r w:rsidR="007E079B">
        <w:rPr>
          <w:rFonts w:asciiTheme="majorHAnsi" w:hAnsiTheme="majorHAnsi"/>
          <w:sz w:val="20"/>
        </w:rPr>
        <w:t>s</w:t>
      </w:r>
      <w:r w:rsidR="00527C55">
        <w:rPr>
          <w:rFonts w:asciiTheme="majorHAnsi" w:hAnsiTheme="majorHAnsi"/>
          <w:sz w:val="20"/>
        </w:rPr>
        <w:t>,</w:t>
      </w:r>
    </w:p>
    <w:p w14:paraId="3D1C6F7F" w14:textId="35CA32B4" w:rsidR="008235A1" w:rsidRPr="008235A1" w:rsidRDefault="008235A1" w:rsidP="004231A1">
      <w:pPr>
        <w:pStyle w:val="NoSpacing"/>
        <w:rPr>
          <w:rFonts w:asciiTheme="majorHAnsi" w:hAnsiTheme="majorHAnsi"/>
          <w:sz w:val="20"/>
        </w:rPr>
      </w:pPr>
      <w:r>
        <w:tab/>
      </w:r>
      <w:r w:rsidRPr="008235A1">
        <w:rPr>
          <w:rStyle w:val="CommandChar"/>
        </w:rPr>
        <w:t>-g pres_abs_seqs.fasta</w:t>
      </w:r>
      <w:r>
        <w:t xml:space="preserve"> </w:t>
      </w:r>
      <w:r w:rsidRPr="008235A1">
        <w:rPr>
          <w:rFonts w:asciiTheme="majorHAnsi" w:hAnsiTheme="majorHAnsi"/>
          <w:sz w:val="20"/>
        </w:rPr>
        <w:t>is a FASTA file containing amplicons for presence/absence classification</w:t>
      </w:r>
      <w:r w:rsidR="00527C55">
        <w:rPr>
          <w:rFonts w:asciiTheme="majorHAnsi" w:hAnsiTheme="majorHAnsi"/>
          <w:sz w:val="20"/>
        </w:rPr>
        <w:t>,</w:t>
      </w:r>
    </w:p>
    <w:p w14:paraId="2C7C65F5" w14:textId="6C32AE25" w:rsidR="008235A1" w:rsidRDefault="008235A1" w:rsidP="004231A1">
      <w:pPr>
        <w:pStyle w:val="NoSpacing"/>
      </w:pPr>
      <w:r>
        <w:tab/>
      </w:r>
      <w:r w:rsidRPr="008235A1">
        <w:rPr>
          <w:rStyle w:val="CommandChar"/>
        </w:rPr>
        <w:t>-a character_seqs.fasta</w:t>
      </w:r>
      <w:r w:rsidRPr="00715AA0">
        <w:rPr>
          <w:rFonts w:asciiTheme="majorHAnsi" w:hAnsiTheme="majorHAnsi"/>
          <w:sz w:val="20"/>
        </w:rPr>
        <w:t xml:space="preserve"> is a FASTA </w:t>
      </w:r>
      <w:r w:rsidRPr="008235A1">
        <w:rPr>
          <w:rFonts w:asciiTheme="majorHAnsi" w:hAnsiTheme="majorHAnsi"/>
          <w:sz w:val="20"/>
        </w:rPr>
        <w:t>file containing amplicons for sample characterization</w:t>
      </w:r>
      <w:r w:rsidR="00527C55">
        <w:rPr>
          <w:sz w:val="20"/>
        </w:rPr>
        <w:t>,</w:t>
      </w:r>
    </w:p>
    <w:p w14:paraId="62D292B0" w14:textId="0D7BFF48" w:rsidR="000C4408" w:rsidRDefault="008235A1" w:rsidP="004231A1">
      <w:pPr>
        <w:pStyle w:val="NoSpacing"/>
        <w:spacing w:after="120"/>
        <w:contextualSpacing/>
        <w:rPr>
          <w:rFonts w:asciiTheme="majorHAnsi" w:hAnsiTheme="majorHAnsi"/>
          <w:sz w:val="20"/>
        </w:rPr>
      </w:pPr>
      <w:r>
        <w:tab/>
      </w:r>
      <w:r w:rsidRPr="008235A1">
        <w:rPr>
          <w:rStyle w:val="CommandChar"/>
        </w:rPr>
        <w:t>-t 10</w:t>
      </w:r>
      <w:r>
        <w:t xml:space="preserve"> </w:t>
      </w:r>
      <w:r w:rsidRPr="008235A1">
        <w:rPr>
          <w:rFonts w:asciiTheme="majorHAnsi" w:hAnsiTheme="majorHAnsi"/>
          <w:sz w:val="20"/>
        </w:rPr>
        <w:t>is the number of threads to use</w:t>
      </w:r>
      <w:r w:rsidR="00746AB2" w:rsidRPr="008235A1">
        <w:rPr>
          <w:rFonts w:asciiTheme="majorHAnsi" w:hAnsiTheme="majorHAnsi"/>
          <w:sz w:val="20"/>
        </w:rPr>
        <w:t>, and</w:t>
      </w:r>
    </w:p>
    <w:p w14:paraId="5FE1D845" w14:textId="25A23075" w:rsidR="00746AB2" w:rsidRPr="00746AB2" w:rsidRDefault="00746AB2" w:rsidP="004231A1">
      <w:pPr>
        <w:pStyle w:val="NoSpacing"/>
        <w:spacing w:after="1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ab/>
      </w:r>
      <w:r w:rsidRPr="00746AB2">
        <w:rPr>
          <w:rFonts w:ascii="Lucida Console" w:hAnsi="Lucida Console"/>
          <w:sz w:val="18"/>
        </w:rPr>
        <w:t>-m mapping.txt</w:t>
      </w:r>
      <w:r w:rsidRPr="00746AB2">
        <w:rPr>
          <w:rFonts w:asciiTheme="majorHAnsi" w:hAnsiTheme="majorHAnsi"/>
          <w:sz w:val="18"/>
        </w:rPr>
        <w:t xml:space="preserve"> </w:t>
      </w:r>
      <w:r>
        <w:rPr>
          <w:rFonts w:asciiTheme="majorHAnsi" w:hAnsiTheme="majorHAnsi"/>
          <w:sz w:val="20"/>
        </w:rPr>
        <w:t>is the NCBI taxonomy to desired annotation mapping file</w:t>
      </w:r>
    </w:p>
    <w:p w14:paraId="268B2D12" w14:textId="70FBDBDE" w:rsidR="00B70DB4" w:rsidRPr="00786F0A" w:rsidRDefault="00B70DB4" w:rsidP="004231A1">
      <w:pPr>
        <w:pStyle w:val="Heading3"/>
        <w:jc w:val="left"/>
        <w:rPr>
          <w:b w:val="0"/>
        </w:rPr>
      </w:pPr>
      <w:bookmarkStart w:id="11" w:name="_Toc8200877"/>
      <w:r w:rsidRPr="00AA5216">
        <w:rPr>
          <w:rStyle w:val="Heading2Char"/>
        </w:rPr>
        <w:t>Output files</w:t>
      </w:r>
      <w:r w:rsidR="00D32AF9">
        <w:t xml:space="preserve"> </w:t>
      </w:r>
      <w:r w:rsidR="00786F0A">
        <w:rPr>
          <w:b w:val="0"/>
        </w:rPr>
        <w:t>(based on the above command)</w:t>
      </w:r>
      <w:bookmarkEnd w:id="11"/>
    </w:p>
    <w:p w14:paraId="12399F2A" w14:textId="7273F9F0" w:rsidR="00B70DB4" w:rsidRPr="00B70DB4" w:rsidRDefault="00B70DB4" w:rsidP="004231A1">
      <w:pPr>
        <w:jc w:val="left"/>
      </w:pPr>
      <w:r w:rsidRPr="00971252">
        <w:rPr>
          <w:rFonts w:ascii="Calibri" w:eastAsia="MS Mincho" w:hAnsi="Calibri" w:cs="Times New Roman"/>
          <w:noProof/>
          <w:szCs w:val="28"/>
        </w:rPr>
        <mc:AlternateContent>
          <mc:Choice Requires="wps">
            <w:drawing>
              <wp:inline distT="0" distB="0" distL="0" distR="0" wp14:anchorId="76A2F68B" wp14:editId="44EF49D1">
                <wp:extent cx="6839712" cy="2130725"/>
                <wp:effectExtent l="0" t="0" r="0" b="31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213072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165AC" w14:textId="0B2F5D21" w:rsidR="00072064" w:rsidRPr="00A50542" w:rsidRDefault="00072064" w:rsidP="00B70DB4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Description:</w:t>
                            </w:r>
                            <w:r w:rsidR="00D9759D"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 xml:space="preserve"> Config file </w:t>
                            </w:r>
                            <w:r w:rsidR="00D9759D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(</w:t>
                            </w:r>
                            <w:r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db-Apr17_config.txt</w:t>
                            </w:r>
                            <w:r w:rsidR="00D9759D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)</w:t>
                            </w:r>
                          </w:p>
                          <w:p w14:paraId="2FA6694D" w14:textId="0658B110" w:rsidR="00072064" w:rsidRPr="00A50542" w:rsidRDefault="00072064" w:rsidP="00B70D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 xml:space="preserve">Text file used by SMORE'D to point to the location of the amplicon and profile files </w:t>
                            </w:r>
                          </w:p>
                          <w:p w14:paraId="7DE9DA58" w14:textId="48C06EB9" w:rsidR="00072064" w:rsidRPr="00A50542" w:rsidRDefault="00072064" w:rsidP="00B70D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Has two sections: loci and profile</w:t>
                            </w:r>
                          </w:p>
                          <w:p w14:paraId="196493C4" w14:textId="16DC3D1B" w:rsidR="00072064" w:rsidRPr="00A50542" w:rsidRDefault="00072064" w:rsidP="00B70D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The loci section contains the location of file with the sequences to be detected</w:t>
                            </w:r>
                          </w:p>
                          <w:p w14:paraId="7C5F8807" w14:textId="39E815BE" w:rsidR="00072064" w:rsidRPr="00A50542" w:rsidRDefault="00072064" w:rsidP="00B70D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The profile section similarly contains the location of the profile file</w:t>
                            </w:r>
                          </w:p>
                          <w:p w14:paraId="1796E255" w14:textId="252BD4AE" w:rsidR="00072064" w:rsidRPr="00A50542" w:rsidRDefault="00C3751A" w:rsidP="00B70D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>
                              <w:rPr>
                                <w:rFonts w:cstheme="majorHAnsi"/>
                              </w:rPr>
                              <w:t>CANDY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 xml:space="preserve"> make</w:t>
                            </w:r>
                            <w:r w:rsidR="00D9759D" w:rsidRPr="00A50542">
                              <w:rPr>
                                <w:rFonts w:cstheme="majorHAnsi"/>
                              </w:rPr>
                              <w:t>s the location of the amplicon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 xml:space="preserve"> and profile file the current working directory (</w:t>
                            </w:r>
                            <w:r w:rsidR="00072064" w:rsidRPr="00A50542">
                              <w:rPr>
                                <w:rFonts w:cstheme="majorHAnsi"/>
                                <w:i/>
                              </w:rPr>
                              <w:t xml:space="preserve">i.e. 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 xml:space="preserve">the </w:t>
                            </w:r>
                            <w:r w:rsidR="00357F99" w:rsidRPr="00A50542">
                              <w:rPr>
                                <w:rFonts w:cstheme="majorHAnsi"/>
                              </w:rPr>
                              <w:t>directory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 xml:space="preserve"> the files will be output to)</w:t>
                            </w:r>
                          </w:p>
                          <w:p w14:paraId="66315BBF" w14:textId="54BF20B1" w:rsidR="00072064" w:rsidRPr="00A50542" w:rsidRDefault="00072064" w:rsidP="00786F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If the amplicon and profile files are moved to a new location, these paths must be updated. (Please use the full path)</w:t>
                            </w:r>
                          </w:p>
                          <w:p w14:paraId="73804AF2" w14:textId="3EF9586A" w:rsidR="00072064" w:rsidRPr="00715AA0" w:rsidRDefault="00072064" w:rsidP="00786F0A">
                            <w:pPr>
                              <w:spacing w:after="0" w:line="240" w:lineRule="auto"/>
                              <w:ind w:left="720"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15AA0">
                              <w:rPr>
                                <w:rFonts w:ascii="Lucida Console" w:hAnsi="Lucida Console" w:cstheme="majorHAnsi"/>
                              </w:rPr>
                              <w:t>[loci]</w:t>
                            </w:r>
                          </w:p>
                          <w:p w14:paraId="7EC1A342" w14:textId="1D032D5F" w:rsidR="00072064" w:rsidRPr="00715AA0" w:rsidRDefault="003B7B57" w:rsidP="00786F0A">
                            <w:pPr>
                              <w:spacing w:after="0" w:line="240" w:lineRule="auto"/>
                              <w:ind w:left="720"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15AA0">
                              <w:rPr>
                                <w:rFonts w:ascii="Lucida Console" w:hAnsi="Lucida Console" w:cstheme="majorHAnsi"/>
                              </w:rPr>
                              <w:t>amplicons</w:t>
                            </w:r>
                            <w:r w:rsidR="00072064" w:rsidRPr="00715AA0">
                              <w:rPr>
                                <w:rFonts w:ascii="Lucida Console" w:hAnsi="Lucida Console" w:cstheme="majorHAnsi"/>
                              </w:rPr>
                              <w:tab/>
                              <w:t>/path/to/db-Apr17_</w:t>
                            </w:r>
                            <w:r w:rsidRPr="00715AA0">
                              <w:rPr>
                                <w:rFonts w:ascii="Lucida Console" w:hAnsi="Lucida Console" w:cstheme="majorHAnsi"/>
                              </w:rPr>
                              <w:t>amplicons</w:t>
                            </w:r>
                            <w:r w:rsidR="00072064" w:rsidRPr="00715AA0">
                              <w:rPr>
                                <w:rFonts w:ascii="Lucida Console" w:hAnsi="Lucida Console" w:cstheme="majorHAnsi"/>
                              </w:rPr>
                              <w:t>.fasta</w:t>
                            </w:r>
                          </w:p>
                          <w:p w14:paraId="4A51F540" w14:textId="77A38818" w:rsidR="00072064" w:rsidRPr="00715AA0" w:rsidRDefault="00072064" w:rsidP="00786F0A">
                            <w:pPr>
                              <w:spacing w:after="0" w:line="240" w:lineRule="auto"/>
                              <w:ind w:left="720"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15AA0">
                              <w:rPr>
                                <w:rFonts w:ascii="Lucida Console" w:hAnsi="Lucida Console" w:cstheme="majorHAnsi"/>
                              </w:rPr>
                              <w:t>[profile]</w:t>
                            </w:r>
                          </w:p>
                          <w:p w14:paraId="721A83C8" w14:textId="0F9FB6C2" w:rsidR="00072064" w:rsidRPr="00A50542" w:rsidRDefault="00072064" w:rsidP="00715AA0">
                            <w:pPr>
                              <w:spacing w:after="0" w:line="240" w:lineRule="auto"/>
                              <w:ind w:left="72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715AA0">
                              <w:rPr>
                                <w:rFonts w:ascii="Lucida Console" w:hAnsi="Lucida Console" w:cstheme="majorHAnsi"/>
                              </w:rPr>
                              <w:t>profile</w:t>
                            </w:r>
                            <w:r w:rsidRPr="00715AA0">
                              <w:rPr>
                                <w:rFonts w:ascii="Lucida Console" w:hAnsi="Lucida Console" w:cstheme="majorHAnsi"/>
                              </w:rPr>
                              <w:tab/>
                              <w:t>/path/to/db-Apr17_profile.tsv</w:t>
                            </w:r>
                          </w:p>
                          <w:p w14:paraId="0680A037" w14:textId="77777777" w:rsidR="00072064" w:rsidRPr="00A50542" w:rsidRDefault="00072064" w:rsidP="00072064">
                            <w:pPr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2F68B" id="Text Box 5" o:spid="_x0000_s1030" type="#_x0000_t202" style="width:538.55pt;height:1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" fillcolor="#ebf1de" stroked="f" strokeweight=".5pt">
                <v:textbox>
                  <w:txbxContent>
                    <w:p w14:paraId="6B0165AC" w14:textId="0B2F5D21" w:rsidR="00072064" w:rsidRPr="00A50542" w:rsidRDefault="00072064" w:rsidP="00B70DB4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Description:</w:t>
                      </w:r>
                      <w:r w:rsidR="00D9759D"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 xml:space="preserve"> Config file </w:t>
                      </w:r>
                      <w:r w:rsidR="00D9759D" w:rsidRPr="00A50542">
                        <w:rPr>
                          <w:rFonts w:cstheme="majorHAnsi"/>
                          <w:b/>
                          <w:sz w:val="22"/>
                        </w:rPr>
                        <w:t>(</w:t>
                      </w:r>
                      <w:r w:rsidRPr="00A50542">
                        <w:rPr>
                          <w:rFonts w:cstheme="majorHAnsi"/>
                          <w:b/>
                          <w:sz w:val="22"/>
                        </w:rPr>
                        <w:t>db-Apr17_config.txt</w:t>
                      </w:r>
                      <w:r w:rsidR="00D9759D" w:rsidRPr="00A50542">
                        <w:rPr>
                          <w:rFonts w:cstheme="majorHAnsi"/>
                          <w:b/>
                          <w:sz w:val="22"/>
                        </w:rPr>
                        <w:t>)</w:t>
                      </w:r>
                    </w:p>
                    <w:p w14:paraId="2FA6694D" w14:textId="0658B110" w:rsidR="00072064" w:rsidRPr="00A50542" w:rsidRDefault="00072064" w:rsidP="00B70D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 xml:space="preserve">Text file used by SMORE'D to point to the location of the amplicon and profile files </w:t>
                      </w:r>
                    </w:p>
                    <w:p w14:paraId="7DE9DA58" w14:textId="48C06EB9" w:rsidR="00072064" w:rsidRPr="00A50542" w:rsidRDefault="00072064" w:rsidP="00B70D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Has two sections: loci and profile</w:t>
                      </w:r>
                    </w:p>
                    <w:p w14:paraId="196493C4" w14:textId="16DC3D1B" w:rsidR="00072064" w:rsidRPr="00A50542" w:rsidRDefault="00072064" w:rsidP="00B70D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The loci section contains the location of file with the sequences to be detected</w:t>
                      </w:r>
                    </w:p>
                    <w:p w14:paraId="7C5F8807" w14:textId="39E815BE" w:rsidR="00072064" w:rsidRPr="00A50542" w:rsidRDefault="00072064" w:rsidP="00B70D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The profile section similarly contains the location of the profile file</w:t>
                      </w:r>
                    </w:p>
                    <w:p w14:paraId="1796E255" w14:textId="252BD4AE" w:rsidR="00072064" w:rsidRPr="00A50542" w:rsidRDefault="00C3751A" w:rsidP="00B70D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>
                        <w:rPr>
                          <w:rFonts w:cstheme="majorHAnsi"/>
                        </w:rPr>
                        <w:t>CANDY</w:t>
                      </w:r>
                      <w:r w:rsidR="00072064" w:rsidRPr="00A50542">
                        <w:rPr>
                          <w:rFonts w:cstheme="majorHAnsi"/>
                        </w:rPr>
                        <w:t xml:space="preserve"> make</w:t>
                      </w:r>
                      <w:r w:rsidR="00D9759D" w:rsidRPr="00A50542">
                        <w:rPr>
                          <w:rFonts w:cstheme="majorHAnsi"/>
                        </w:rPr>
                        <w:t>s the location of the amplicon</w:t>
                      </w:r>
                      <w:r w:rsidR="00072064" w:rsidRPr="00A50542">
                        <w:rPr>
                          <w:rFonts w:cstheme="majorHAnsi"/>
                        </w:rPr>
                        <w:t xml:space="preserve"> and profile file the current working directory (</w:t>
                      </w:r>
                      <w:r w:rsidR="00072064" w:rsidRPr="00A50542">
                        <w:rPr>
                          <w:rFonts w:cstheme="majorHAnsi"/>
                          <w:i/>
                        </w:rPr>
                        <w:t xml:space="preserve">i.e. </w:t>
                      </w:r>
                      <w:r w:rsidR="00072064" w:rsidRPr="00A50542">
                        <w:rPr>
                          <w:rFonts w:cstheme="majorHAnsi"/>
                        </w:rPr>
                        <w:t xml:space="preserve">the </w:t>
                      </w:r>
                      <w:r w:rsidR="00357F99" w:rsidRPr="00A50542">
                        <w:rPr>
                          <w:rFonts w:cstheme="majorHAnsi"/>
                        </w:rPr>
                        <w:t>directory</w:t>
                      </w:r>
                      <w:r w:rsidR="00072064" w:rsidRPr="00A50542">
                        <w:rPr>
                          <w:rFonts w:cstheme="majorHAnsi"/>
                        </w:rPr>
                        <w:t xml:space="preserve"> the files will be output to)</w:t>
                      </w:r>
                    </w:p>
                    <w:p w14:paraId="66315BBF" w14:textId="54BF20B1" w:rsidR="00072064" w:rsidRPr="00A50542" w:rsidRDefault="00072064" w:rsidP="00786F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If the amplicon and profile files are moved to a new location, these paths must be updated. (Please use the full path)</w:t>
                      </w:r>
                    </w:p>
                    <w:p w14:paraId="73804AF2" w14:textId="3EF9586A" w:rsidR="00072064" w:rsidRPr="00715AA0" w:rsidRDefault="00072064" w:rsidP="00786F0A">
                      <w:pPr>
                        <w:spacing w:after="0" w:line="240" w:lineRule="auto"/>
                        <w:ind w:left="720"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15AA0">
                        <w:rPr>
                          <w:rFonts w:ascii="Lucida Console" w:hAnsi="Lucida Console" w:cstheme="majorHAnsi"/>
                        </w:rPr>
                        <w:t>[loci]</w:t>
                      </w:r>
                    </w:p>
                    <w:p w14:paraId="7EC1A342" w14:textId="1D032D5F" w:rsidR="00072064" w:rsidRPr="00715AA0" w:rsidRDefault="003B7B57" w:rsidP="00786F0A">
                      <w:pPr>
                        <w:spacing w:after="0" w:line="240" w:lineRule="auto"/>
                        <w:ind w:left="720"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15AA0">
                        <w:rPr>
                          <w:rFonts w:ascii="Lucida Console" w:hAnsi="Lucida Console" w:cstheme="majorHAnsi"/>
                        </w:rPr>
                        <w:t>amplicons</w:t>
                      </w:r>
                      <w:r w:rsidR="00072064" w:rsidRPr="00715AA0">
                        <w:rPr>
                          <w:rFonts w:ascii="Lucida Console" w:hAnsi="Lucida Console" w:cstheme="majorHAnsi"/>
                        </w:rPr>
                        <w:tab/>
                        <w:t>/path/to/db-Apr17_</w:t>
                      </w:r>
                      <w:r w:rsidRPr="00715AA0">
                        <w:rPr>
                          <w:rFonts w:ascii="Lucida Console" w:hAnsi="Lucida Console" w:cstheme="majorHAnsi"/>
                        </w:rPr>
                        <w:t>amplicons</w:t>
                      </w:r>
                      <w:r w:rsidR="00072064" w:rsidRPr="00715AA0">
                        <w:rPr>
                          <w:rFonts w:ascii="Lucida Console" w:hAnsi="Lucida Console" w:cstheme="majorHAnsi"/>
                        </w:rPr>
                        <w:t>.fasta</w:t>
                      </w:r>
                    </w:p>
                    <w:p w14:paraId="4A51F540" w14:textId="77A38818" w:rsidR="00072064" w:rsidRPr="00715AA0" w:rsidRDefault="00072064" w:rsidP="00786F0A">
                      <w:pPr>
                        <w:spacing w:after="0" w:line="240" w:lineRule="auto"/>
                        <w:ind w:left="720"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15AA0">
                        <w:rPr>
                          <w:rFonts w:ascii="Lucida Console" w:hAnsi="Lucida Console" w:cstheme="majorHAnsi"/>
                        </w:rPr>
                        <w:t>[profile]</w:t>
                      </w:r>
                    </w:p>
                    <w:p w14:paraId="721A83C8" w14:textId="0F9FB6C2" w:rsidR="00072064" w:rsidRPr="00A50542" w:rsidRDefault="00072064" w:rsidP="00715AA0">
                      <w:pPr>
                        <w:spacing w:after="0" w:line="240" w:lineRule="auto"/>
                        <w:ind w:left="720"/>
                        <w:jc w:val="left"/>
                        <w:rPr>
                          <w:rFonts w:cstheme="majorHAnsi"/>
                        </w:rPr>
                      </w:pPr>
                      <w:r w:rsidRPr="00715AA0">
                        <w:rPr>
                          <w:rFonts w:ascii="Lucida Console" w:hAnsi="Lucida Console" w:cstheme="majorHAnsi"/>
                        </w:rPr>
                        <w:t>profile</w:t>
                      </w:r>
                      <w:r w:rsidRPr="00715AA0">
                        <w:rPr>
                          <w:rFonts w:ascii="Lucida Console" w:hAnsi="Lucida Console" w:cstheme="majorHAnsi"/>
                        </w:rPr>
                        <w:tab/>
                        <w:t>/path/to/db-Apr17_profile.tsv</w:t>
                      </w:r>
                    </w:p>
                    <w:p w14:paraId="0680A037" w14:textId="77777777" w:rsidR="00072064" w:rsidRPr="00A50542" w:rsidRDefault="00072064" w:rsidP="00072064">
                      <w:pPr>
                        <w:jc w:val="left"/>
                        <w:rPr>
                          <w:rFonts w:cs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379235" w14:textId="0A0438DE" w:rsidR="00D70D4C" w:rsidRDefault="00786F0A" w:rsidP="004231A1">
      <w:pPr>
        <w:jc w:val="left"/>
      </w:pPr>
      <w:r w:rsidRPr="00971252">
        <w:rPr>
          <w:rFonts w:ascii="Calibri" w:eastAsia="MS Mincho" w:hAnsi="Calibri" w:cs="Times New Roman"/>
          <w:noProof/>
          <w:szCs w:val="28"/>
        </w:rPr>
        <mc:AlternateContent>
          <mc:Choice Requires="wps">
            <w:drawing>
              <wp:inline distT="0" distB="0" distL="0" distR="0" wp14:anchorId="1FDBF788" wp14:editId="5144EB49">
                <wp:extent cx="6839712" cy="3122762"/>
                <wp:effectExtent l="0" t="0" r="0" b="190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3122762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F77B19" w14:textId="11EB7468" w:rsidR="00072064" w:rsidRPr="00A50542" w:rsidRDefault="00072064" w:rsidP="00786F0A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Description:</w:t>
                            </w:r>
                            <w:r w:rsidR="00FC6A13"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 xml:space="preserve"> Amplicon file</w:t>
                            </w: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D9759D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(</w:t>
                            </w:r>
                            <w:r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db-Apr17_</w:t>
                            </w:r>
                            <w:r w:rsidR="003B7B57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amplicons</w:t>
                            </w:r>
                            <w:r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.fasta</w:t>
                            </w:r>
                            <w:r w:rsidR="00D9759D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)</w:t>
                            </w:r>
                          </w:p>
                          <w:p w14:paraId="79343216" w14:textId="028165A4" w:rsidR="00072064" w:rsidRPr="00A50542" w:rsidRDefault="00072064" w:rsidP="00786F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FASTA file containing all of the</w:t>
                            </w:r>
                            <w:r w:rsidR="00B97D59">
                              <w:rPr>
                                <w:rFonts w:cstheme="majorHAnsi"/>
                              </w:rPr>
                              <w:t xml:space="preserve"> representative target sequences, this includes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amplicons generated via 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 xml:space="preserve">in silico 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PCR as well as the additional sequences provided by 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 xml:space="preserve">the </w:t>
                            </w:r>
                            <w:r w:rsidR="00FC6A13" w:rsidRPr="00715AA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-g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 xml:space="preserve"> and</w:t>
                            </w:r>
                            <w:r w:rsidR="00527C55">
                              <w:rPr>
                                <w:rFonts w:cstheme="majorHAnsi"/>
                              </w:rPr>
                              <w:t>/or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="00FC6A13" w:rsidRPr="00715AA0">
                              <w:rPr>
                                <w:rFonts w:ascii="Lucida Console" w:hAnsi="Lucida Console" w:cstheme="majorHAnsi"/>
                                <w:b/>
                                <w:sz w:val="18"/>
                              </w:rPr>
                              <w:t>-a</w:t>
                            </w:r>
                            <w:r w:rsidR="00FC6A13" w:rsidRPr="00A50542">
                              <w:rPr>
                                <w:rFonts w:cstheme="majorHAnsi"/>
                                <w:sz w:val="18"/>
                              </w:rPr>
                              <w:t xml:space="preserve"> 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>options</w:t>
                            </w:r>
                          </w:p>
                          <w:p w14:paraId="78CC18D5" w14:textId="5144C983" w:rsidR="00072064" w:rsidRPr="00A50542" w:rsidRDefault="00072064" w:rsidP="00786F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Presence</w:t>
                            </w:r>
                            <w:r w:rsidR="005F6809">
                              <w:rPr>
                                <w:rFonts w:cstheme="majorHAnsi"/>
                              </w:rPr>
                              <w:t>/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absence sequences are labeled as </w:t>
                            </w:r>
                            <w:r w:rsidRPr="00A50542">
                              <w:rPr>
                                <w:rFonts w:cstheme="majorHAnsi"/>
                                <w:b/>
                              </w:rPr>
                              <w:t>&gt;</w:t>
                            </w:r>
                            <w:r w:rsidR="003B7B57" w:rsidRPr="00A50542">
                              <w:rPr>
                                <w:rFonts w:cstheme="majorHAnsi"/>
                                <w:b/>
                              </w:rPr>
                              <w:t>amplicon</w:t>
                            </w:r>
                            <w:r w:rsidRPr="00A50542">
                              <w:rPr>
                                <w:rFonts w:cstheme="majorHAnsi"/>
                                <w:b/>
                              </w:rPr>
                              <w:t>_N</w:t>
                            </w:r>
                            <w:r w:rsidRPr="00A50542">
                              <w:rPr>
                                <w:rFonts w:cstheme="majorHAnsi"/>
                              </w:rPr>
                              <w:t>. The raw read count will be reported for any seque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>nces that match these amplicons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</w:t>
                            </w:r>
                          </w:p>
                          <w:p w14:paraId="785E2482" w14:textId="63CE86E3" w:rsidR="00072064" w:rsidRPr="00A50542" w:rsidRDefault="00072064" w:rsidP="00746A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 xml:space="preserve">Sample characterization sequences will be labeled with </w:t>
                            </w:r>
                            <w:r w:rsidRPr="00A50542">
                              <w:rPr>
                                <w:rFonts w:cstheme="majorHAnsi"/>
                                <w:b/>
                              </w:rPr>
                              <w:t>&gt;short hand_N</w:t>
                            </w:r>
                            <w:r w:rsidRPr="00A50542">
                              <w:rPr>
                                <w:rFonts w:cstheme="majorHAnsi"/>
                              </w:rPr>
                              <w:t>. The sequence which matches the most rea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>ds per sample will be reported</w:t>
                            </w:r>
                          </w:p>
                          <w:p w14:paraId="04B3E153" w14:textId="77777777" w:rsidR="00746AB2" w:rsidRPr="00746AB2" w:rsidRDefault="00746AB2" w:rsidP="00746AB2">
                            <w:pPr>
                              <w:pStyle w:val="ListParagraph"/>
                              <w:spacing w:after="0" w:line="240" w:lineRule="auto"/>
                              <w:jc w:val="left"/>
                              <w:rPr>
                                <w:rFonts w:ascii="Calibri" w:hAnsi="Calibri"/>
                              </w:rPr>
                            </w:pPr>
                          </w:p>
                          <w:p w14:paraId="2A6F6C28" w14:textId="6F753F24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&gt;</w:t>
                            </w:r>
                            <w:r w:rsidR="003B7B57"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amplicon</w:t>
                            </w: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_1</w:t>
                            </w:r>
                          </w:p>
                          <w:p w14:paraId="0F9508AF" w14:textId="77777777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TACATGCACATCGCCGGACAGGATGCTTCGGAGTACCTGAGTCCGGGTCTGGTGCAGTTCGCCCGTGCAACAGACACCTACTTCAGTATGGGGAACAAGTTTAGAAACCCCACAGTGG</w:t>
                            </w:r>
                          </w:p>
                          <w:p w14:paraId="637AE65B" w14:textId="427C1FD6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&gt;</w:t>
                            </w:r>
                            <w:r w:rsidR="003B7B57"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amplicon</w:t>
                            </w: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_2</w:t>
                            </w:r>
                          </w:p>
                          <w:p w14:paraId="07CC9257" w14:textId="0C687D99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TACATGCACATCGCCGGACAGGATGCTTCGGAGTACCTGAGTCCGGGTCTGGTGCAGTTCGCCCGTGCAACAGACACCTACTTCAGTATGGGGAACAAATTTAGAAACCCCACAGTGG</w:t>
                            </w:r>
                          </w:p>
                          <w:p w14:paraId="1FA71958" w14:textId="07D6D67C" w:rsidR="00072064" w:rsidRPr="00772161" w:rsidRDefault="00072064" w:rsidP="00D70D4C">
                            <w:pPr>
                              <w:spacing w:after="0" w:line="12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...</w:t>
                            </w:r>
                          </w:p>
                          <w:p w14:paraId="108240C2" w14:textId="20ADDBCC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&gt;</w:t>
                            </w:r>
                            <w:r w:rsidR="003B7B57"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amplicon</w:t>
                            </w: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_96</w:t>
                            </w:r>
                          </w:p>
                          <w:p w14:paraId="6FFB0EDE" w14:textId="27B33AD5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CAGCCAGATGTTTGAATAGCGCGCTGTCGATTTTTTCCAGTTTCACCCACGACTCCACCATGCCTTCGGCACTGCGCACGCCGCTGCGGTTTTCACCGACAACGA</w:t>
                            </w:r>
                          </w:p>
                          <w:p w14:paraId="0D7643ED" w14:textId="77777777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&gt;type_1</w:t>
                            </w:r>
                          </w:p>
                          <w:p w14:paraId="0D189685" w14:textId="637008EA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GGTATAATTGTTTGGATTCGCCATAAATTTTGCTTATGGCTTTTAACTTTCCAACGTGCACATTAAATGGAAGACAATTAAATGGAAGACAATAACAAAACGCAA</w:t>
                            </w:r>
                          </w:p>
                          <w:p w14:paraId="0353215F" w14:textId="77777777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&gt;type_2</w:t>
                            </w:r>
                          </w:p>
                          <w:p w14:paraId="57EF0EB0" w14:textId="26AE0CC8" w:rsidR="00072064" w:rsidRPr="00772161" w:rsidRDefault="00072064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 w:cstheme="majorHAnsi"/>
                                <w:sz w:val="18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  <w:sz w:val="18"/>
                              </w:rPr>
                              <w:t>GAATCTTAATGCTACTGGAATCGTAAGCTTGCGTTTTGTTATTGTCTTCCATTTAATGTGCACGTTGGAAAGTTAAAAGCCATAAGCAAAATTT</w:t>
                            </w:r>
                          </w:p>
                          <w:p w14:paraId="7E2D2547" w14:textId="77777777" w:rsidR="00746AB2" w:rsidRPr="00D70D4C" w:rsidRDefault="00746AB2" w:rsidP="00072064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</w:p>
                          <w:p w14:paraId="6D79F76A" w14:textId="77777777" w:rsidR="00072064" w:rsidRPr="00971252" w:rsidRDefault="00072064" w:rsidP="00786F0A">
                            <w:pPr>
                              <w:spacing w:after="0"/>
                              <w:contextualSpacing/>
                              <w:jc w:val="left"/>
                              <w:rPr>
                                <w:rFonts w:ascii="Calibri" w:hAnsi="Calibri"/>
                              </w:rPr>
                            </w:pPr>
                          </w:p>
                          <w:p w14:paraId="7B15A07B" w14:textId="77777777" w:rsidR="00072064" w:rsidRPr="00EC7625" w:rsidRDefault="00072064" w:rsidP="00786F0A">
                            <w:pPr>
                              <w:pStyle w:val="ListParagraph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DBF788" id="Text Box 6" o:spid="_x0000_s1031" type="#_x0000_t202" style="width:538.55pt;height:2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" fillcolor="#ebf1de" stroked="f" strokeweight=".5pt">
                <v:textbox>
                  <w:txbxContent>
                    <w:p w14:paraId="1CF77B19" w14:textId="11EB7468" w:rsidR="00072064" w:rsidRPr="00A50542" w:rsidRDefault="00072064" w:rsidP="00786F0A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Description:</w:t>
                      </w:r>
                      <w:r w:rsidR="00FC6A13"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 xml:space="preserve"> Amplicon file</w:t>
                      </w: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 xml:space="preserve"> </w:t>
                      </w:r>
                      <w:r w:rsidR="00D9759D" w:rsidRPr="00A50542">
                        <w:rPr>
                          <w:rFonts w:cstheme="majorHAnsi"/>
                          <w:b/>
                          <w:sz w:val="22"/>
                        </w:rPr>
                        <w:t>(</w:t>
                      </w:r>
                      <w:r w:rsidRPr="00A50542">
                        <w:rPr>
                          <w:rFonts w:cstheme="majorHAnsi"/>
                          <w:b/>
                          <w:sz w:val="22"/>
                        </w:rPr>
                        <w:t>db-Apr17_</w:t>
                      </w:r>
                      <w:r w:rsidR="003B7B57" w:rsidRPr="00A50542">
                        <w:rPr>
                          <w:rFonts w:cstheme="majorHAnsi"/>
                          <w:b/>
                          <w:sz w:val="22"/>
                        </w:rPr>
                        <w:t>amplicons</w:t>
                      </w:r>
                      <w:r w:rsidRPr="00A50542">
                        <w:rPr>
                          <w:rFonts w:cstheme="majorHAnsi"/>
                          <w:b/>
                          <w:sz w:val="22"/>
                        </w:rPr>
                        <w:t>.fasta</w:t>
                      </w:r>
                      <w:r w:rsidR="00D9759D" w:rsidRPr="00A50542">
                        <w:rPr>
                          <w:rFonts w:cstheme="majorHAnsi"/>
                          <w:b/>
                          <w:sz w:val="22"/>
                        </w:rPr>
                        <w:t>)</w:t>
                      </w:r>
                    </w:p>
                    <w:p w14:paraId="79343216" w14:textId="028165A4" w:rsidR="00072064" w:rsidRPr="00A50542" w:rsidRDefault="00072064" w:rsidP="00786F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FASTA file containing all of the</w:t>
                      </w:r>
                      <w:r w:rsidR="00B97D59">
                        <w:rPr>
                          <w:rFonts w:cstheme="majorHAnsi"/>
                        </w:rPr>
                        <w:t xml:space="preserve"> representative target sequences, this includes</w:t>
                      </w:r>
                      <w:r w:rsidRPr="00A50542">
                        <w:rPr>
                          <w:rFonts w:cstheme="majorHAnsi"/>
                        </w:rPr>
                        <w:t xml:space="preserve"> amplicons generated via </w:t>
                      </w:r>
                      <w:r w:rsidRPr="00A50542">
                        <w:rPr>
                          <w:rFonts w:cstheme="majorHAnsi"/>
                          <w:i/>
                        </w:rPr>
                        <w:t xml:space="preserve">in silico </w:t>
                      </w:r>
                      <w:r w:rsidRPr="00A50542">
                        <w:rPr>
                          <w:rFonts w:cstheme="majorHAnsi"/>
                        </w:rPr>
                        <w:t xml:space="preserve">PCR as well as the additional sequences provided by </w:t>
                      </w:r>
                      <w:r w:rsidR="00FC6A13" w:rsidRPr="00A50542">
                        <w:rPr>
                          <w:rFonts w:cstheme="majorHAnsi"/>
                        </w:rPr>
                        <w:t xml:space="preserve">the </w:t>
                      </w:r>
                      <w:r w:rsidR="00FC6A13" w:rsidRPr="00715AA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-g</w:t>
                      </w:r>
                      <w:r w:rsidR="00FC6A13" w:rsidRPr="00A50542">
                        <w:rPr>
                          <w:rFonts w:cstheme="majorHAnsi"/>
                        </w:rPr>
                        <w:t xml:space="preserve"> and</w:t>
                      </w:r>
                      <w:r w:rsidR="00527C55">
                        <w:rPr>
                          <w:rFonts w:cstheme="majorHAnsi"/>
                        </w:rPr>
                        <w:t>/or</w:t>
                      </w:r>
                      <w:r w:rsidR="00FC6A13" w:rsidRPr="00A50542">
                        <w:rPr>
                          <w:rFonts w:cstheme="majorHAnsi"/>
                        </w:rPr>
                        <w:t xml:space="preserve"> </w:t>
                      </w:r>
                      <w:r w:rsidR="00FC6A13" w:rsidRPr="00715AA0">
                        <w:rPr>
                          <w:rFonts w:ascii="Lucida Console" w:hAnsi="Lucida Console" w:cstheme="majorHAnsi"/>
                          <w:b/>
                          <w:sz w:val="18"/>
                        </w:rPr>
                        <w:t>-a</w:t>
                      </w:r>
                      <w:r w:rsidR="00FC6A13" w:rsidRPr="00A50542">
                        <w:rPr>
                          <w:rFonts w:cstheme="majorHAnsi"/>
                          <w:sz w:val="18"/>
                        </w:rPr>
                        <w:t xml:space="preserve"> </w:t>
                      </w:r>
                      <w:r w:rsidR="00FC6A13" w:rsidRPr="00A50542">
                        <w:rPr>
                          <w:rFonts w:cstheme="majorHAnsi"/>
                        </w:rPr>
                        <w:t>options</w:t>
                      </w:r>
                    </w:p>
                    <w:p w14:paraId="78CC18D5" w14:textId="5144C983" w:rsidR="00072064" w:rsidRPr="00A50542" w:rsidRDefault="00072064" w:rsidP="00786F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Presence</w:t>
                      </w:r>
                      <w:r w:rsidR="005F6809">
                        <w:rPr>
                          <w:rFonts w:cstheme="majorHAnsi"/>
                        </w:rPr>
                        <w:t>/</w:t>
                      </w:r>
                      <w:r w:rsidRPr="00A50542">
                        <w:rPr>
                          <w:rFonts w:cstheme="majorHAnsi"/>
                        </w:rPr>
                        <w:t xml:space="preserve">absence sequences are labeled as </w:t>
                      </w:r>
                      <w:r w:rsidRPr="00A50542">
                        <w:rPr>
                          <w:rFonts w:cstheme="majorHAnsi"/>
                          <w:b/>
                        </w:rPr>
                        <w:t>&gt;</w:t>
                      </w:r>
                      <w:r w:rsidR="003B7B57" w:rsidRPr="00A50542">
                        <w:rPr>
                          <w:rFonts w:cstheme="majorHAnsi"/>
                          <w:b/>
                        </w:rPr>
                        <w:t>amplicon</w:t>
                      </w:r>
                      <w:r w:rsidRPr="00A50542">
                        <w:rPr>
                          <w:rFonts w:cstheme="majorHAnsi"/>
                          <w:b/>
                        </w:rPr>
                        <w:t>_N</w:t>
                      </w:r>
                      <w:r w:rsidRPr="00A50542">
                        <w:rPr>
                          <w:rFonts w:cstheme="majorHAnsi"/>
                        </w:rPr>
                        <w:t>. The raw read count will be reported for any seque</w:t>
                      </w:r>
                      <w:r w:rsidR="00FC6A13" w:rsidRPr="00A50542">
                        <w:rPr>
                          <w:rFonts w:cstheme="majorHAnsi"/>
                        </w:rPr>
                        <w:t>nces that match these amplicons</w:t>
                      </w:r>
                      <w:r w:rsidRPr="00A50542">
                        <w:rPr>
                          <w:rFonts w:cstheme="majorHAnsi"/>
                        </w:rPr>
                        <w:t xml:space="preserve"> </w:t>
                      </w:r>
                    </w:p>
                    <w:p w14:paraId="785E2482" w14:textId="63CE86E3" w:rsidR="00072064" w:rsidRPr="00A50542" w:rsidRDefault="00072064" w:rsidP="00746A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 xml:space="preserve">Sample characterization sequences will be labeled with </w:t>
                      </w:r>
                      <w:r w:rsidRPr="00A50542">
                        <w:rPr>
                          <w:rFonts w:cstheme="majorHAnsi"/>
                          <w:b/>
                        </w:rPr>
                        <w:t>&gt;short hand_N</w:t>
                      </w:r>
                      <w:r w:rsidRPr="00A50542">
                        <w:rPr>
                          <w:rFonts w:cstheme="majorHAnsi"/>
                        </w:rPr>
                        <w:t>. The sequence which matches the most rea</w:t>
                      </w:r>
                      <w:r w:rsidR="00FC6A13" w:rsidRPr="00A50542">
                        <w:rPr>
                          <w:rFonts w:cstheme="majorHAnsi"/>
                        </w:rPr>
                        <w:t>ds per sample will be reported</w:t>
                      </w:r>
                    </w:p>
                    <w:p w14:paraId="04B3E153" w14:textId="77777777" w:rsidR="00746AB2" w:rsidRPr="00746AB2" w:rsidRDefault="00746AB2" w:rsidP="00746AB2">
                      <w:pPr>
                        <w:pStyle w:val="ListParagraph"/>
                        <w:spacing w:after="0" w:line="240" w:lineRule="auto"/>
                        <w:jc w:val="left"/>
                        <w:rPr>
                          <w:rFonts w:ascii="Calibri" w:hAnsi="Calibri"/>
                        </w:rPr>
                      </w:pPr>
                    </w:p>
                    <w:p w14:paraId="2A6F6C28" w14:textId="6F753F24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&gt;</w:t>
                      </w:r>
                      <w:r w:rsidR="003B7B57" w:rsidRPr="00772161">
                        <w:rPr>
                          <w:rFonts w:ascii="Lucida Console" w:hAnsi="Lucida Console" w:cstheme="majorHAnsi"/>
                          <w:sz w:val="18"/>
                        </w:rPr>
                        <w:t>amplicon</w:t>
                      </w: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_1</w:t>
                      </w:r>
                    </w:p>
                    <w:p w14:paraId="0F9508AF" w14:textId="77777777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TACATGCACATCGCCGGACAGGATGCTTCGGAGTACCTGAGTCCGGGTCTGGTGCAGTTCGCCCGTGCAACAGACACCTACTTCAGTATGGGGAACAAGTTTAGAAACCCCACAGTGG</w:t>
                      </w:r>
                    </w:p>
                    <w:p w14:paraId="637AE65B" w14:textId="427C1FD6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&gt;</w:t>
                      </w:r>
                      <w:r w:rsidR="003B7B57" w:rsidRPr="00772161">
                        <w:rPr>
                          <w:rFonts w:ascii="Lucida Console" w:hAnsi="Lucida Console" w:cstheme="majorHAnsi"/>
                          <w:sz w:val="18"/>
                        </w:rPr>
                        <w:t>amplicon</w:t>
                      </w: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_2</w:t>
                      </w:r>
                    </w:p>
                    <w:p w14:paraId="07CC9257" w14:textId="0C687D99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TACATGCACATCGCCGGACAGGATGCTTCGGAGTACCTGAGTCCGGGTCTGGTGCAGTTCGCCCGTGCAACAGACACCTACTTCAGTATGGGGAACAAATTTAGAAACCCCACAGTGG</w:t>
                      </w:r>
                    </w:p>
                    <w:p w14:paraId="1FA71958" w14:textId="07D6D67C" w:rsidR="00072064" w:rsidRPr="00772161" w:rsidRDefault="00072064" w:rsidP="00D70D4C">
                      <w:pPr>
                        <w:spacing w:after="0" w:line="12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...</w:t>
                      </w:r>
                    </w:p>
                    <w:p w14:paraId="108240C2" w14:textId="20ADDBCC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&gt;</w:t>
                      </w:r>
                      <w:r w:rsidR="003B7B57" w:rsidRPr="00772161">
                        <w:rPr>
                          <w:rFonts w:ascii="Lucida Console" w:hAnsi="Lucida Console" w:cstheme="majorHAnsi"/>
                          <w:sz w:val="18"/>
                        </w:rPr>
                        <w:t>amplicon</w:t>
                      </w: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_96</w:t>
                      </w:r>
                    </w:p>
                    <w:p w14:paraId="6FFB0EDE" w14:textId="27B33AD5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CAGCCAGATGTTTGAATAGCGCGCTGTCGATTTTTTCCAGTTTCACCCACGACTCCACCATGCCTTCGGCACTGCGCACGCCGCTGCGGTTTTCACCGACAACGA</w:t>
                      </w:r>
                    </w:p>
                    <w:p w14:paraId="0D7643ED" w14:textId="77777777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&gt;type_1</w:t>
                      </w:r>
                    </w:p>
                    <w:p w14:paraId="0D189685" w14:textId="637008EA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GGTATAATTGTTTGGATTCGCCATAAATTTTGCTTATGGCTTTTAACTTTCCAACGTGCACATTAAATGGAAGACAATTAAATGGAAGACAATAACAAAACGCAA</w:t>
                      </w:r>
                    </w:p>
                    <w:p w14:paraId="0353215F" w14:textId="77777777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&gt;type_2</w:t>
                      </w:r>
                    </w:p>
                    <w:p w14:paraId="57EF0EB0" w14:textId="26AE0CC8" w:rsidR="00072064" w:rsidRPr="00772161" w:rsidRDefault="00072064" w:rsidP="00072064">
                      <w:pPr>
                        <w:spacing w:after="0" w:line="240" w:lineRule="auto"/>
                        <w:jc w:val="left"/>
                        <w:rPr>
                          <w:rFonts w:ascii="Lucida Console" w:hAnsi="Lucida Console" w:cstheme="majorHAnsi"/>
                          <w:sz w:val="18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  <w:sz w:val="18"/>
                        </w:rPr>
                        <w:t>GAATCTTAATGCTACTGGAATCGTAAGCTTGCGTTTTGTTATTGTCTTCCATTTAATGTGCACGTTGGAAAGTTAAAAGCCATAAGCAAAATTT</w:t>
                      </w:r>
                    </w:p>
                    <w:p w14:paraId="7E2D2547" w14:textId="77777777" w:rsidR="00746AB2" w:rsidRPr="00D70D4C" w:rsidRDefault="00746AB2" w:rsidP="00072064">
                      <w:pPr>
                        <w:spacing w:after="0" w:line="240" w:lineRule="auto"/>
                        <w:jc w:val="left"/>
                        <w:rPr>
                          <w:rFonts w:ascii="Calibri" w:hAnsi="Calibri"/>
                          <w:sz w:val="18"/>
                        </w:rPr>
                      </w:pPr>
                    </w:p>
                    <w:p w14:paraId="6D79F76A" w14:textId="77777777" w:rsidR="00072064" w:rsidRPr="00971252" w:rsidRDefault="00072064" w:rsidP="00786F0A">
                      <w:pPr>
                        <w:spacing w:after="0"/>
                        <w:contextualSpacing/>
                        <w:jc w:val="left"/>
                        <w:rPr>
                          <w:rFonts w:ascii="Calibri" w:hAnsi="Calibri"/>
                        </w:rPr>
                      </w:pPr>
                    </w:p>
                    <w:p w14:paraId="7B15A07B" w14:textId="77777777" w:rsidR="00072064" w:rsidRPr="00EC7625" w:rsidRDefault="00072064" w:rsidP="00786F0A">
                      <w:pPr>
                        <w:pStyle w:val="ListParagraph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EC405D" w14:textId="13742D26" w:rsidR="00B70DB4" w:rsidRDefault="00072064" w:rsidP="004231A1">
      <w:pPr>
        <w:jc w:val="left"/>
      </w:pPr>
      <w:r w:rsidRPr="00971252">
        <w:rPr>
          <w:rFonts w:ascii="Calibri" w:eastAsia="MS Mincho" w:hAnsi="Calibri" w:cs="Times New Roman"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5B8F2F16" wp14:editId="179AC438">
                <wp:extent cx="6839712" cy="2203450"/>
                <wp:effectExtent l="0" t="0" r="0" b="63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22034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169E03" w14:textId="02594795" w:rsidR="00072064" w:rsidRPr="00A50542" w:rsidRDefault="00072064" w:rsidP="00072064">
                            <w:pPr>
                              <w:jc w:val="left"/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</w:pPr>
                            <w:r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>File Description:</w:t>
                            </w:r>
                            <w:r w:rsidR="00FC6A13" w:rsidRPr="00A50542">
                              <w:rPr>
                                <w:rFonts w:cstheme="majorHAnsi"/>
                                <w:b/>
                                <w:i/>
                                <w:sz w:val="22"/>
                              </w:rPr>
                              <w:t xml:space="preserve"> Profile file </w:t>
                            </w:r>
                            <w:r w:rsidR="00FC6A13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(</w:t>
                            </w:r>
                            <w:r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db-Apr17_profile.tsv</w:t>
                            </w:r>
                            <w:r w:rsidR="00FC6A13" w:rsidRPr="00A50542">
                              <w:rPr>
                                <w:rFonts w:cstheme="majorHAnsi"/>
                                <w:b/>
                                <w:sz w:val="22"/>
                              </w:rPr>
                              <w:t>)</w:t>
                            </w:r>
                          </w:p>
                          <w:p w14:paraId="51C88001" w14:textId="05360662" w:rsidR="00DE2D75" w:rsidRPr="00DE2D75" w:rsidRDefault="00072064" w:rsidP="00DE2D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Tab</w:t>
                            </w:r>
                            <w:r w:rsidR="005F6809">
                              <w:rPr>
                                <w:rFonts w:cstheme="majorHAnsi"/>
                              </w:rPr>
                              <w:t>-</w:t>
                            </w:r>
                            <w:r w:rsidR="00F26D8F">
                              <w:rPr>
                                <w:rFonts w:cstheme="majorHAnsi"/>
                              </w:rPr>
                              <w:t>separated</w:t>
                            </w:r>
                            <w:r w:rsidR="00DE2D75">
                              <w:rPr>
                                <w:rFonts w:cstheme="majorHAnsi"/>
                              </w:rPr>
                              <w:t>, 3-column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file that matche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>s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the sequences in the amplicon file wit</w:t>
                            </w:r>
                            <w:r w:rsidR="00FC6A13" w:rsidRPr="00A50542">
                              <w:rPr>
                                <w:rFonts w:cstheme="majorHAnsi"/>
                              </w:rPr>
                              <w:t>h the desired annotation for that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sequence</w:t>
                            </w:r>
                            <w:r w:rsidR="00DE2D75">
                              <w:rPr>
                                <w:rFonts w:cstheme="majorHAnsi"/>
                              </w:rPr>
                              <w:t xml:space="preserve"> (columns 1 &amp; 2 map to the </w:t>
                            </w:r>
                            <w:r w:rsidR="00AA5216">
                              <w:rPr>
                                <w:rFonts w:cstheme="majorHAnsi"/>
                              </w:rPr>
                              <w:t>sequence header</w:t>
                            </w:r>
                            <w:r w:rsidR="00DE2D75">
                              <w:rPr>
                                <w:rFonts w:cstheme="majorHAnsi"/>
                              </w:rPr>
                              <w:t xml:space="preserve"> in the amplicon file, column 3 is the desired annotation for that sequence)</w:t>
                            </w:r>
                          </w:p>
                          <w:p w14:paraId="434D7089" w14:textId="737C5708" w:rsidR="00715AA0" w:rsidRDefault="00FC6A13" w:rsidP="00DE2D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jc w:val="left"/>
                              <w:rPr>
                                <w:rFonts w:cstheme="majorHAnsi"/>
                              </w:rPr>
                            </w:pPr>
                            <w:r w:rsidRPr="00A50542">
                              <w:rPr>
                                <w:rFonts w:cstheme="majorHAnsi"/>
                              </w:rPr>
                              <w:t>Reads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 xml:space="preserve"> with the same annotation</w:t>
                            </w:r>
                            <w:r w:rsidRPr="00A50542">
                              <w:rPr>
                                <w:rFonts w:cstheme="majorHAnsi"/>
                              </w:rPr>
                              <w:t xml:space="preserve"> (</w:t>
                            </w:r>
                            <w:r w:rsidRPr="00A50542">
                              <w:rPr>
                                <w:rFonts w:cstheme="majorHAnsi"/>
                                <w:i/>
                              </w:rPr>
                              <w:t xml:space="preserve">e.g. </w:t>
                            </w:r>
                            <w:r w:rsidRPr="00A50542">
                              <w:rPr>
                                <w:rFonts w:cstheme="majorHAnsi"/>
                              </w:rPr>
                              <w:t>Adenovirus)</w:t>
                            </w:r>
                            <w:r w:rsidR="00072064" w:rsidRPr="00A50542">
                              <w:rPr>
                                <w:rFonts w:cstheme="majorHAnsi"/>
                              </w:rPr>
                              <w:t xml:space="preserve"> will be summed together and the total number of reads for that annotation will be reported</w:t>
                            </w:r>
                          </w:p>
                          <w:p w14:paraId="0423B4B6" w14:textId="77777777" w:rsidR="00DE2D75" w:rsidRPr="00DE2D75" w:rsidRDefault="00DE2D75" w:rsidP="00DE2D75">
                            <w:pPr>
                              <w:pStyle w:val="ListParagraph"/>
                              <w:spacing w:after="0"/>
                              <w:contextualSpacing w:val="0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  <w:p w14:paraId="44D6CE93" w14:textId="1AF93B4C" w:rsidR="00072064" w:rsidRPr="00772161" w:rsidRDefault="003B7B57" w:rsidP="00D70D4C">
                            <w:pPr>
                              <w:spacing w:after="0"/>
                              <w:ind w:firstLine="720"/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</w:rPr>
                              <w:t>amplicon</w:t>
                            </w:r>
                            <w:r w:rsidR="00072064" w:rsidRPr="00772161">
                              <w:rPr>
                                <w:rFonts w:ascii="Lucida Console" w:hAnsi="Lucida Console" w:cstheme="majorHAnsi"/>
                              </w:rPr>
                              <w:tab/>
                              <w:t>1</w:t>
                            </w:r>
                            <w:r w:rsidR="00072064" w:rsidRPr="00772161">
                              <w:rPr>
                                <w:rFonts w:ascii="Lucida Console" w:hAnsi="Lucida Console" w:cstheme="majorHAnsi"/>
                              </w:rPr>
                              <w:tab/>
                              <w:t>Adenovirus</w:t>
                            </w:r>
                          </w:p>
                          <w:p w14:paraId="7FBFAFBF" w14:textId="7DA94E92" w:rsidR="00072064" w:rsidRPr="00772161" w:rsidRDefault="003B7B57" w:rsidP="00D70D4C">
                            <w:pPr>
                              <w:spacing w:after="0"/>
                              <w:ind w:firstLine="720"/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</w:rPr>
                              <w:t>amplicon</w:t>
                            </w:r>
                            <w:r w:rsidR="00072064" w:rsidRPr="00772161">
                              <w:rPr>
                                <w:rFonts w:ascii="Lucida Console" w:hAnsi="Lucida Console" w:cstheme="majorHAnsi"/>
                              </w:rPr>
                              <w:tab/>
                              <w:t>2</w:t>
                            </w:r>
                            <w:r w:rsidR="00072064" w:rsidRPr="00772161">
                              <w:rPr>
                                <w:rFonts w:ascii="Lucida Console" w:hAnsi="Lucida Console" w:cstheme="majorHAnsi"/>
                              </w:rPr>
                              <w:tab/>
                              <w:t>Adenovirus</w:t>
                            </w:r>
                          </w:p>
                          <w:p w14:paraId="7B59FF31" w14:textId="2621B221" w:rsidR="00D70D4C" w:rsidRPr="00772161" w:rsidRDefault="00D70D4C" w:rsidP="00D70D4C">
                            <w:pPr>
                              <w:spacing w:after="0"/>
                              <w:ind w:firstLine="720"/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</w:rPr>
                              <w:t>...</w:t>
                            </w:r>
                          </w:p>
                          <w:p w14:paraId="3B9FDD8C" w14:textId="0B2AB14F" w:rsidR="00D70D4C" w:rsidRPr="00772161" w:rsidRDefault="003B7B57" w:rsidP="00D70D4C">
                            <w:pPr>
                              <w:spacing w:after="0"/>
                              <w:ind w:firstLine="720"/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 w:rsidRPr="00772161">
                              <w:rPr>
                                <w:rFonts w:ascii="Lucida Console" w:hAnsi="Lucida Console" w:cstheme="majorHAnsi"/>
                              </w:rPr>
                              <w:t>amplicon</w:t>
                            </w:r>
                            <w:r w:rsidR="00D70D4C" w:rsidRPr="00772161">
                              <w:rPr>
                                <w:rFonts w:ascii="Lucida Console" w:hAnsi="Lucida Console" w:cstheme="majorHAnsi"/>
                              </w:rPr>
                              <w:tab/>
                              <w:t>96</w:t>
                            </w:r>
                            <w:r w:rsidR="00D70D4C" w:rsidRPr="00772161">
                              <w:rPr>
                                <w:rFonts w:ascii="Lucida Console" w:hAnsi="Lucida Console" w:cstheme="majorHAnsi"/>
                              </w:rPr>
                              <w:tab/>
                              <w:t>RNaseP_(human)_positive_control</w:t>
                            </w:r>
                          </w:p>
                          <w:p w14:paraId="7F0317A0" w14:textId="01AEB2FF" w:rsidR="00D70D4C" w:rsidRPr="00772161" w:rsidRDefault="009E3CD0" w:rsidP="00D70D4C">
                            <w:pPr>
                              <w:spacing w:after="0"/>
                              <w:ind w:firstLine="720"/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>
                              <w:rPr>
                                <w:rFonts w:ascii="Lucida Console" w:hAnsi="Lucida Console" w:cstheme="majorHAnsi"/>
                              </w:rPr>
                              <w:t>type</w:t>
                            </w:r>
                            <w:r>
                              <w:rPr>
                                <w:rFonts w:ascii="Lucida Console" w:hAnsi="Lucida Console" w:cstheme="majorHAnsi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Lucida Console" w:hAnsi="Lucida Console" w:cstheme="majorHAnsi"/>
                              </w:rPr>
                              <w:tab/>
                              <w:t>Mycoplasma p</w:t>
                            </w:r>
                            <w:r w:rsidR="00D70D4C" w:rsidRPr="00772161">
                              <w:rPr>
                                <w:rFonts w:ascii="Lucida Console" w:hAnsi="Lucida Console" w:cstheme="majorHAnsi"/>
                              </w:rPr>
                              <w:t>neumoniae P</w:t>
                            </w:r>
                            <w:r w:rsidR="00B12839">
                              <w:rPr>
                                <w:rFonts w:ascii="Lucida Console" w:hAnsi="Lucida Console" w:cstheme="majorHAnsi"/>
                              </w:rPr>
                              <w:t>1</w:t>
                            </w:r>
                            <w:r w:rsidR="00D70D4C" w:rsidRPr="00772161">
                              <w:rPr>
                                <w:rFonts w:ascii="Lucida Console" w:hAnsi="Lucida Console" w:cstheme="majorHAnsi"/>
                              </w:rPr>
                              <w:t>-type 1</w:t>
                            </w:r>
                          </w:p>
                          <w:p w14:paraId="75BB6591" w14:textId="2E8DF14A" w:rsidR="00D70D4C" w:rsidRPr="00772161" w:rsidRDefault="009E3CD0" w:rsidP="00D70D4C">
                            <w:pPr>
                              <w:spacing w:after="0"/>
                              <w:ind w:firstLine="720"/>
                              <w:contextualSpacing/>
                              <w:jc w:val="left"/>
                              <w:rPr>
                                <w:rFonts w:ascii="Lucida Console" w:hAnsi="Lucida Console" w:cstheme="majorHAnsi"/>
                              </w:rPr>
                            </w:pPr>
                            <w:r>
                              <w:rPr>
                                <w:rFonts w:ascii="Lucida Console" w:hAnsi="Lucida Console" w:cstheme="majorHAnsi"/>
                              </w:rPr>
                              <w:t>type</w:t>
                            </w:r>
                            <w:r>
                              <w:rPr>
                                <w:rFonts w:ascii="Lucida Console" w:hAnsi="Lucida Console" w:cstheme="majorHAnsi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Lucida Console" w:hAnsi="Lucida Console" w:cstheme="majorHAnsi"/>
                              </w:rPr>
                              <w:tab/>
                              <w:t>Mycoplasma p</w:t>
                            </w:r>
                            <w:r w:rsidR="00D70D4C" w:rsidRPr="00772161">
                              <w:rPr>
                                <w:rFonts w:ascii="Lucida Console" w:hAnsi="Lucida Console" w:cstheme="majorHAnsi"/>
                              </w:rPr>
                              <w:t>neumoniae P</w:t>
                            </w:r>
                            <w:r w:rsidR="00B12839">
                              <w:rPr>
                                <w:rFonts w:ascii="Lucida Console" w:hAnsi="Lucida Console" w:cstheme="majorHAnsi"/>
                              </w:rPr>
                              <w:t>1</w:t>
                            </w:r>
                            <w:r w:rsidR="00D70D4C" w:rsidRPr="00772161">
                              <w:rPr>
                                <w:rFonts w:ascii="Lucida Console" w:hAnsi="Lucida Console" w:cstheme="majorHAnsi"/>
                              </w:rPr>
                              <w:t>-type 2</w:t>
                            </w:r>
                          </w:p>
                          <w:p w14:paraId="6C2E8FA5" w14:textId="77777777" w:rsidR="00072064" w:rsidRPr="00A50542" w:rsidRDefault="00072064" w:rsidP="00072064">
                            <w:pPr>
                              <w:pStyle w:val="ListParagraph"/>
                              <w:jc w:val="left"/>
                              <w:rPr>
                                <w:rFonts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F2F16" id="Text Box 7" o:spid="_x0000_s1032" type="#_x0000_t202" style="width:538.55pt;height:1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" fillcolor="#ebf1de" stroked="f" strokeweight=".5pt">
                <v:textbox>
                  <w:txbxContent>
                    <w:p w14:paraId="3E169E03" w14:textId="02594795" w:rsidR="00072064" w:rsidRPr="00A50542" w:rsidRDefault="00072064" w:rsidP="00072064">
                      <w:pPr>
                        <w:jc w:val="left"/>
                        <w:rPr>
                          <w:rFonts w:cstheme="majorHAnsi"/>
                          <w:b/>
                          <w:i/>
                          <w:sz w:val="22"/>
                        </w:rPr>
                      </w:pPr>
                      <w:r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>File Description:</w:t>
                      </w:r>
                      <w:r w:rsidR="00FC6A13" w:rsidRPr="00A50542">
                        <w:rPr>
                          <w:rFonts w:cstheme="majorHAnsi"/>
                          <w:b/>
                          <w:i/>
                          <w:sz w:val="22"/>
                        </w:rPr>
                        <w:t xml:space="preserve"> Profile file </w:t>
                      </w:r>
                      <w:r w:rsidR="00FC6A13" w:rsidRPr="00A50542">
                        <w:rPr>
                          <w:rFonts w:cstheme="majorHAnsi"/>
                          <w:b/>
                          <w:sz w:val="22"/>
                        </w:rPr>
                        <w:t>(</w:t>
                      </w:r>
                      <w:r w:rsidRPr="00A50542">
                        <w:rPr>
                          <w:rFonts w:cstheme="majorHAnsi"/>
                          <w:b/>
                          <w:sz w:val="22"/>
                        </w:rPr>
                        <w:t>db-Apr17_profile.tsv</w:t>
                      </w:r>
                      <w:r w:rsidR="00FC6A13" w:rsidRPr="00A50542">
                        <w:rPr>
                          <w:rFonts w:cstheme="majorHAnsi"/>
                          <w:b/>
                          <w:sz w:val="22"/>
                        </w:rPr>
                        <w:t>)</w:t>
                      </w:r>
                    </w:p>
                    <w:p w14:paraId="51C88001" w14:textId="05360662" w:rsidR="00DE2D75" w:rsidRPr="00DE2D75" w:rsidRDefault="00072064" w:rsidP="00DE2D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Tab</w:t>
                      </w:r>
                      <w:r w:rsidR="005F6809">
                        <w:rPr>
                          <w:rFonts w:cstheme="majorHAnsi"/>
                        </w:rPr>
                        <w:t>-</w:t>
                      </w:r>
                      <w:r w:rsidR="00F26D8F">
                        <w:rPr>
                          <w:rFonts w:cstheme="majorHAnsi"/>
                        </w:rPr>
                        <w:t>separated</w:t>
                      </w:r>
                      <w:r w:rsidR="00DE2D75">
                        <w:rPr>
                          <w:rFonts w:cstheme="majorHAnsi"/>
                        </w:rPr>
                        <w:t>, 3-column</w:t>
                      </w:r>
                      <w:r w:rsidRPr="00A50542">
                        <w:rPr>
                          <w:rFonts w:cstheme="majorHAnsi"/>
                        </w:rPr>
                        <w:t xml:space="preserve"> file that matche</w:t>
                      </w:r>
                      <w:r w:rsidR="00FC6A13" w:rsidRPr="00A50542">
                        <w:rPr>
                          <w:rFonts w:cstheme="majorHAnsi"/>
                        </w:rPr>
                        <w:t>s</w:t>
                      </w:r>
                      <w:r w:rsidRPr="00A50542">
                        <w:rPr>
                          <w:rFonts w:cstheme="majorHAnsi"/>
                        </w:rPr>
                        <w:t xml:space="preserve"> the sequences in the amplicon file wit</w:t>
                      </w:r>
                      <w:r w:rsidR="00FC6A13" w:rsidRPr="00A50542">
                        <w:rPr>
                          <w:rFonts w:cstheme="majorHAnsi"/>
                        </w:rPr>
                        <w:t>h the desired annotation for that</w:t>
                      </w:r>
                      <w:r w:rsidRPr="00A50542">
                        <w:rPr>
                          <w:rFonts w:cstheme="majorHAnsi"/>
                        </w:rPr>
                        <w:t xml:space="preserve"> sequence</w:t>
                      </w:r>
                      <w:r w:rsidR="00DE2D75">
                        <w:rPr>
                          <w:rFonts w:cstheme="majorHAnsi"/>
                        </w:rPr>
                        <w:t xml:space="preserve"> (columns 1 &amp; 2 map to the </w:t>
                      </w:r>
                      <w:r w:rsidR="00AA5216">
                        <w:rPr>
                          <w:rFonts w:cstheme="majorHAnsi"/>
                        </w:rPr>
                        <w:t>sequence header</w:t>
                      </w:r>
                      <w:r w:rsidR="00DE2D75">
                        <w:rPr>
                          <w:rFonts w:cstheme="majorHAnsi"/>
                        </w:rPr>
                        <w:t xml:space="preserve"> in the amplicon file, column 3 is the desired annotation for that sequence)</w:t>
                      </w:r>
                    </w:p>
                    <w:p w14:paraId="434D7089" w14:textId="737C5708" w:rsidR="00715AA0" w:rsidRDefault="00FC6A13" w:rsidP="00DE2D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jc w:val="left"/>
                        <w:rPr>
                          <w:rFonts w:cstheme="majorHAnsi"/>
                        </w:rPr>
                      </w:pPr>
                      <w:r w:rsidRPr="00A50542">
                        <w:rPr>
                          <w:rFonts w:cstheme="majorHAnsi"/>
                        </w:rPr>
                        <w:t>Reads</w:t>
                      </w:r>
                      <w:r w:rsidR="00072064" w:rsidRPr="00A50542">
                        <w:rPr>
                          <w:rFonts w:cstheme="majorHAnsi"/>
                        </w:rPr>
                        <w:t xml:space="preserve"> with the same annotation</w:t>
                      </w:r>
                      <w:r w:rsidRPr="00A50542">
                        <w:rPr>
                          <w:rFonts w:cstheme="majorHAnsi"/>
                        </w:rPr>
                        <w:t xml:space="preserve"> (</w:t>
                      </w:r>
                      <w:r w:rsidRPr="00A50542">
                        <w:rPr>
                          <w:rFonts w:cstheme="majorHAnsi"/>
                          <w:i/>
                        </w:rPr>
                        <w:t xml:space="preserve">e.g. </w:t>
                      </w:r>
                      <w:r w:rsidRPr="00A50542">
                        <w:rPr>
                          <w:rFonts w:cstheme="majorHAnsi"/>
                        </w:rPr>
                        <w:t>Adenovirus)</w:t>
                      </w:r>
                      <w:r w:rsidR="00072064" w:rsidRPr="00A50542">
                        <w:rPr>
                          <w:rFonts w:cstheme="majorHAnsi"/>
                        </w:rPr>
                        <w:t xml:space="preserve"> will be summed together and the total number of reads for that annotation will be reported</w:t>
                      </w:r>
                    </w:p>
                    <w:p w14:paraId="0423B4B6" w14:textId="77777777" w:rsidR="00DE2D75" w:rsidRPr="00DE2D75" w:rsidRDefault="00DE2D75" w:rsidP="00DE2D75">
                      <w:pPr>
                        <w:pStyle w:val="ListParagraph"/>
                        <w:spacing w:after="0"/>
                        <w:contextualSpacing w:val="0"/>
                        <w:jc w:val="left"/>
                        <w:rPr>
                          <w:rFonts w:cstheme="majorHAnsi"/>
                        </w:rPr>
                      </w:pPr>
                    </w:p>
                    <w:p w14:paraId="44D6CE93" w14:textId="1AF93B4C" w:rsidR="00072064" w:rsidRPr="00772161" w:rsidRDefault="003B7B57" w:rsidP="00D70D4C">
                      <w:pPr>
                        <w:spacing w:after="0"/>
                        <w:ind w:firstLine="720"/>
                        <w:contextualSpacing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</w:rPr>
                        <w:t>amplicon</w:t>
                      </w:r>
                      <w:r w:rsidR="00072064" w:rsidRPr="00772161">
                        <w:rPr>
                          <w:rFonts w:ascii="Lucida Console" w:hAnsi="Lucida Console" w:cstheme="majorHAnsi"/>
                        </w:rPr>
                        <w:tab/>
                        <w:t>1</w:t>
                      </w:r>
                      <w:r w:rsidR="00072064" w:rsidRPr="00772161">
                        <w:rPr>
                          <w:rFonts w:ascii="Lucida Console" w:hAnsi="Lucida Console" w:cstheme="majorHAnsi"/>
                        </w:rPr>
                        <w:tab/>
                        <w:t>Adenovirus</w:t>
                      </w:r>
                    </w:p>
                    <w:p w14:paraId="7FBFAFBF" w14:textId="7DA94E92" w:rsidR="00072064" w:rsidRPr="00772161" w:rsidRDefault="003B7B57" w:rsidP="00D70D4C">
                      <w:pPr>
                        <w:spacing w:after="0"/>
                        <w:ind w:firstLine="720"/>
                        <w:contextualSpacing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</w:rPr>
                        <w:t>amplicon</w:t>
                      </w:r>
                      <w:r w:rsidR="00072064" w:rsidRPr="00772161">
                        <w:rPr>
                          <w:rFonts w:ascii="Lucida Console" w:hAnsi="Lucida Console" w:cstheme="majorHAnsi"/>
                        </w:rPr>
                        <w:tab/>
                        <w:t>2</w:t>
                      </w:r>
                      <w:r w:rsidR="00072064" w:rsidRPr="00772161">
                        <w:rPr>
                          <w:rFonts w:ascii="Lucida Console" w:hAnsi="Lucida Console" w:cstheme="majorHAnsi"/>
                        </w:rPr>
                        <w:tab/>
                        <w:t>Adenovirus</w:t>
                      </w:r>
                    </w:p>
                    <w:p w14:paraId="7B59FF31" w14:textId="2621B221" w:rsidR="00D70D4C" w:rsidRPr="00772161" w:rsidRDefault="00D70D4C" w:rsidP="00D70D4C">
                      <w:pPr>
                        <w:spacing w:after="0"/>
                        <w:ind w:firstLine="720"/>
                        <w:contextualSpacing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</w:rPr>
                        <w:t>...</w:t>
                      </w:r>
                    </w:p>
                    <w:p w14:paraId="3B9FDD8C" w14:textId="0B2AB14F" w:rsidR="00D70D4C" w:rsidRPr="00772161" w:rsidRDefault="003B7B57" w:rsidP="00D70D4C">
                      <w:pPr>
                        <w:spacing w:after="0"/>
                        <w:ind w:firstLine="720"/>
                        <w:contextualSpacing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 w:rsidRPr="00772161">
                        <w:rPr>
                          <w:rFonts w:ascii="Lucida Console" w:hAnsi="Lucida Console" w:cstheme="majorHAnsi"/>
                        </w:rPr>
                        <w:t>amplicon</w:t>
                      </w:r>
                      <w:r w:rsidR="00D70D4C" w:rsidRPr="00772161">
                        <w:rPr>
                          <w:rFonts w:ascii="Lucida Console" w:hAnsi="Lucida Console" w:cstheme="majorHAnsi"/>
                        </w:rPr>
                        <w:tab/>
                        <w:t>96</w:t>
                      </w:r>
                      <w:r w:rsidR="00D70D4C" w:rsidRPr="00772161">
                        <w:rPr>
                          <w:rFonts w:ascii="Lucida Console" w:hAnsi="Lucida Console" w:cstheme="majorHAnsi"/>
                        </w:rPr>
                        <w:tab/>
                        <w:t>RNaseP_(human)_positive_control</w:t>
                      </w:r>
                    </w:p>
                    <w:p w14:paraId="7F0317A0" w14:textId="01AEB2FF" w:rsidR="00D70D4C" w:rsidRPr="00772161" w:rsidRDefault="009E3CD0" w:rsidP="00D70D4C">
                      <w:pPr>
                        <w:spacing w:after="0"/>
                        <w:ind w:firstLine="720"/>
                        <w:contextualSpacing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>
                        <w:rPr>
                          <w:rFonts w:ascii="Lucida Console" w:hAnsi="Lucida Console" w:cstheme="majorHAnsi"/>
                        </w:rPr>
                        <w:t>type</w:t>
                      </w:r>
                      <w:r>
                        <w:rPr>
                          <w:rFonts w:ascii="Lucida Console" w:hAnsi="Lucida Console" w:cstheme="majorHAnsi"/>
                        </w:rPr>
                        <w:tab/>
                        <w:t>1</w:t>
                      </w:r>
                      <w:r>
                        <w:rPr>
                          <w:rFonts w:ascii="Lucida Console" w:hAnsi="Lucida Console" w:cstheme="majorHAnsi"/>
                        </w:rPr>
                        <w:tab/>
                        <w:t>Mycoplasma p</w:t>
                      </w:r>
                      <w:r w:rsidR="00D70D4C" w:rsidRPr="00772161">
                        <w:rPr>
                          <w:rFonts w:ascii="Lucida Console" w:hAnsi="Lucida Console" w:cstheme="majorHAnsi"/>
                        </w:rPr>
                        <w:t>neumoniae P</w:t>
                      </w:r>
                      <w:r w:rsidR="00B12839">
                        <w:rPr>
                          <w:rFonts w:ascii="Lucida Console" w:hAnsi="Lucida Console" w:cstheme="majorHAnsi"/>
                        </w:rPr>
                        <w:t>1</w:t>
                      </w:r>
                      <w:r w:rsidR="00D70D4C" w:rsidRPr="00772161">
                        <w:rPr>
                          <w:rFonts w:ascii="Lucida Console" w:hAnsi="Lucida Console" w:cstheme="majorHAnsi"/>
                        </w:rPr>
                        <w:t>-type 1</w:t>
                      </w:r>
                    </w:p>
                    <w:p w14:paraId="75BB6591" w14:textId="2E8DF14A" w:rsidR="00D70D4C" w:rsidRPr="00772161" w:rsidRDefault="009E3CD0" w:rsidP="00D70D4C">
                      <w:pPr>
                        <w:spacing w:after="0"/>
                        <w:ind w:firstLine="720"/>
                        <w:contextualSpacing/>
                        <w:jc w:val="left"/>
                        <w:rPr>
                          <w:rFonts w:ascii="Lucida Console" w:hAnsi="Lucida Console" w:cstheme="majorHAnsi"/>
                        </w:rPr>
                      </w:pPr>
                      <w:r>
                        <w:rPr>
                          <w:rFonts w:ascii="Lucida Console" w:hAnsi="Lucida Console" w:cstheme="majorHAnsi"/>
                        </w:rPr>
                        <w:t>type</w:t>
                      </w:r>
                      <w:r>
                        <w:rPr>
                          <w:rFonts w:ascii="Lucida Console" w:hAnsi="Lucida Console" w:cstheme="majorHAnsi"/>
                        </w:rPr>
                        <w:tab/>
                        <w:t>2</w:t>
                      </w:r>
                      <w:r>
                        <w:rPr>
                          <w:rFonts w:ascii="Lucida Console" w:hAnsi="Lucida Console" w:cstheme="majorHAnsi"/>
                        </w:rPr>
                        <w:tab/>
                        <w:t>Mycoplasma p</w:t>
                      </w:r>
                      <w:r w:rsidR="00D70D4C" w:rsidRPr="00772161">
                        <w:rPr>
                          <w:rFonts w:ascii="Lucida Console" w:hAnsi="Lucida Console" w:cstheme="majorHAnsi"/>
                        </w:rPr>
                        <w:t>neumoniae P</w:t>
                      </w:r>
                      <w:r w:rsidR="00B12839">
                        <w:rPr>
                          <w:rFonts w:ascii="Lucida Console" w:hAnsi="Lucida Console" w:cstheme="majorHAnsi"/>
                        </w:rPr>
                        <w:t>1</w:t>
                      </w:r>
                      <w:r w:rsidR="00D70D4C" w:rsidRPr="00772161">
                        <w:rPr>
                          <w:rFonts w:ascii="Lucida Console" w:hAnsi="Lucida Console" w:cstheme="majorHAnsi"/>
                        </w:rPr>
                        <w:t>-type 2</w:t>
                      </w:r>
                    </w:p>
                    <w:p w14:paraId="6C2E8FA5" w14:textId="77777777" w:rsidR="00072064" w:rsidRPr="00A50542" w:rsidRDefault="00072064" w:rsidP="00072064">
                      <w:pPr>
                        <w:pStyle w:val="ListParagraph"/>
                        <w:jc w:val="left"/>
                        <w:rPr>
                          <w:rFonts w:cs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8FD190" w14:textId="6CE9C8F9" w:rsidR="00DE2D75" w:rsidRDefault="00DE2D75" w:rsidP="004231A1">
      <w:pPr>
        <w:jc w:val="left"/>
      </w:pPr>
    </w:p>
    <w:p w14:paraId="740B46AD" w14:textId="5CD9D47C" w:rsidR="000C4408" w:rsidRDefault="00F2542F" w:rsidP="004231A1">
      <w:pPr>
        <w:pStyle w:val="Heading2"/>
        <w:jc w:val="left"/>
      </w:pPr>
      <w:bookmarkStart w:id="12" w:name="_Toc8200878"/>
      <w:r>
        <w:t>Updating</w:t>
      </w:r>
      <w:r w:rsidR="000C4408">
        <w:t xml:space="preserve"> the annotation mapping file</w:t>
      </w:r>
      <w:bookmarkEnd w:id="12"/>
    </w:p>
    <w:p w14:paraId="3852CA4B" w14:textId="22B101FE" w:rsidR="00B17B97" w:rsidRPr="004C182E" w:rsidRDefault="000C4408" w:rsidP="004231A1">
      <w:pPr>
        <w:jc w:val="left"/>
        <w:rPr>
          <w:rFonts w:cstheme="majorHAnsi"/>
          <w:b/>
          <w:i/>
          <w:sz w:val="22"/>
        </w:rPr>
      </w:pPr>
      <w:r>
        <w:t>Because of the diverse nature of taxonomies, the desired annotation for a</w:t>
      </w:r>
      <w:r w:rsidR="00DE2D75">
        <w:t>n</w:t>
      </w:r>
      <w:r>
        <w:t xml:space="preserve"> amplicon (strain/species type or common name) may not </w:t>
      </w:r>
      <w:r w:rsidR="00F2542F">
        <w:t>agree</w:t>
      </w:r>
      <w:r w:rsidR="00847531">
        <w:t xml:space="preserve"> with</w:t>
      </w:r>
      <w:r w:rsidR="00DB4C15">
        <w:t xml:space="preserve"> the NCBI taxonomy</w:t>
      </w:r>
      <w:r>
        <w:t xml:space="preserve"> for </w:t>
      </w:r>
      <w:r w:rsidR="00F2542F">
        <w:t>the</w:t>
      </w:r>
      <w:r>
        <w:t xml:space="preserve"> target organism. For this reason, </w:t>
      </w:r>
      <w:r w:rsidR="00C3751A">
        <w:t>CANDY</w:t>
      </w:r>
      <w:r w:rsidR="00527C55">
        <w:t xml:space="preserve"> can</w:t>
      </w:r>
      <w:r w:rsidR="00F2542F">
        <w:t xml:space="preserve"> take</w:t>
      </w:r>
      <w:r>
        <w:t xml:space="preserve"> </w:t>
      </w:r>
      <w:r w:rsidR="00847531">
        <w:t>as input</w:t>
      </w:r>
      <w:r>
        <w:t xml:space="preserve"> a</w:t>
      </w:r>
      <w:r w:rsidR="00DE2D75">
        <w:t>n</w:t>
      </w:r>
      <w:r>
        <w:t xml:space="preserve"> annotation mapping file</w:t>
      </w:r>
      <w:r w:rsidR="004C182E">
        <w:t xml:space="preserve"> (see </w:t>
      </w:r>
      <w:r w:rsidR="004C182E" w:rsidRPr="004C182E">
        <w:rPr>
          <w:rFonts w:cstheme="majorHAnsi"/>
          <w:b/>
          <w:i/>
        </w:rPr>
        <w:t>File Description: Annotation mapping file</w:t>
      </w:r>
      <w:r w:rsidR="004C182E">
        <w:t xml:space="preserve"> above). </w:t>
      </w:r>
      <w:r>
        <w:t xml:space="preserve"> This file allows users to provide alternative annotations for </w:t>
      </w:r>
      <w:r w:rsidR="00DE2D75">
        <w:t>any</w:t>
      </w:r>
      <w:r w:rsidR="00527C55">
        <w:t xml:space="preserve"> </w:t>
      </w:r>
      <w:r>
        <w:t xml:space="preserve">sequences. The default mapping file </w:t>
      </w:r>
      <w:r w:rsidR="00847531">
        <w:t>has been generated</w:t>
      </w:r>
      <w:r w:rsidR="00527C55">
        <w:t>,</w:t>
      </w:r>
      <w:r>
        <w:t xml:space="preserve"> but additions to the file can be made if new primers are added to the database or a new file ca</w:t>
      </w:r>
      <w:r w:rsidR="00EE32E1">
        <w:t xml:space="preserve">n be generated. </w:t>
      </w:r>
      <w:r w:rsidR="001D51D3">
        <w:t xml:space="preserve">To add taxonomy-to-annotation mappings to the </w:t>
      </w:r>
      <w:r w:rsidR="00EF01B1">
        <w:t>annotation file, users can</w:t>
      </w:r>
      <w:r w:rsidR="001D51D3">
        <w:t xml:space="preserve"> </w:t>
      </w:r>
      <w:r w:rsidR="005F6809">
        <w:t>append</w:t>
      </w:r>
      <w:r w:rsidR="001D51D3">
        <w:t xml:space="preserve"> the unwanted annotation reported by SMORE'D followed by the replacement a</w:t>
      </w:r>
      <w:r w:rsidR="005F6809">
        <w:t>nnotation (separated by a tab)</w:t>
      </w:r>
      <w:r w:rsidR="001D51D3">
        <w:t>.</w:t>
      </w:r>
      <w:r w:rsidR="00EF01B1">
        <w:t xml:space="preserve"> </w:t>
      </w:r>
      <w:r w:rsidR="00736491">
        <w:t xml:space="preserve"> </w:t>
      </w:r>
    </w:p>
    <w:p w14:paraId="397C9D87" w14:textId="06E020D8" w:rsidR="00AE4913" w:rsidRDefault="00736491" w:rsidP="004231A1">
      <w:pPr>
        <w:jc w:val="left"/>
      </w:pPr>
      <w:r>
        <w:t xml:space="preserve">You can </w:t>
      </w:r>
      <w:r w:rsidR="000F6045">
        <w:t>update an existing profile file</w:t>
      </w:r>
      <w:r w:rsidR="00B17B97">
        <w:t xml:space="preserve"> by running:</w:t>
      </w:r>
    </w:p>
    <w:p w14:paraId="5F9151B0" w14:textId="57C6F833" w:rsidR="00EF01B1" w:rsidRDefault="00C3751A" w:rsidP="004231A1">
      <w:pPr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CANDY</w:t>
      </w:r>
      <w:r w:rsidR="00EF01B1" w:rsidRPr="00EF01B1">
        <w:rPr>
          <w:rFonts w:ascii="Lucida Console" w:hAnsi="Lucida Console"/>
          <w:sz w:val="18"/>
        </w:rPr>
        <w:t>.py --update -p &lt;profile file&gt; -m &lt;mapping file&gt;</w:t>
      </w:r>
    </w:p>
    <w:p w14:paraId="768BD403" w14:textId="3ADA6389" w:rsidR="00EF01B1" w:rsidRPr="00B17B97" w:rsidRDefault="00EF01B1" w:rsidP="004231A1">
      <w:pPr>
        <w:pStyle w:val="NoSpacing"/>
        <w:rPr>
          <w:rFonts w:asciiTheme="majorHAnsi" w:hAnsiTheme="majorHAnsi" w:cstheme="majorHAnsi"/>
        </w:rPr>
      </w:pPr>
      <w:r w:rsidRPr="00B17B97">
        <w:rPr>
          <w:rFonts w:asciiTheme="majorHAnsi" w:hAnsiTheme="majorHAnsi" w:cstheme="majorHAnsi"/>
        </w:rPr>
        <w:t>Where,</w:t>
      </w:r>
    </w:p>
    <w:p w14:paraId="3F40426E" w14:textId="486FBCB5" w:rsidR="00EF01B1" w:rsidRDefault="00C3751A" w:rsidP="004231A1">
      <w:pPr>
        <w:pStyle w:val="NoSpacing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CANDY</w:t>
      </w:r>
      <w:r w:rsidR="00EF01B1" w:rsidRPr="00EF01B1">
        <w:rPr>
          <w:rFonts w:ascii="Lucida Console" w:hAnsi="Lucida Console"/>
          <w:sz w:val="18"/>
        </w:rPr>
        <w:t>.py --update</w:t>
      </w:r>
      <w:r w:rsidR="00EF01B1">
        <w:rPr>
          <w:rFonts w:ascii="Lucida Console" w:hAnsi="Lucida Console"/>
          <w:sz w:val="18"/>
        </w:rPr>
        <w:t xml:space="preserve"> </w:t>
      </w:r>
      <w:r w:rsidR="00EF01B1" w:rsidRPr="00B17B97">
        <w:rPr>
          <w:rFonts w:asciiTheme="majorHAnsi" w:hAnsiTheme="majorHAnsi" w:cstheme="majorHAnsi"/>
        </w:rPr>
        <w:t xml:space="preserve">tells </w:t>
      </w:r>
      <w:r>
        <w:rPr>
          <w:rFonts w:asciiTheme="majorHAnsi" w:hAnsiTheme="majorHAnsi" w:cstheme="majorHAnsi"/>
        </w:rPr>
        <w:t>CANDY</w:t>
      </w:r>
      <w:r w:rsidR="00527C55" w:rsidRPr="00B17B97">
        <w:rPr>
          <w:rFonts w:asciiTheme="majorHAnsi" w:hAnsiTheme="majorHAnsi" w:cstheme="majorHAnsi"/>
        </w:rPr>
        <w:t xml:space="preserve"> </w:t>
      </w:r>
      <w:r w:rsidR="00EF01B1" w:rsidRPr="00B17B97">
        <w:rPr>
          <w:rFonts w:asciiTheme="majorHAnsi" w:hAnsiTheme="majorHAnsi" w:cstheme="majorHAnsi"/>
        </w:rPr>
        <w:t>to run in update mode</w:t>
      </w:r>
      <w:r w:rsidR="00761E10">
        <w:rPr>
          <w:rFonts w:asciiTheme="majorHAnsi" w:hAnsiTheme="majorHAnsi" w:cstheme="majorHAnsi"/>
        </w:rPr>
        <w:t>,</w:t>
      </w:r>
    </w:p>
    <w:p w14:paraId="7061E509" w14:textId="7FB4ACEC" w:rsidR="00EF01B1" w:rsidRPr="00EF01B1" w:rsidRDefault="00EF01B1" w:rsidP="004231A1">
      <w:pPr>
        <w:pStyle w:val="NoSpacing"/>
      </w:pPr>
      <w:r>
        <w:rPr>
          <w:rFonts w:ascii="Lucida Console" w:hAnsi="Lucida Console"/>
          <w:sz w:val="18"/>
        </w:rPr>
        <w:t xml:space="preserve">-p &lt;profile file&gt; </w:t>
      </w:r>
      <w:r w:rsidRPr="00B17B97">
        <w:rPr>
          <w:rFonts w:asciiTheme="majorHAnsi" w:hAnsiTheme="majorHAnsi" w:cstheme="majorHAnsi"/>
        </w:rPr>
        <w:t>is a previously generated profile file, and</w:t>
      </w:r>
    </w:p>
    <w:p w14:paraId="25A7A9F3" w14:textId="44FEAB9E" w:rsidR="000F6045" w:rsidRDefault="00EF01B1" w:rsidP="004231A1">
      <w:pPr>
        <w:pStyle w:val="NoSpacing"/>
      </w:pPr>
      <w:r>
        <w:rPr>
          <w:rFonts w:ascii="Lucida Console" w:hAnsi="Lucida Console"/>
          <w:sz w:val="18"/>
        </w:rPr>
        <w:t xml:space="preserve">-m &lt;mapping file&gt; </w:t>
      </w:r>
      <w:r w:rsidRPr="00B17B97">
        <w:rPr>
          <w:rFonts w:asciiTheme="majorHAnsi" w:hAnsiTheme="majorHAnsi" w:cstheme="majorHAnsi"/>
        </w:rPr>
        <w:t>is the mapping file with the updated annotations</w:t>
      </w:r>
      <w:r w:rsidRPr="00EF01B1">
        <w:t xml:space="preserve"> </w:t>
      </w:r>
    </w:p>
    <w:p w14:paraId="790AB37F" w14:textId="77777777" w:rsidR="00AA5216" w:rsidRPr="00EF01B1" w:rsidRDefault="00AA5216" w:rsidP="004231A1">
      <w:pPr>
        <w:pStyle w:val="NoSpacing"/>
      </w:pPr>
    </w:p>
    <w:p w14:paraId="00A1EC44" w14:textId="6FC68AD6" w:rsidR="00AE4913" w:rsidRDefault="00EF01B1" w:rsidP="004231A1">
      <w:pPr>
        <w:pStyle w:val="Heading2"/>
        <w:jc w:val="left"/>
      </w:pPr>
      <w:bookmarkStart w:id="13" w:name="_Toc8200879"/>
      <w:r>
        <w:t>Installation</w:t>
      </w:r>
      <w:bookmarkEnd w:id="13"/>
    </w:p>
    <w:p w14:paraId="5235617B" w14:textId="389387B7" w:rsidR="004E3576" w:rsidRPr="006B6D4A" w:rsidRDefault="00EF01B1" w:rsidP="004231A1">
      <w:pPr>
        <w:jc w:val="left"/>
        <w:rPr>
          <w:sz w:val="22"/>
        </w:rPr>
      </w:pPr>
      <w:r w:rsidRPr="006B6D4A">
        <w:rPr>
          <w:sz w:val="22"/>
        </w:rPr>
        <w:t xml:space="preserve">In order to run, </w:t>
      </w:r>
      <w:r w:rsidR="00C3751A" w:rsidRPr="006B6D4A">
        <w:rPr>
          <w:sz w:val="22"/>
        </w:rPr>
        <w:t>CANDY</w:t>
      </w:r>
      <w:r w:rsidR="00761E10" w:rsidRPr="006B6D4A">
        <w:rPr>
          <w:sz w:val="22"/>
        </w:rPr>
        <w:t xml:space="preserve"> </w:t>
      </w:r>
      <w:r w:rsidR="00AE4913" w:rsidRPr="006B6D4A">
        <w:rPr>
          <w:sz w:val="22"/>
        </w:rPr>
        <w:t>requires the</w:t>
      </w:r>
      <w:r w:rsidR="00B97D59" w:rsidRPr="006B6D4A">
        <w:rPr>
          <w:sz w:val="22"/>
        </w:rPr>
        <w:t xml:space="preserve"> minimum</w:t>
      </w:r>
      <w:r w:rsidR="00AE4913" w:rsidRPr="006B6D4A">
        <w:rPr>
          <w:sz w:val="22"/>
        </w:rPr>
        <w:t xml:space="preserve"> version of </w:t>
      </w:r>
      <w:r w:rsidR="00AE4913" w:rsidRPr="006B6D4A">
        <w:rPr>
          <w:b/>
          <w:sz w:val="22"/>
        </w:rPr>
        <w:t>BLAST</w:t>
      </w:r>
      <w:r w:rsidR="00B97D59" w:rsidRPr="006B6D4A">
        <w:rPr>
          <w:b/>
          <w:sz w:val="22"/>
        </w:rPr>
        <w:t>+ 2.8.1</w:t>
      </w:r>
      <w:r w:rsidR="00AE4913" w:rsidRPr="006B6D4A">
        <w:rPr>
          <w:sz w:val="22"/>
        </w:rPr>
        <w:t xml:space="preserve">, </w:t>
      </w:r>
      <w:r w:rsidR="00761E10" w:rsidRPr="006B6D4A">
        <w:rPr>
          <w:sz w:val="22"/>
        </w:rPr>
        <w:t>its</w:t>
      </w:r>
      <w:r w:rsidR="00AE4913" w:rsidRPr="006B6D4A">
        <w:rPr>
          <w:sz w:val="22"/>
        </w:rPr>
        <w:t xml:space="preserve"> accompanying database</w:t>
      </w:r>
      <w:r w:rsidRPr="006B6D4A">
        <w:rPr>
          <w:sz w:val="22"/>
        </w:rPr>
        <w:t xml:space="preserve"> (</w:t>
      </w:r>
      <w:r w:rsidRPr="006B6D4A">
        <w:rPr>
          <w:b/>
          <w:sz w:val="22"/>
        </w:rPr>
        <w:t>v5</w:t>
      </w:r>
      <w:r w:rsidRPr="006B6D4A">
        <w:rPr>
          <w:sz w:val="22"/>
        </w:rPr>
        <w:t>),</w:t>
      </w:r>
      <w:r w:rsidR="00AA5216" w:rsidRPr="006B6D4A">
        <w:rPr>
          <w:sz w:val="22"/>
        </w:rPr>
        <w:t xml:space="preserve"> </w:t>
      </w:r>
      <w:r w:rsidR="00AE4913" w:rsidRPr="006B6D4A">
        <w:rPr>
          <w:b/>
          <w:sz w:val="22"/>
        </w:rPr>
        <w:t>TaxonKit</w:t>
      </w:r>
      <w:r w:rsidR="00AA5216" w:rsidRPr="006B6D4A">
        <w:rPr>
          <w:sz w:val="22"/>
        </w:rPr>
        <w:t xml:space="preserve">, </w:t>
      </w:r>
      <w:r w:rsidR="00AA5216" w:rsidRPr="006B6D4A">
        <w:rPr>
          <w:b/>
          <w:sz w:val="22"/>
        </w:rPr>
        <w:t>VSEARCH</w:t>
      </w:r>
      <w:r w:rsidR="00AA5216" w:rsidRPr="006B6D4A">
        <w:rPr>
          <w:sz w:val="22"/>
        </w:rPr>
        <w:t xml:space="preserve">, and </w:t>
      </w:r>
      <w:r w:rsidR="00AA5216" w:rsidRPr="006B6D4A">
        <w:rPr>
          <w:b/>
          <w:sz w:val="22"/>
        </w:rPr>
        <w:t>Python v3</w:t>
      </w:r>
      <w:r w:rsidR="00AA5216" w:rsidRPr="006B6D4A">
        <w:rPr>
          <w:sz w:val="22"/>
        </w:rPr>
        <w:t xml:space="preserve"> or greater</w:t>
      </w:r>
      <w:r w:rsidR="001C7D2C">
        <w:rPr>
          <w:b/>
          <w:sz w:val="22"/>
        </w:rPr>
        <w:t xml:space="preserve"> </w:t>
      </w:r>
      <w:r w:rsidR="001C7D2C" w:rsidRPr="001C7D2C">
        <w:rPr>
          <w:sz w:val="22"/>
        </w:rPr>
        <w:t>and the</w:t>
      </w:r>
      <w:r w:rsidR="001C7D2C">
        <w:rPr>
          <w:b/>
          <w:sz w:val="22"/>
        </w:rPr>
        <w:t xml:space="preserve"> </w:t>
      </w:r>
      <w:r w:rsidR="001C7D2C">
        <w:rPr>
          <w:sz w:val="22"/>
        </w:rPr>
        <w:t>candy</w:t>
      </w:r>
      <w:r w:rsidR="00BD4DFF">
        <w:rPr>
          <w:sz w:val="22"/>
        </w:rPr>
        <w:t>.py</w:t>
      </w:r>
      <w:r w:rsidR="001C7D2C">
        <w:rPr>
          <w:sz w:val="22"/>
        </w:rPr>
        <w:t xml:space="preserve"> script available at </w:t>
      </w:r>
      <w:hyperlink r:id="rId8" w:tgtFrame="_blank" w:history="1">
        <w:r w:rsidR="001C7D2C" w:rsidRPr="00BD4DFF">
          <w:rPr>
            <w:rStyle w:val="Hyperlink"/>
            <w:rFonts w:ascii="Arial" w:hAnsi="Arial" w:cs="Arial"/>
            <w:color w:val="2E74B5" w:themeColor="accent1" w:themeShade="BF"/>
            <w:szCs w:val="20"/>
          </w:rPr>
          <w:t>https://github.com/appliedbinf/URDO-CANDy</w:t>
        </w:r>
      </w:hyperlink>
      <w:r w:rsidR="001C7D2C">
        <w:rPr>
          <w:sz w:val="22"/>
        </w:rPr>
        <w:t>.</w:t>
      </w:r>
      <w:r w:rsidR="00AE4913" w:rsidRPr="006B6D4A">
        <w:rPr>
          <w:sz w:val="22"/>
        </w:rPr>
        <w:t xml:space="preserve"> </w:t>
      </w:r>
    </w:p>
    <w:p w14:paraId="7521A625" w14:textId="7C5C116D" w:rsidR="007254B2" w:rsidRPr="006B6D4A" w:rsidRDefault="007254B2" w:rsidP="004231A1">
      <w:pPr>
        <w:jc w:val="left"/>
        <w:rPr>
          <w:b/>
          <w:sz w:val="22"/>
        </w:rPr>
      </w:pPr>
      <w:r w:rsidRPr="006B6D4A">
        <w:rPr>
          <w:b/>
          <w:sz w:val="22"/>
        </w:rPr>
        <w:t>To download BLAST and</w:t>
      </w:r>
      <w:r w:rsidR="004E3576" w:rsidRPr="006B6D4A">
        <w:rPr>
          <w:b/>
          <w:sz w:val="22"/>
        </w:rPr>
        <w:t xml:space="preserve"> the corresponding </w:t>
      </w:r>
      <w:r w:rsidRPr="006B6D4A">
        <w:rPr>
          <w:b/>
          <w:sz w:val="22"/>
        </w:rPr>
        <w:t>BLAST nucleotide database:</w:t>
      </w:r>
    </w:p>
    <w:p w14:paraId="549E5EB5" w14:textId="3A5ECD80" w:rsidR="007254B2" w:rsidRPr="006B6D4A" w:rsidRDefault="007254B2" w:rsidP="004231A1">
      <w:pPr>
        <w:pStyle w:val="NoSpacing"/>
        <w:spacing w:line="360" w:lineRule="auto"/>
        <w:rPr>
          <w:rFonts w:asciiTheme="majorHAnsi" w:hAnsiTheme="majorHAnsi" w:cstheme="majorHAnsi"/>
        </w:rPr>
      </w:pPr>
      <w:r w:rsidRPr="006B6D4A">
        <w:rPr>
          <w:rFonts w:asciiTheme="majorHAnsi" w:hAnsiTheme="majorHAnsi" w:cstheme="majorHAnsi"/>
        </w:rPr>
        <w:t xml:space="preserve">Download the latest version of </w:t>
      </w:r>
      <w:hyperlink r:id="rId9" w:history="1">
        <w:r w:rsidRPr="006B6D4A">
          <w:rPr>
            <w:rStyle w:val="Hyperlink"/>
            <w:rFonts w:asciiTheme="majorHAnsi" w:hAnsiTheme="majorHAnsi" w:cstheme="majorHAnsi"/>
          </w:rPr>
          <w:t>BLAST</w:t>
        </w:r>
      </w:hyperlink>
      <w:r w:rsidRPr="006B6D4A">
        <w:rPr>
          <w:rFonts w:asciiTheme="majorHAnsi" w:hAnsiTheme="majorHAnsi" w:cstheme="majorHAnsi"/>
        </w:rPr>
        <w:t xml:space="preserve"> for your system:</w:t>
      </w:r>
    </w:p>
    <w:p w14:paraId="3CDA40C2" w14:textId="61FE7666" w:rsidR="007254B2" w:rsidRPr="004E3576" w:rsidRDefault="007254B2" w:rsidP="004231A1">
      <w:pPr>
        <w:pStyle w:val="NoSpacing"/>
        <w:spacing w:line="360" w:lineRule="auto"/>
        <w:ind w:left="633" w:hanging="547"/>
        <w:rPr>
          <w:rFonts w:ascii="Lucida Console" w:hAnsi="Lucida Console"/>
          <w:sz w:val="18"/>
          <w:szCs w:val="18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E3576">
        <w:rPr>
          <w:rFonts w:ascii="Lucida Console" w:hAnsi="Lucida Console" w:cstheme="majorHAnsi"/>
          <w:sz w:val="18"/>
          <w:szCs w:val="18"/>
        </w:rPr>
        <w:t xml:space="preserve">wget </w:t>
      </w:r>
      <w:hyperlink r:id="rId10" w:history="1">
        <w:r w:rsidRPr="004E3576">
          <w:rPr>
            <w:rStyle w:val="Hyperlink"/>
            <w:rFonts w:ascii="Lucida Console" w:hAnsi="Lucida Console"/>
            <w:sz w:val="18"/>
            <w:szCs w:val="18"/>
          </w:rPr>
          <w:t>ftp://ftp.ncbi.nlm.nih.gov/blast/executables/LATEST/ncbi-blast-2.9.0+-x64-linux.tar.gz</w:t>
        </w:r>
      </w:hyperlink>
      <w:r w:rsidRPr="004E3576">
        <w:rPr>
          <w:rFonts w:ascii="Lucida Console" w:hAnsi="Lucida Console"/>
          <w:sz w:val="18"/>
          <w:szCs w:val="18"/>
        </w:rPr>
        <w:t xml:space="preserve"> </w:t>
      </w:r>
    </w:p>
    <w:p w14:paraId="0567519E" w14:textId="760AC628" w:rsidR="00F53AEC" w:rsidRPr="004E3576" w:rsidRDefault="005F6809" w:rsidP="004231A1">
      <w:pPr>
        <w:pStyle w:val="NoSpacing"/>
        <w:spacing w:line="360" w:lineRule="auto"/>
        <w:ind w:left="633" w:hanging="547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  <w:t>tar xv</w:t>
      </w:r>
      <w:r w:rsidR="00F53AEC" w:rsidRPr="004E3576">
        <w:rPr>
          <w:rFonts w:ascii="Lucida Console" w:hAnsi="Lucida Console"/>
          <w:sz w:val="18"/>
          <w:szCs w:val="18"/>
        </w:rPr>
        <w:t>f ncbi-blast-2.9.0+-x64-linux.tar.gz</w:t>
      </w:r>
    </w:p>
    <w:p w14:paraId="1349F8D8" w14:textId="786C1EAB" w:rsidR="00F53AEC" w:rsidRDefault="00F53AEC" w:rsidP="004231A1">
      <w:pPr>
        <w:pStyle w:val="NoSpacing"/>
        <w:spacing w:line="360" w:lineRule="auto"/>
        <w:ind w:left="633" w:hanging="547"/>
        <w:rPr>
          <w:rFonts w:ascii="Lucida Console" w:hAnsi="Lucida Console"/>
          <w:sz w:val="18"/>
          <w:szCs w:val="18"/>
        </w:rPr>
      </w:pPr>
      <w:r w:rsidRPr="004E3576">
        <w:rPr>
          <w:rFonts w:ascii="Lucida Console" w:hAnsi="Lucida Console"/>
          <w:sz w:val="18"/>
          <w:szCs w:val="18"/>
        </w:rPr>
        <w:tab/>
      </w:r>
      <w:r w:rsidRPr="004E3576">
        <w:rPr>
          <w:rFonts w:ascii="Lucida Console" w:hAnsi="Lucida Console"/>
          <w:sz w:val="18"/>
          <w:szCs w:val="18"/>
        </w:rPr>
        <w:tab/>
        <w:t>export PATH=$HOME/ncbi-blast-2.9.0+/bin</w:t>
      </w:r>
      <w:r w:rsidR="004E3576">
        <w:rPr>
          <w:rFonts w:ascii="Lucida Console" w:hAnsi="Lucida Console"/>
          <w:sz w:val="18"/>
          <w:szCs w:val="18"/>
        </w:rPr>
        <w:t>:</w:t>
      </w:r>
      <w:r w:rsidR="004E3576" w:rsidRPr="004E3576">
        <w:rPr>
          <w:rFonts w:ascii="Lucida Console" w:hAnsi="Lucida Console"/>
          <w:sz w:val="18"/>
          <w:szCs w:val="18"/>
        </w:rPr>
        <w:t>$PATH</w:t>
      </w:r>
    </w:p>
    <w:p w14:paraId="66E16F05" w14:textId="77777777" w:rsidR="00E86E9F" w:rsidRDefault="00E86E9F" w:rsidP="004231A1">
      <w:pPr>
        <w:pStyle w:val="NoSpacing"/>
        <w:spacing w:line="360" w:lineRule="auto"/>
        <w:ind w:left="633" w:hanging="547"/>
        <w:rPr>
          <w:rFonts w:ascii="Lucida Console" w:hAnsi="Lucida Console"/>
          <w:sz w:val="18"/>
          <w:szCs w:val="18"/>
        </w:rPr>
      </w:pPr>
    </w:p>
    <w:p w14:paraId="2C5850D4" w14:textId="32528F55" w:rsidR="00F53AEC" w:rsidRPr="00E86E9F" w:rsidRDefault="00E86E9F" w:rsidP="004231A1">
      <w:pPr>
        <w:pStyle w:val="NoSpacing"/>
        <w:spacing w:line="360" w:lineRule="auto"/>
        <w:ind w:left="633" w:hanging="547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*</w:t>
      </w:r>
      <w:r w:rsidRPr="00E86E9F">
        <w:rPr>
          <w:rFonts w:ascii="Lucida Console" w:hAnsi="Lucida Console"/>
          <w:sz w:val="18"/>
          <w:szCs w:val="18"/>
        </w:rPr>
        <w:t xml:space="preserve"> </w:t>
      </w:r>
      <w:r w:rsidRPr="004E3576">
        <w:rPr>
          <w:rFonts w:ascii="Lucida Console" w:hAnsi="Lucida Console"/>
          <w:sz w:val="18"/>
          <w:szCs w:val="18"/>
        </w:rPr>
        <w:t>export PATH=$HOME/ncbi-blast-2.9.0+/bin</w:t>
      </w:r>
      <w:r>
        <w:rPr>
          <w:rFonts w:ascii="Lucida Console" w:hAnsi="Lucida Console"/>
          <w:sz w:val="18"/>
          <w:szCs w:val="18"/>
        </w:rPr>
        <w:t>:</w:t>
      </w:r>
      <w:r w:rsidRPr="004E3576">
        <w:rPr>
          <w:rFonts w:ascii="Lucida Console" w:hAnsi="Lucida Console"/>
          <w:sz w:val="18"/>
          <w:szCs w:val="18"/>
        </w:rPr>
        <w:t>$PATH</w:t>
      </w:r>
      <w:r>
        <w:rPr>
          <w:rFonts w:ascii="Lucida Console" w:hAnsi="Lucida Console"/>
          <w:sz w:val="18"/>
          <w:szCs w:val="18"/>
        </w:rPr>
        <w:t xml:space="preserve"> </w:t>
      </w:r>
      <w:r w:rsidRPr="00E86E9F">
        <w:rPr>
          <w:rFonts w:asciiTheme="majorHAnsi" w:hAnsiTheme="majorHAnsi" w:cstheme="majorHAnsi"/>
          <w:sz w:val="20"/>
          <w:szCs w:val="18"/>
        </w:rPr>
        <w:t>may be placed in</w:t>
      </w:r>
      <w:r w:rsidRPr="00E86E9F">
        <w:rPr>
          <w:rFonts w:ascii="Lucida Console" w:hAnsi="Lucida Console"/>
          <w:sz w:val="20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~/.bashrc</w:t>
      </w:r>
      <w:r w:rsidR="00F53AEC" w:rsidRPr="00F53AEC">
        <w:rPr>
          <w:rFonts w:ascii="Lucida Console" w:hAnsi="Lucida Console"/>
          <w:sz w:val="20"/>
        </w:rPr>
        <w:tab/>
      </w:r>
    </w:p>
    <w:p w14:paraId="071AE97D" w14:textId="45FF547D" w:rsidR="00F53AEC" w:rsidRPr="006B6D4A" w:rsidRDefault="00F53AEC" w:rsidP="004231A1">
      <w:pPr>
        <w:pStyle w:val="NoSpacing"/>
        <w:spacing w:line="360" w:lineRule="auto"/>
        <w:rPr>
          <w:rFonts w:asciiTheme="majorHAnsi" w:hAnsiTheme="majorHAnsi" w:cstheme="majorHAnsi"/>
          <w:b/>
        </w:rPr>
      </w:pPr>
      <w:r w:rsidRPr="006B6D4A">
        <w:rPr>
          <w:rFonts w:asciiTheme="majorHAnsi" w:hAnsiTheme="majorHAnsi" w:cstheme="majorHAnsi"/>
          <w:b/>
        </w:rPr>
        <w:t>Download the latest BLAST</w:t>
      </w:r>
      <w:r w:rsidR="00206689" w:rsidRPr="006B6D4A">
        <w:rPr>
          <w:rFonts w:asciiTheme="majorHAnsi" w:hAnsiTheme="majorHAnsi" w:cstheme="majorHAnsi"/>
          <w:b/>
        </w:rPr>
        <w:t xml:space="preserve"> nucleotide</w:t>
      </w:r>
      <w:r w:rsidRPr="006B6D4A">
        <w:rPr>
          <w:rFonts w:asciiTheme="majorHAnsi" w:hAnsiTheme="majorHAnsi" w:cstheme="majorHAnsi"/>
          <w:b/>
        </w:rPr>
        <w:t xml:space="preserve"> database:</w:t>
      </w:r>
    </w:p>
    <w:p w14:paraId="66F491B9" w14:textId="7A670201" w:rsidR="00F53AEC" w:rsidRPr="004E3576" w:rsidRDefault="00F53AEC" w:rsidP="004231A1">
      <w:pPr>
        <w:pStyle w:val="NoSpacing"/>
        <w:spacing w:line="259" w:lineRule="auto"/>
        <w:rPr>
          <w:rFonts w:ascii="Lucida Console" w:hAnsi="Lucida Console"/>
          <w:sz w:val="18"/>
          <w:szCs w:val="18"/>
        </w:rPr>
      </w:pPr>
      <w:r w:rsidRPr="0030625D">
        <w:rPr>
          <w:rFonts w:ascii="Lucida Console" w:hAnsi="Lucida Console"/>
        </w:rPr>
        <w:tab/>
      </w:r>
      <w:r w:rsidRPr="004E3576">
        <w:rPr>
          <w:rFonts w:ascii="Lucida Console" w:hAnsi="Lucida Console"/>
          <w:sz w:val="18"/>
          <w:szCs w:val="18"/>
        </w:rPr>
        <w:t>mkdir $HOME/blastdb</w:t>
      </w:r>
      <w:r w:rsidR="004E3576">
        <w:rPr>
          <w:rFonts w:ascii="Lucida Console" w:hAnsi="Lucida Console"/>
          <w:sz w:val="18"/>
          <w:szCs w:val="18"/>
        </w:rPr>
        <w:tab/>
      </w:r>
      <w:r w:rsidR="004E3576">
        <w:rPr>
          <w:rFonts w:ascii="Lucida Console" w:hAnsi="Lucida Console"/>
          <w:sz w:val="18"/>
          <w:szCs w:val="18"/>
        </w:rPr>
        <w:tab/>
      </w:r>
      <w:r w:rsidR="004E3576" w:rsidRPr="004E3576">
        <w:rPr>
          <w:rFonts w:asciiTheme="majorHAnsi" w:hAnsiTheme="majorHAnsi" w:cstheme="majorHAnsi"/>
          <w:sz w:val="20"/>
          <w:szCs w:val="18"/>
        </w:rPr>
        <w:t>#create a directory to store the BLAST database</w:t>
      </w:r>
    </w:p>
    <w:p w14:paraId="729E5058" w14:textId="6887D2FE" w:rsidR="00F53AEC" w:rsidRPr="004E3576" w:rsidRDefault="00F53AEC" w:rsidP="004231A1">
      <w:pPr>
        <w:pStyle w:val="NoSpacing"/>
        <w:spacing w:line="259" w:lineRule="auto"/>
        <w:rPr>
          <w:rFonts w:ascii="Lucida Console" w:hAnsi="Lucida Console" w:cstheme="majorHAnsi"/>
          <w:sz w:val="18"/>
          <w:szCs w:val="18"/>
        </w:rPr>
      </w:pPr>
      <w:r w:rsidRPr="004E3576">
        <w:rPr>
          <w:rFonts w:ascii="Lucida Console" w:hAnsi="Lucida Console" w:cstheme="majorHAnsi"/>
          <w:sz w:val="18"/>
          <w:szCs w:val="18"/>
        </w:rPr>
        <w:tab/>
        <w:t>export BLASTDB=$HOME/blastdb</w:t>
      </w:r>
      <w:r w:rsidR="004E3576">
        <w:rPr>
          <w:rFonts w:ascii="Lucida Console" w:hAnsi="Lucida Console" w:cstheme="majorHAnsi"/>
          <w:sz w:val="18"/>
          <w:szCs w:val="18"/>
        </w:rPr>
        <w:tab/>
      </w:r>
      <w:r w:rsidR="004E3576" w:rsidRPr="004E3576">
        <w:rPr>
          <w:rFonts w:asciiTheme="majorHAnsi" w:hAnsiTheme="majorHAnsi" w:cstheme="majorHAnsi"/>
          <w:sz w:val="20"/>
          <w:szCs w:val="18"/>
        </w:rPr>
        <w:t xml:space="preserve"># </w:t>
      </w:r>
      <w:r w:rsidR="00E86E9F">
        <w:rPr>
          <w:rFonts w:asciiTheme="majorHAnsi" w:hAnsiTheme="majorHAnsi" w:cstheme="majorHAnsi"/>
          <w:sz w:val="20"/>
          <w:szCs w:val="18"/>
        </w:rPr>
        <w:t>Set</w:t>
      </w:r>
      <w:r w:rsidR="004E3576" w:rsidRPr="004E3576">
        <w:rPr>
          <w:rFonts w:asciiTheme="majorHAnsi" w:hAnsiTheme="majorHAnsi" w:cstheme="majorHAnsi"/>
          <w:sz w:val="20"/>
          <w:szCs w:val="18"/>
        </w:rPr>
        <w:t xml:space="preserve"> </w:t>
      </w:r>
      <w:r w:rsidR="004E3576" w:rsidRPr="004E3576">
        <w:rPr>
          <w:rFonts w:ascii="Lucida Console" w:hAnsi="Lucida Console" w:cstheme="majorHAnsi"/>
          <w:sz w:val="18"/>
          <w:szCs w:val="18"/>
        </w:rPr>
        <w:t>BLASTDB</w:t>
      </w:r>
      <w:r w:rsidR="004E3576">
        <w:rPr>
          <w:rFonts w:asciiTheme="majorHAnsi" w:hAnsiTheme="majorHAnsi" w:cstheme="majorHAnsi"/>
          <w:sz w:val="20"/>
          <w:szCs w:val="18"/>
        </w:rPr>
        <w:t xml:space="preserve"> </w:t>
      </w:r>
      <w:r w:rsidR="00E86E9F">
        <w:rPr>
          <w:rFonts w:asciiTheme="majorHAnsi" w:hAnsiTheme="majorHAnsi" w:cstheme="majorHAnsi"/>
          <w:sz w:val="20"/>
          <w:szCs w:val="18"/>
        </w:rPr>
        <w:t>to</w:t>
      </w:r>
      <w:r w:rsidR="004E3576" w:rsidRPr="004E3576">
        <w:rPr>
          <w:rFonts w:asciiTheme="majorHAnsi" w:hAnsiTheme="majorHAnsi" w:cstheme="majorHAnsi"/>
          <w:sz w:val="20"/>
          <w:szCs w:val="18"/>
        </w:rPr>
        <w:t xml:space="preserve"> </w:t>
      </w:r>
      <w:r w:rsidR="00E86E9F">
        <w:rPr>
          <w:rFonts w:asciiTheme="majorHAnsi" w:hAnsiTheme="majorHAnsi" w:cstheme="majorHAnsi"/>
          <w:sz w:val="20"/>
          <w:szCs w:val="18"/>
        </w:rPr>
        <w:t>the</w:t>
      </w:r>
      <w:r w:rsidR="004E3576" w:rsidRPr="004E3576">
        <w:rPr>
          <w:rFonts w:asciiTheme="majorHAnsi" w:hAnsiTheme="majorHAnsi" w:cstheme="majorHAnsi"/>
          <w:sz w:val="20"/>
          <w:szCs w:val="18"/>
        </w:rPr>
        <w:t xml:space="preserve"> directory</w:t>
      </w:r>
      <w:r w:rsidR="00E86E9F">
        <w:rPr>
          <w:rFonts w:asciiTheme="majorHAnsi" w:hAnsiTheme="majorHAnsi" w:cstheme="majorHAnsi"/>
          <w:sz w:val="20"/>
          <w:szCs w:val="18"/>
        </w:rPr>
        <w:t xml:space="preserve"> the database is downloaded to </w:t>
      </w:r>
      <w:r w:rsidR="004F592E">
        <w:rPr>
          <w:rFonts w:asciiTheme="majorHAnsi" w:hAnsiTheme="majorHAnsi" w:cstheme="majorHAnsi"/>
          <w:sz w:val="20"/>
          <w:szCs w:val="18"/>
        </w:rPr>
        <w:t>(in .bashrc)</w:t>
      </w:r>
    </w:p>
    <w:p w14:paraId="5748B08A" w14:textId="61E4D104" w:rsidR="0030625D" w:rsidRPr="004E3576" w:rsidRDefault="0030625D" w:rsidP="004231A1">
      <w:pPr>
        <w:pStyle w:val="NoSpacing"/>
        <w:spacing w:line="259" w:lineRule="auto"/>
        <w:rPr>
          <w:rFonts w:ascii="Lucida Console" w:hAnsi="Lucida Console" w:cstheme="majorHAnsi"/>
          <w:sz w:val="18"/>
          <w:szCs w:val="18"/>
        </w:rPr>
      </w:pPr>
      <w:r w:rsidRPr="004E3576">
        <w:rPr>
          <w:rFonts w:ascii="Lucida Console" w:hAnsi="Lucida Console" w:cstheme="majorHAnsi"/>
          <w:sz w:val="18"/>
          <w:szCs w:val="18"/>
        </w:rPr>
        <w:tab/>
        <w:t>cd $HOME/blastdb</w:t>
      </w:r>
    </w:p>
    <w:p w14:paraId="223373B3" w14:textId="7DBCEC89" w:rsidR="0030625D" w:rsidRDefault="0030625D" w:rsidP="004231A1">
      <w:pPr>
        <w:pStyle w:val="NoSpacing"/>
        <w:spacing w:line="259" w:lineRule="auto"/>
        <w:rPr>
          <w:rFonts w:ascii="Lucida Console" w:hAnsi="Lucida Console" w:cstheme="majorHAnsi"/>
          <w:sz w:val="18"/>
          <w:szCs w:val="18"/>
        </w:rPr>
      </w:pPr>
      <w:r w:rsidRPr="004E3576">
        <w:rPr>
          <w:rFonts w:ascii="Lucida Console" w:hAnsi="Lucida Console" w:cstheme="majorHAnsi"/>
          <w:sz w:val="18"/>
          <w:szCs w:val="18"/>
        </w:rPr>
        <w:lastRenderedPageBreak/>
        <w:tab/>
        <w:t xml:space="preserve">update_blastdb.pl --decompress </w:t>
      </w:r>
      <w:r w:rsidR="00120386" w:rsidRPr="004E3576">
        <w:rPr>
          <w:rFonts w:ascii="Lucida Console" w:hAnsi="Lucida Console" w:cstheme="majorHAnsi"/>
          <w:sz w:val="18"/>
          <w:szCs w:val="18"/>
        </w:rPr>
        <w:t>v5</w:t>
      </w:r>
    </w:p>
    <w:p w14:paraId="2855D269" w14:textId="77777777" w:rsidR="00E86E9F" w:rsidRDefault="00E86E9F" w:rsidP="004231A1">
      <w:pPr>
        <w:pStyle w:val="NoSpacing"/>
        <w:spacing w:line="259" w:lineRule="auto"/>
        <w:rPr>
          <w:rFonts w:ascii="Lucida Console" w:hAnsi="Lucida Console" w:cstheme="majorHAnsi"/>
          <w:sz w:val="18"/>
          <w:szCs w:val="18"/>
        </w:rPr>
      </w:pPr>
    </w:p>
    <w:p w14:paraId="7BFC1AB4" w14:textId="32CE6E74" w:rsidR="00E86E9F" w:rsidRDefault="00E86E9F" w:rsidP="004231A1">
      <w:pPr>
        <w:pStyle w:val="NoSpacing"/>
        <w:spacing w:line="259" w:lineRule="auto"/>
        <w:rPr>
          <w:rFonts w:ascii="Lucida Console" w:hAnsi="Lucida Console" w:cstheme="majorHAnsi"/>
          <w:sz w:val="18"/>
          <w:szCs w:val="18"/>
        </w:rPr>
      </w:pPr>
      <w:r>
        <w:rPr>
          <w:rFonts w:ascii="Lucida Console" w:hAnsi="Lucida Console" w:cstheme="majorHAnsi"/>
          <w:sz w:val="18"/>
          <w:szCs w:val="18"/>
        </w:rPr>
        <w:t>*</w:t>
      </w:r>
      <w:r w:rsidRPr="00E86E9F">
        <w:rPr>
          <w:rFonts w:ascii="Lucida Console" w:hAnsi="Lucida Console" w:cstheme="majorHAnsi"/>
          <w:sz w:val="18"/>
          <w:szCs w:val="18"/>
        </w:rPr>
        <w:t xml:space="preserve"> </w:t>
      </w:r>
      <w:r w:rsidRPr="004E3576">
        <w:rPr>
          <w:rFonts w:ascii="Lucida Console" w:hAnsi="Lucida Console" w:cstheme="majorHAnsi"/>
          <w:sz w:val="18"/>
          <w:szCs w:val="18"/>
        </w:rPr>
        <w:t>export BLASTDB=$HOME/blastdb</w:t>
      </w:r>
      <w:r>
        <w:rPr>
          <w:rFonts w:ascii="Lucida Console" w:hAnsi="Lucida Console" w:cstheme="majorHAnsi"/>
          <w:sz w:val="18"/>
          <w:szCs w:val="18"/>
        </w:rPr>
        <w:t xml:space="preserve"> </w:t>
      </w:r>
      <w:r w:rsidRPr="00E86E9F">
        <w:rPr>
          <w:rFonts w:asciiTheme="majorHAnsi" w:hAnsiTheme="majorHAnsi" w:cstheme="majorHAnsi"/>
          <w:sz w:val="20"/>
          <w:szCs w:val="18"/>
        </w:rPr>
        <w:t>may be placed in</w:t>
      </w:r>
      <w:r w:rsidRPr="00E86E9F">
        <w:rPr>
          <w:rFonts w:ascii="Lucida Console" w:hAnsi="Lucida Console"/>
          <w:sz w:val="20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~/.bashrc</w:t>
      </w:r>
      <w:r>
        <w:rPr>
          <w:rFonts w:ascii="Lucida Console" w:hAnsi="Lucida Console" w:cstheme="majorHAnsi"/>
          <w:sz w:val="18"/>
          <w:szCs w:val="18"/>
        </w:rPr>
        <w:t xml:space="preserve"> </w:t>
      </w:r>
    </w:p>
    <w:p w14:paraId="30F65134" w14:textId="77777777" w:rsidR="00E86E9F" w:rsidRDefault="00E86E9F" w:rsidP="004231A1">
      <w:pPr>
        <w:pStyle w:val="NoSpacing"/>
        <w:spacing w:line="259" w:lineRule="auto"/>
        <w:rPr>
          <w:rFonts w:ascii="Lucida Console" w:hAnsi="Lucida Console" w:cstheme="majorHAnsi"/>
          <w:sz w:val="18"/>
          <w:szCs w:val="18"/>
        </w:rPr>
      </w:pPr>
    </w:p>
    <w:p w14:paraId="2B7A201D" w14:textId="0AD1DD1E" w:rsidR="004E3576" w:rsidRPr="006B6D4A" w:rsidRDefault="004E3576" w:rsidP="004231A1">
      <w:pPr>
        <w:pStyle w:val="NoSpacing"/>
        <w:spacing w:line="360" w:lineRule="auto"/>
        <w:rPr>
          <w:rFonts w:asciiTheme="majorHAnsi" w:hAnsiTheme="majorHAnsi" w:cstheme="majorHAnsi"/>
          <w:b/>
        </w:rPr>
      </w:pPr>
      <w:r w:rsidRPr="006B6D4A">
        <w:rPr>
          <w:rFonts w:asciiTheme="majorHAnsi" w:hAnsiTheme="majorHAnsi" w:cstheme="majorHAnsi"/>
          <w:b/>
        </w:rPr>
        <w:t xml:space="preserve">Note: </w:t>
      </w:r>
    </w:p>
    <w:p w14:paraId="301C8C02" w14:textId="77E5AEF1" w:rsidR="004E3576" w:rsidRPr="006B6D4A" w:rsidRDefault="00E86E9F" w:rsidP="004231A1">
      <w:pPr>
        <w:pStyle w:val="NoSpacing"/>
        <w:rPr>
          <w:rFonts w:asciiTheme="majorHAnsi" w:hAnsiTheme="majorHAnsi" w:cstheme="majorHAnsi"/>
        </w:rPr>
      </w:pPr>
      <w:r w:rsidRPr="006B6D4A">
        <w:rPr>
          <w:rFonts w:asciiTheme="majorHAnsi" w:hAnsiTheme="majorHAnsi" w:cstheme="majorHAnsi"/>
        </w:rPr>
        <w:t xml:space="preserve">Downloading the newest version of BLAST and the v5 database </w:t>
      </w:r>
      <w:r w:rsidR="004F592E" w:rsidRPr="006B6D4A">
        <w:rPr>
          <w:rFonts w:asciiTheme="majorHAnsi" w:hAnsiTheme="majorHAnsi" w:cstheme="majorHAnsi"/>
        </w:rPr>
        <w:t>will take time and memory (~64 GB)</w:t>
      </w:r>
      <w:r w:rsidRPr="006B6D4A">
        <w:rPr>
          <w:rFonts w:asciiTheme="majorHAnsi" w:hAnsiTheme="majorHAnsi" w:cstheme="majorHAnsi"/>
        </w:rPr>
        <w:t xml:space="preserve">. If these have previously been downloaded you can skip the above steps and place the following commands in your .bashrc file. </w:t>
      </w:r>
    </w:p>
    <w:p w14:paraId="44562C85" w14:textId="77777777" w:rsidR="00E86E9F" w:rsidRPr="00E86E9F" w:rsidRDefault="00E86E9F" w:rsidP="004231A1">
      <w:pPr>
        <w:pStyle w:val="NoSpacing"/>
        <w:rPr>
          <w:rFonts w:asciiTheme="majorHAnsi" w:hAnsiTheme="majorHAnsi" w:cstheme="majorHAnsi"/>
          <w:sz w:val="20"/>
          <w:szCs w:val="18"/>
        </w:rPr>
      </w:pPr>
    </w:p>
    <w:p w14:paraId="7120FC2E" w14:textId="0C8AAD02" w:rsidR="004E3576" w:rsidRPr="00736491" w:rsidRDefault="00736491" w:rsidP="004231A1">
      <w:pPr>
        <w:pStyle w:val="NoSpacing"/>
        <w:spacing w:line="360" w:lineRule="auto"/>
        <w:ind w:left="720"/>
        <w:rPr>
          <w:rFonts w:ascii="Lucida Console" w:hAnsi="Lucida Console" w:cstheme="majorHAnsi"/>
          <w:sz w:val="18"/>
          <w:szCs w:val="18"/>
        </w:rPr>
      </w:pPr>
      <w:r w:rsidRPr="00736491">
        <w:rPr>
          <w:rFonts w:ascii="Lucida Console" w:hAnsi="Lucida Console" w:cstheme="majorHAnsi"/>
          <w:sz w:val="18"/>
          <w:szCs w:val="18"/>
        </w:rPr>
        <w:t>export</w:t>
      </w:r>
      <w:r w:rsidR="004E3576" w:rsidRPr="00736491">
        <w:rPr>
          <w:rFonts w:ascii="Lucida Console" w:hAnsi="Lucida Console" w:cstheme="majorHAnsi"/>
          <w:sz w:val="18"/>
          <w:szCs w:val="18"/>
        </w:rPr>
        <w:t xml:space="preserve"> </w:t>
      </w:r>
      <w:r w:rsidRPr="00736491">
        <w:rPr>
          <w:rFonts w:ascii="Lucida Console" w:hAnsi="Lucida Console" w:cstheme="majorHAnsi"/>
          <w:sz w:val="18"/>
          <w:szCs w:val="18"/>
        </w:rPr>
        <w:t>PATH=/</w:t>
      </w:r>
      <w:r w:rsidR="00E86E9F">
        <w:rPr>
          <w:rFonts w:ascii="Lucida Console" w:hAnsi="Lucida Console" w:cstheme="majorHAnsi"/>
          <w:sz w:val="18"/>
          <w:szCs w:val="18"/>
        </w:rPr>
        <w:t>path/to/newest/version/of/BLAST/:$</w:t>
      </w:r>
      <w:r w:rsidRPr="00736491">
        <w:rPr>
          <w:rFonts w:ascii="Lucida Console" w:hAnsi="Lucida Console" w:cstheme="majorHAnsi"/>
          <w:sz w:val="18"/>
          <w:szCs w:val="18"/>
        </w:rPr>
        <w:t>PATH</w:t>
      </w:r>
    </w:p>
    <w:p w14:paraId="68AA69D3" w14:textId="2C4C7396" w:rsidR="00736491" w:rsidRDefault="00736491" w:rsidP="004231A1">
      <w:pPr>
        <w:pStyle w:val="NoSpacing"/>
        <w:spacing w:line="360" w:lineRule="auto"/>
        <w:ind w:left="720"/>
        <w:rPr>
          <w:rFonts w:ascii="Lucida Console" w:hAnsi="Lucida Console" w:cstheme="majorHAnsi"/>
          <w:sz w:val="18"/>
          <w:szCs w:val="18"/>
        </w:rPr>
      </w:pPr>
      <w:r w:rsidRPr="00736491">
        <w:rPr>
          <w:rFonts w:ascii="Lucida Console" w:hAnsi="Lucida Console" w:cstheme="majorHAnsi"/>
          <w:sz w:val="18"/>
          <w:szCs w:val="18"/>
        </w:rPr>
        <w:t>export BLASTDB=/</w:t>
      </w:r>
      <w:r w:rsidR="00E86E9F">
        <w:rPr>
          <w:rFonts w:ascii="Lucida Console" w:hAnsi="Lucida Console" w:cstheme="majorHAnsi"/>
          <w:sz w:val="18"/>
          <w:szCs w:val="18"/>
        </w:rPr>
        <w:t>path/to/directo</w:t>
      </w:r>
      <w:r w:rsidR="00B97D59">
        <w:rPr>
          <w:rFonts w:ascii="Lucida Console" w:hAnsi="Lucida Console" w:cstheme="majorHAnsi"/>
          <w:sz w:val="18"/>
          <w:szCs w:val="18"/>
        </w:rPr>
        <w:t>ry/containing/BLAST/database/</w:t>
      </w:r>
      <w:r w:rsidR="00E86E9F">
        <w:rPr>
          <w:rFonts w:ascii="Lucida Console" w:hAnsi="Lucida Console" w:cstheme="majorHAnsi"/>
          <w:sz w:val="18"/>
          <w:szCs w:val="18"/>
        </w:rPr>
        <w:t>v5</w:t>
      </w:r>
    </w:p>
    <w:p w14:paraId="308C20DC" w14:textId="77777777" w:rsidR="00E86E9F" w:rsidRDefault="00E86E9F" w:rsidP="004231A1">
      <w:pPr>
        <w:pStyle w:val="NoSpacing"/>
        <w:spacing w:line="360" w:lineRule="auto"/>
        <w:ind w:left="720"/>
        <w:rPr>
          <w:rFonts w:ascii="Lucida Console" w:hAnsi="Lucida Console" w:cstheme="majorHAnsi"/>
          <w:sz w:val="18"/>
          <w:szCs w:val="18"/>
        </w:rPr>
      </w:pPr>
    </w:p>
    <w:p w14:paraId="536A1243" w14:textId="59F5D5DE" w:rsidR="00E86E9F" w:rsidRPr="004E3576" w:rsidRDefault="00E86E9F" w:rsidP="004231A1">
      <w:pPr>
        <w:jc w:val="left"/>
        <w:rPr>
          <w:b/>
          <w:sz w:val="22"/>
        </w:rPr>
      </w:pPr>
      <w:r w:rsidRPr="004E3576">
        <w:rPr>
          <w:b/>
          <w:sz w:val="22"/>
        </w:rPr>
        <w:t xml:space="preserve">To download </w:t>
      </w:r>
      <w:hyperlink r:id="rId11" w:history="1">
        <w:r w:rsidRPr="004E3576">
          <w:rPr>
            <w:rStyle w:val="Hyperlink"/>
            <w:b/>
            <w:sz w:val="22"/>
          </w:rPr>
          <w:t>TaxonKit</w:t>
        </w:r>
      </w:hyperlink>
      <w:r w:rsidR="00862D0D">
        <w:rPr>
          <w:rStyle w:val="Hyperlink"/>
          <w:b/>
          <w:sz w:val="22"/>
        </w:rPr>
        <w:t xml:space="preserve"> v0.3.0</w:t>
      </w:r>
      <w:r w:rsidRPr="004E3576">
        <w:rPr>
          <w:b/>
          <w:sz w:val="22"/>
        </w:rPr>
        <w:t>:</w:t>
      </w:r>
    </w:p>
    <w:p w14:paraId="274B83E9" w14:textId="77777777" w:rsidR="00E86E9F" w:rsidRPr="006B6D4A" w:rsidRDefault="00E86E9F" w:rsidP="004231A1">
      <w:pPr>
        <w:jc w:val="left"/>
        <w:rPr>
          <w:sz w:val="22"/>
        </w:rPr>
      </w:pPr>
      <w:r w:rsidRPr="006B6D4A">
        <w:rPr>
          <w:sz w:val="22"/>
        </w:rPr>
        <w:t>Download and decompress these files to a directory in your PATH:</w:t>
      </w:r>
    </w:p>
    <w:p w14:paraId="171046E2" w14:textId="12CC2D7E" w:rsidR="00E86E9F" w:rsidRDefault="00CB50CF" w:rsidP="004231A1">
      <w:pPr>
        <w:ind w:left="720"/>
        <w:jc w:val="left"/>
        <w:rPr>
          <w:rFonts w:ascii="Lucida Console" w:hAnsi="Lucida Console"/>
          <w:color w:val="343838"/>
          <w:sz w:val="18"/>
        </w:rPr>
      </w:pPr>
      <w:hyperlink r:id="rId12" w:history="1">
        <w:r w:rsidR="00E86E9F" w:rsidRPr="00715AA0">
          <w:rPr>
            <w:rStyle w:val="Hyperlink"/>
            <w:rFonts w:ascii="Lucida Console" w:hAnsi="Lucida Console" w:cstheme="majorHAnsi"/>
            <w:sz w:val="18"/>
          </w:rPr>
          <w:t>https://github.com/shenwei356/taxonkit/releases/download/v0.3.0/taxonkit_linux_amd64.tar.gz</w:t>
        </w:r>
      </w:hyperlink>
      <w:r w:rsidR="00E86E9F" w:rsidRPr="00715AA0">
        <w:rPr>
          <w:rFonts w:ascii="Lucida Console" w:hAnsi="Lucida Console"/>
          <w:color w:val="343838"/>
          <w:sz w:val="18"/>
        </w:rPr>
        <w:t xml:space="preserve"> </w:t>
      </w:r>
    </w:p>
    <w:p w14:paraId="3DF9FB83" w14:textId="63192729" w:rsidR="005F6809" w:rsidRDefault="005F6809" w:rsidP="004231A1">
      <w:pPr>
        <w:ind w:left="720"/>
        <w:jc w:val="left"/>
        <w:rPr>
          <w:rFonts w:ascii="Lucida Console" w:hAnsi="Lucida Console"/>
          <w:color w:val="343838"/>
          <w:sz w:val="18"/>
        </w:rPr>
      </w:pPr>
      <w:r>
        <w:rPr>
          <w:rFonts w:ascii="Lucida Console" w:hAnsi="Lucida Console"/>
          <w:color w:val="343838"/>
          <w:sz w:val="18"/>
        </w:rPr>
        <w:t>tar xvf taxonkit_linux_amd64</w:t>
      </w:r>
    </w:p>
    <w:p w14:paraId="667BF948" w14:textId="77777777" w:rsidR="00E86E9F" w:rsidRPr="006B6D4A" w:rsidRDefault="00E86E9F" w:rsidP="004231A1">
      <w:pPr>
        <w:ind w:left="720"/>
        <w:jc w:val="left"/>
        <w:rPr>
          <w:rFonts w:cstheme="majorHAnsi"/>
          <w:color w:val="343838"/>
          <w:sz w:val="22"/>
        </w:rPr>
      </w:pPr>
      <w:r w:rsidRPr="006B6D4A">
        <w:rPr>
          <w:rFonts w:cstheme="majorHAnsi"/>
          <w:color w:val="343838"/>
          <w:sz w:val="22"/>
        </w:rPr>
        <w:t xml:space="preserve">And copy nodes.dmp and names.dmp to </w:t>
      </w:r>
      <w:r w:rsidRPr="006B6D4A">
        <w:rPr>
          <w:rFonts w:ascii="Lucida Console" w:hAnsi="Lucida Console" w:cstheme="majorHAnsi"/>
          <w:color w:val="343838"/>
          <w:szCs w:val="20"/>
        </w:rPr>
        <w:t>$HOME/.taxonkit</w:t>
      </w:r>
    </w:p>
    <w:p w14:paraId="3D172D4D" w14:textId="77777777" w:rsidR="00E86E9F" w:rsidRPr="006B6D4A" w:rsidRDefault="00E86E9F" w:rsidP="004231A1">
      <w:pPr>
        <w:jc w:val="left"/>
        <w:rPr>
          <w:sz w:val="22"/>
        </w:rPr>
      </w:pPr>
      <w:r w:rsidRPr="006B6D4A">
        <w:rPr>
          <w:sz w:val="22"/>
        </w:rPr>
        <w:t>or install via conda:</w:t>
      </w:r>
    </w:p>
    <w:p w14:paraId="3D31BD43" w14:textId="77777777" w:rsidR="00E86E9F" w:rsidRPr="00715AA0" w:rsidRDefault="00E86E9F" w:rsidP="004231A1">
      <w:pPr>
        <w:ind w:firstLine="720"/>
        <w:jc w:val="left"/>
        <w:rPr>
          <w:rFonts w:ascii="Lucida Console" w:hAnsi="Lucida Console"/>
          <w:sz w:val="18"/>
        </w:rPr>
      </w:pPr>
      <w:r w:rsidRPr="00715AA0">
        <w:rPr>
          <w:rFonts w:ascii="Lucida Console" w:hAnsi="Lucida Console"/>
          <w:sz w:val="18"/>
        </w:rPr>
        <w:t>conda install -c bioconda taxonkit</w:t>
      </w:r>
    </w:p>
    <w:p w14:paraId="1DC61B86" w14:textId="07DDAAC1" w:rsidR="00645FAF" w:rsidRDefault="00645FAF" w:rsidP="004231A1">
      <w:pPr>
        <w:pStyle w:val="NoSpacing"/>
        <w:spacing w:line="360" w:lineRule="auto"/>
        <w:rPr>
          <w:rFonts w:ascii="Lucida Console" w:hAnsi="Lucida Console" w:cstheme="majorHAnsi"/>
          <w:sz w:val="18"/>
          <w:szCs w:val="18"/>
        </w:rPr>
      </w:pPr>
    </w:p>
    <w:p w14:paraId="3440E205" w14:textId="42851FF1" w:rsidR="00F230EE" w:rsidRDefault="00645FAF" w:rsidP="004231A1">
      <w:pPr>
        <w:pStyle w:val="NoSpacing"/>
        <w:spacing w:line="360" w:lineRule="auto"/>
        <w:rPr>
          <w:rFonts w:asciiTheme="majorHAnsi" w:hAnsiTheme="majorHAnsi" w:cstheme="majorHAnsi"/>
          <w:b/>
          <w:sz w:val="20"/>
          <w:szCs w:val="18"/>
        </w:rPr>
      </w:pPr>
      <w:r>
        <w:rPr>
          <w:rFonts w:asciiTheme="majorHAnsi" w:hAnsiTheme="majorHAnsi" w:cstheme="majorHAnsi"/>
          <w:b/>
          <w:sz w:val="20"/>
          <w:szCs w:val="18"/>
        </w:rPr>
        <w:t xml:space="preserve">Download and install </w:t>
      </w:r>
      <w:hyperlink r:id="rId13" w:history="1">
        <w:r w:rsidRPr="00645FAF">
          <w:rPr>
            <w:rStyle w:val="Hyperlink"/>
            <w:rFonts w:asciiTheme="majorHAnsi" w:hAnsiTheme="majorHAnsi" w:cstheme="majorHAnsi"/>
            <w:b/>
            <w:sz w:val="20"/>
            <w:szCs w:val="18"/>
          </w:rPr>
          <w:t>VSEARCH</w:t>
        </w:r>
      </w:hyperlink>
      <w:r w:rsidR="00862D0D">
        <w:rPr>
          <w:rStyle w:val="Hyperlink"/>
          <w:rFonts w:asciiTheme="majorHAnsi" w:hAnsiTheme="majorHAnsi" w:cstheme="majorHAnsi"/>
          <w:b/>
          <w:sz w:val="20"/>
          <w:szCs w:val="18"/>
        </w:rPr>
        <w:t xml:space="preserve"> v2.13.3</w:t>
      </w:r>
      <w:r>
        <w:rPr>
          <w:rFonts w:asciiTheme="majorHAnsi" w:hAnsiTheme="majorHAnsi" w:cstheme="majorHAnsi"/>
          <w:b/>
          <w:sz w:val="20"/>
          <w:szCs w:val="18"/>
        </w:rPr>
        <w:t>:</w:t>
      </w:r>
    </w:p>
    <w:p w14:paraId="2B11E7BD" w14:textId="3DCDF3CC" w:rsidR="00645FAF" w:rsidRPr="00645FAF" w:rsidRDefault="00645FAF" w:rsidP="004231A1">
      <w:pPr>
        <w:pStyle w:val="NoSpacing"/>
        <w:spacing w:line="360" w:lineRule="auto"/>
        <w:rPr>
          <w:rFonts w:asciiTheme="majorHAnsi" w:hAnsiTheme="majorHAnsi" w:cstheme="majorHAnsi"/>
          <w:sz w:val="20"/>
          <w:szCs w:val="18"/>
        </w:rPr>
      </w:pPr>
      <w:r w:rsidRPr="006B6D4A">
        <w:rPr>
          <w:rFonts w:asciiTheme="majorHAnsi" w:hAnsiTheme="majorHAnsi" w:cstheme="majorHAnsi"/>
          <w:szCs w:val="18"/>
        </w:rPr>
        <w:t xml:space="preserve">Download the appropriate executable for your system from </w:t>
      </w:r>
      <w:hyperlink r:id="rId14" w:history="1">
        <w:r>
          <w:rPr>
            <w:rStyle w:val="Hyperlink"/>
          </w:rPr>
          <w:t>https://github.com/torognes/vsearch/releases</w:t>
        </w:r>
      </w:hyperlink>
    </w:p>
    <w:p w14:paraId="1D6AEBBD" w14:textId="210EB7F9" w:rsidR="00645FAF" w:rsidRPr="00645FAF" w:rsidRDefault="00645FAF" w:rsidP="004231A1">
      <w:pPr>
        <w:pStyle w:val="NoSpacing"/>
        <w:spacing w:line="360" w:lineRule="auto"/>
        <w:ind w:left="720"/>
        <w:rPr>
          <w:rFonts w:ascii="Lucida Console" w:hAnsi="Lucida Console" w:cstheme="majorHAnsi"/>
          <w:sz w:val="18"/>
          <w:szCs w:val="18"/>
        </w:rPr>
      </w:pPr>
      <w:r w:rsidRPr="00645FAF">
        <w:rPr>
          <w:rFonts w:ascii="Lucida Console" w:hAnsi="Lucida Console" w:cstheme="majorHAnsi"/>
          <w:sz w:val="18"/>
          <w:szCs w:val="18"/>
        </w:rPr>
        <w:t xml:space="preserve">wget </w:t>
      </w:r>
      <w:hyperlink r:id="rId15" w:history="1">
        <w:r w:rsidRPr="00645FAF">
          <w:rPr>
            <w:rStyle w:val="Hyperlink"/>
            <w:rFonts w:ascii="Lucida Console" w:hAnsi="Lucida Console" w:cstheme="majorHAnsi"/>
            <w:sz w:val="18"/>
            <w:szCs w:val="18"/>
          </w:rPr>
          <w:t>https://github.com/torognes/vsearch/releases/download/v2.13.3/vsearch-2.13.3-linux-x86_64.tar.gz</w:t>
        </w:r>
      </w:hyperlink>
    </w:p>
    <w:p w14:paraId="57EAB6A2" w14:textId="603CF649" w:rsidR="00645FAF" w:rsidRDefault="005F6809" w:rsidP="004231A1">
      <w:pPr>
        <w:pStyle w:val="NoSpacing"/>
        <w:spacing w:line="360" w:lineRule="auto"/>
        <w:ind w:left="720"/>
        <w:rPr>
          <w:rFonts w:asciiTheme="majorHAnsi" w:hAnsiTheme="majorHAnsi" w:cstheme="majorHAnsi"/>
          <w:b/>
          <w:sz w:val="20"/>
          <w:szCs w:val="18"/>
        </w:rPr>
      </w:pPr>
      <w:r>
        <w:rPr>
          <w:rFonts w:ascii="Lucida Console" w:hAnsi="Lucida Console" w:cstheme="majorHAnsi"/>
          <w:sz w:val="18"/>
          <w:szCs w:val="18"/>
        </w:rPr>
        <w:t>tar xv</w:t>
      </w:r>
      <w:r w:rsidR="00645FAF" w:rsidRPr="00645FAF">
        <w:rPr>
          <w:rFonts w:ascii="Lucida Console" w:hAnsi="Lucida Console" w:cstheme="majorHAnsi"/>
          <w:sz w:val="18"/>
          <w:szCs w:val="18"/>
        </w:rPr>
        <w:t>f vsearch-2.13.3-linux-x86_64.tar.gz</w:t>
      </w:r>
    </w:p>
    <w:p w14:paraId="423A1D0B" w14:textId="434E015E" w:rsidR="00645FAF" w:rsidRPr="00645FAF" w:rsidRDefault="00CC2373" w:rsidP="004231A1">
      <w:pPr>
        <w:pStyle w:val="NoSpacing"/>
        <w:spacing w:line="360" w:lineRule="auto"/>
        <w:rPr>
          <w:rFonts w:asciiTheme="majorHAnsi" w:hAnsiTheme="majorHAnsi" w:cstheme="majorHAnsi"/>
          <w:sz w:val="20"/>
          <w:szCs w:val="18"/>
        </w:rPr>
      </w:pPr>
      <w:r>
        <w:rPr>
          <w:rFonts w:asciiTheme="majorHAnsi" w:hAnsiTheme="majorHAnsi" w:cstheme="majorHAnsi"/>
          <w:sz w:val="20"/>
          <w:szCs w:val="18"/>
        </w:rPr>
        <w:t>Place</w:t>
      </w:r>
      <w:r w:rsidR="00645FAF">
        <w:rPr>
          <w:rFonts w:asciiTheme="majorHAnsi" w:hAnsiTheme="majorHAnsi" w:cstheme="majorHAnsi"/>
          <w:sz w:val="20"/>
          <w:szCs w:val="18"/>
        </w:rPr>
        <w:t xml:space="preserve"> </w:t>
      </w:r>
      <w:r w:rsidR="00645FAF" w:rsidRPr="00645FAF">
        <w:rPr>
          <w:rFonts w:ascii="Lucida Console" w:hAnsi="Lucida Console" w:cstheme="majorHAnsi"/>
          <w:sz w:val="18"/>
          <w:szCs w:val="18"/>
        </w:rPr>
        <w:t xml:space="preserve">/vsearch-2.13.3-linux-x86_64/bin/ </w:t>
      </w:r>
      <w:r w:rsidR="00645FAF">
        <w:rPr>
          <w:rFonts w:asciiTheme="majorHAnsi" w:hAnsiTheme="majorHAnsi" w:cstheme="majorHAnsi"/>
          <w:sz w:val="20"/>
          <w:szCs w:val="18"/>
        </w:rPr>
        <w:t>in you</w:t>
      </w:r>
      <w:r w:rsidR="006B6D4A">
        <w:rPr>
          <w:rFonts w:asciiTheme="majorHAnsi" w:hAnsiTheme="majorHAnsi" w:cstheme="majorHAnsi"/>
          <w:sz w:val="20"/>
          <w:szCs w:val="18"/>
        </w:rPr>
        <w:t>r</w:t>
      </w:r>
      <w:r w:rsidR="00645FAF">
        <w:rPr>
          <w:rFonts w:asciiTheme="majorHAnsi" w:hAnsiTheme="majorHAnsi" w:cstheme="majorHAnsi"/>
          <w:sz w:val="20"/>
          <w:szCs w:val="18"/>
        </w:rPr>
        <w:t xml:space="preserve"> PATH.</w:t>
      </w:r>
    </w:p>
    <w:sectPr w:rsidR="00645FAF" w:rsidRPr="00645FAF" w:rsidSect="00412E72">
      <w:headerReference w:type="default" r:id="rId16"/>
      <w:footerReference w:type="default" r:id="rId17"/>
      <w:pgSz w:w="12240" w:h="15840"/>
      <w:pgMar w:top="144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EBDA8" w14:textId="77777777" w:rsidR="00CB50CF" w:rsidRDefault="00CB50CF" w:rsidP="000E7806">
      <w:pPr>
        <w:spacing w:after="0" w:line="240" w:lineRule="auto"/>
      </w:pPr>
      <w:r>
        <w:separator/>
      </w:r>
    </w:p>
  </w:endnote>
  <w:endnote w:type="continuationSeparator" w:id="0">
    <w:p w14:paraId="36EC7BA8" w14:textId="77777777" w:rsidR="00CB50CF" w:rsidRDefault="00CB50CF" w:rsidP="000E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79C0" w14:textId="0E25BE0A" w:rsidR="00072064" w:rsidRPr="00A50542" w:rsidRDefault="00072064">
    <w:pPr>
      <w:pStyle w:val="Footer"/>
      <w:jc w:val="right"/>
    </w:pPr>
    <w:r w:rsidRPr="00DD1351">
      <w:rPr>
        <w:szCs w:val="20"/>
      </w:rPr>
      <w:t xml:space="preserve">pg. </w:t>
    </w:r>
    <w:r w:rsidRPr="00DD1351">
      <w:rPr>
        <w:szCs w:val="20"/>
      </w:rPr>
      <w:fldChar w:fldCharType="begin"/>
    </w:r>
    <w:r w:rsidRPr="00DD1351">
      <w:rPr>
        <w:szCs w:val="20"/>
      </w:rPr>
      <w:instrText xml:space="preserve"> PAGE  \* Arabic </w:instrText>
    </w:r>
    <w:r w:rsidRPr="00DD1351">
      <w:rPr>
        <w:szCs w:val="20"/>
      </w:rPr>
      <w:fldChar w:fldCharType="separate"/>
    </w:r>
    <w:r w:rsidR="002F2F74">
      <w:rPr>
        <w:noProof/>
        <w:szCs w:val="20"/>
      </w:rPr>
      <w:t>2</w:t>
    </w:r>
    <w:r w:rsidRPr="00DD1351">
      <w:rPr>
        <w:szCs w:val="20"/>
      </w:rPr>
      <w:fldChar w:fldCharType="end"/>
    </w:r>
  </w:p>
  <w:p w14:paraId="16CC7B2C" w14:textId="77777777" w:rsidR="00072064" w:rsidRPr="00A50542" w:rsidRDefault="00072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A3D7F" w14:textId="77777777" w:rsidR="00CB50CF" w:rsidRDefault="00CB50CF" w:rsidP="000E7806">
      <w:pPr>
        <w:spacing w:after="0" w:line="240" w:lineRule="auto"/>
      </w:pPr>
      <w:r>
        <w:separator/>
      </w:r>
    </w:p>
  </w:footnote>
  <w:footnote w:type="continuationSeparator" w:id="0">
    <w:p w14:paraId="37D1192A" w14:textId="77777777" w:rsidR="00CB50CF" w:rsidRDefault="00CB50CF" w:rsidP="000E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DE5FD" w14:textId="3F406CE0" w:rsidR="00072064" w:rsidRDefault="00072064" w:rsidP="000E7806">
    <w:pPr>
      <w:pStyle w:val="Header"/>
      <w:ind w:left="-117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1C4641" wp14:editId="44440DF8">
          <wp:simplePos x="0" y="0"/>
          <wp:positionH relativeFrom="column">
            <wp:posOffset>25612</wp:posOffset>
          </wp:positionH>
          <wp:positionV relativeFrom="paragraph">
            <wp:posOffset>77470</wp:posOffset>
          </wp:positionV>
          <wp:extent cx="2337435" cy="544851"/>
          <wp:effectExtent l="0" t="0" r="5715" b="7620"/>
          <wp:wrapThrough wrapText="bothSides">
            <wp:wrapPolygon edited="0">
              <wp:start x="1584" y="0"/>
              <wp:lineTo x="704" y="3021"/>
              <wp:lineTo x="0" y="8308"/>
              <wp:lineTo x="0" y="21147"/>
              <wp:lineTo x="176" y="21147"/>
              <wp:lineTo x="11443" y="21147"/>
              <wp:lineTo x="21477" y="21147"/>
              <wp:lineTo x="21477" y="7552"/>
              <wp:lineTo x="2641" y="0"/>
              <wp:lineTo x="1584" y="0"/>
            </wp:wrapPolygon>
          </wp:wrapThrough>
          <wp:docPr id="11" name="Picture 11" descr="../../../Logo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Logo/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7435" cy="544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8D3"/>
    <w:multiLevelType w:val="hybridMultilevel"/>
    <w:tmpl w:val="D32027BE"/>
    <w:lvl w:ilvl="0" w:tplc="25882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72496"/>
    <w:multiLevelType w:val="hybridMultilevel"/>
    <w:tmpl w:val="5B4CE1CE"/>
    <w:lvl w:ilvl="0" w:tplc="61A44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02F6"/>
    <w:multiLevelType w:val="hybridMultilevel"/>
    <w:tmpl w:val="9C10BAE6"/>
    <w:lvl w:ilvl="0" w:tplc="FF201B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8251D"/>
    <w:multiLevelType w:val="hybridMultilevel"/>
    <w:tmpl w:val="DFC8A4B8"/>
    <w:lvl w:ilvl="0" w:tplc="D01C4B7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24797"/>
    <w:multiLevelType w:val="hybridMultilevel"/>
    <w:tmpl w:val="405C89E4"/>
    <w:lvl w:ilvl="0" w:tplc="F9F24A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B42"/>
    <w:multiLevelType w:val="hybridMultilevel"/>
    <w:tmpl w:val="87EE485A"/>
    <w:lvl w:ilvl="0" w:tplc="54F6D6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B3536"/>
    <w:multiLevelType w:val="hybridMultilevel"/>
    <w:tmpl w:val="FCF27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E7102"/>
    <w:multiLevelType w:val="hybridMultilevel"/>
    <w:tmpl w:val="5C68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647AC"/>
    <w:multiLevelType w:val="hybridMultilevel"/>
    <w:tmpl w:val="8F205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C0767"/>
    <w:multiLevelType w:val="hybridMultilevel"/>
    <w:tmpl w:val="671627D0"/>
    <w:lvl w:ilvl="0" w:tplc="2340D198">
      <w:numFmt w:val="bullet"/>
      <w:lvlText w:val=""/>
      <w:lvlJc w:val="left"/>
      <w:pPr>
        <w:ind w:left="99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0" w15:restartNumberingAfterBreak="0">
    <w:nsid w:val="1A08636F"/>
    <w:multiLevelType w:val="hybridMultilevel"/>
    <w:tmpl w:val="1744F70E"/>
    <w:lvl w:ilvl="0" w:tplc="981AB6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65C48"/>
    <w:multiLevelType w:val="hybridMultilevel"/>
    <w:tmpl w:val="EAEC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E7A2D"/>
    <w:multiLevelType w:val="hybridMultilevel"/>
    <w:tmpl w:val="D1DA1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60151"/>
    <w:multiLevelType w:val="hybridMultilevel"/>
    <w:tmpl w:val="728AB432"/>
    <w:lvl w:ilvl="0" w:tplc="66BC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007F4"/>
    <w:multiLevelType w:val="hybridMultilevel"/>
    <w:tmpl w:val="EB9C8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52403"/>
    <w:multiLevelType w:val="hybridMultilevel"/>
    <w:tmpl w:val="23908FCA"/>
    <w:lvl w:ilvl="0" w:tplc="ADD41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54E31"/>
    <w:multiLevelType w:val="hybridMultilevel"/>
    <w:tmpl w:val="0650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27D7A"/>
    <w:multiLevelType w:val="hybridMultilevel"/>
    <w:tmpl w:val="AD12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1F54"/>
    <w:multiLevelType w:val="hybridMultilevel"/>
    <w:tmpl w:val="09EAA02C"/>
    <w:lvl w:ilvl="0" w:tplc="DF623152">
      <w:start w:val="1"/>
      <w:numFmt w:val="bullet"/>
      <w:pStyle w:val="TOC2"/>
      <w:lvlText w:val=""/>
      <w:lvlJc w:val="left"/>
      <w:pPr>
        <w:ind w:left="922" w:hanging="360"/>
      </w:pPr>
      <w:rPr>
        <w:rFonts w:ascii="Symbol" w:hAnsi="Symbol" w:hint="default"/>
        <w:color w:val="7F7F7F" w:themeColor="text1" w:themeTint="80"/>
        <w:sz w:val="20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9" w15:restartNumberingAfterBreak="0">
    <w:nsid w:val="37DB1B3B"/>
    <w:multiLevelType w:val="multilevel"/>
    <w:tmpl w:val="967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A6C74"/>
    <w:multiLevelType w:val="hybridMultilevel"/>
    <w:tmpl w:val="FE04AA4A"/>
    <w:lvl w:ilvl="0" w:tplc="64020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F4CE9"/>
    <w:multiLevelType w:val="hybridMultilevel"/>
    <w:tmpl w:val="CE6488F4"/>
    <w:lvl w:ilvl="0" w:tplc="98C2F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2306C"/>
    <w:multiLevelType w:val="hybridMultilevel"/>
    <w:tmpl w:val="D1AC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5036A"/>
    <w:multiLevelType w:val="hybridMultilevel"/>
    <w:tmpl w:val="53C65394"/>
    <w:lvl w:ilvl="0" w:tplc="A13E749C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80334"/>
    <w:multiLevelType w:val="hybridMultilevel"/>
    <w:tmpl w:val="2A8A5A24"/>
    <w:lvl w:ilvl="0" w:tplc="A13E749C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4071"/>
    <w:multiLevelType w:val="hybridMultilevel"/>
    <w:tmpl w:val="0582CC60"/>
    <w:lvl w:ilvl="0" w:tplc="2EBAE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64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30A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8C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2B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78B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8F3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C5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7E2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47FAB"/>
    <w:multiLevelType w:val="hybridMultilevel"/>
    <w:tmpl w:val="29784B8E"/>
    <w:lvl w:ilvl="0" w:tplc="A13E749C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8482D"/>
    <w:multiLevelType w:val="hybridMultilevel"/>
    <w:tmpl w:val="5CFE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24DCF"/>
    <w:multiLevelType w:val="hybridMultilevel"/>
    <w:tmpl w:val="EAF07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9B05A0"/>
    <w:multiLevelType w:val="hybridMultilevel"/>
    <w:tmpl w:val="52889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87ABF"/>
    <w:multiLevelType w:val="hybridMultilevel"/>
    <w:tmpl w:val="EEDE6DB2"/>
    <w:lvl w:ilvl="0" w:tplc="B9847A7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D3F8B"/>
    <w:multiLevelType w:val="hybridMultilevel"/>
    <w:tmpl w:val="190EB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55A76"/>
    <w:multiLevelType w:val="hybridMultilevel"/>
    <w:tmpl w:val="617E7904"/>
    <w:lvl w:ilvl="0" w:tplc="1010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E3F11"/>
    <w:multiLevelType w:val="hybridMultilevel"/>
    <w:tmpl w:val="DAC8E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86285"/>
    <w:multiLevelType w:val="hybridMultilevel"/>
    <w:tmpl w:val="D1B82338"/>
    <w:lvl w:ilvl="0" w:tplc="B066BE9A">
      <w:numFmt w:val="bullet"/>
      <w:lvlText w:val=""/>
      <w:lvlJc w:val="left"/>
      <w:pPr>
        <w:ind w:left="135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5" w15:restartNumberingAfterBreak="0">
    <w:nsid w:val="75D376F3"/>
    <w:multiLevelType w:val="hybridMultilevel"/>
    <w:tmpl w:val="58F89542"/>
    <w:lvl w:ilvl="0" w:tplc="7862E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48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80A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0C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01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8D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927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269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C0B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C4066B"/>
    <w:multiLevelType w:val="hybridMultilevel"/>
    <w:tmpl w:val="A3AEF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C11FC"/>
    <w:multiLevelType w:val="hybridMultilevel"/>
    <w:tmpl w:val="551C6EFC"/>
    <w:lvl w:ilvl="0" w:tplc="4BFA4E3A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7"/>
  </w:num>
  <w:num w:numId="4">
    <w:abstractNumId w:val="35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13"/>
  </w:num>
  <w:num w:numId="10">
    <w:abstractNumId w:val="20"/>
  </w:num>
  <w:num w:numId="11">
    <w:abstractNumId w:val="32"/>
  </w:num>
  <w:num w:numId="12">
    <w:abstractNumId w:val="1"/>
  </w:num>
  <w:num w:numId="13">
    <w:abstractNumId w:val="12"/>
  </w:num>
  <w:num w:numId="14">
    <w:abstractNumId w:val="36"/>
  </w:num>
  <w:num w:numId="15">
    <w:abstractNumId w:val="16"/>
  </w:num>
  <w:num w:numId="16">
    <w:abstractNumId w:val="31"/>
  </w:num>
  <w:num w:numId="17">
    <w:abstractNumId w:val="4"/>
  </w:num>
  <w:num w:numId="18">
    <w:abstractNumId w:val="27"/>
  </w:num>
  <w:num w:numId="19">
    <w:abstractNumId w:val="28"/>
  </w:num>
  <w:num w:numId="20">
    <w:abstractNumId w:val="8"/>
  </w:num>
  <w:num w:numId="21">
    <w:abstractNumId w:val="10"/>
  </w:num>
  <w:num w:numId="22">
    <w:abstractNumId w:val="2"/>
  </w:num>
  <w:num w:numId="23">
    <w:abstractNumId w:val="29"/>
  </w:num>
  <w:num w:numId="24">
    <w:abstractNumId w:val="17"/>
  </w:num>
  <w:num w:numId="25">
    <w:abstractNumId w:val="14"/>
  </w:num>
  <w:num w:numId="26">
    <w:abstractNumId w:val="33"/>
  </w:num>
  <w:num w:numId="27">
    <w:abstractNumId w:val="23"/>
  </w:num>
  <w:num w:numId="28">
    <w:abstractNumId w:val="24"/>
  </w:num>
  <w:num w:numId="29">
    <w:abstractNumId w:val="6"/>
  </w:num>
  <w:num w:numId="30">
    <w:abstractNumId w:val="37"/>
  </w:num>
  <w:num w:numId="31">
    <w:abstractNumId w:val="11"/>
  </w:num>
  <w:num w:numId="32">
    <w:abstractNumId w:val="18"/>
  </w:num>
  <w:num w:numId="33">
    <w:abstractNumId w:val="3"/>
  </w:num>
  <w:num w:numId="34">
    <w:abstractNumId w:val="9"/>
  </w:num>
  <w:num w:numId="35">
    <w:abstractNumId w:val="34"/>
  </w:num>
  <w:num w:numId="36">
    <w:abstractNumId w:val="0"/>
  </w:num>
  <w:num w:numId="37">
    <w:abstractNumId w:val="1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42"/>
    <w:rsid w:val="000117DF"/>
    <w:rsid w:val="00027AA1"/>
    <w:rsid w:val="000307D6"/>
    <w:rsid w:val="00045639"/>
    <w:rsid w:val="00063F0D"/>
    <w:rsid w:val="00072064"/>
    <w:rsid w:val="00085886"/>
    <w:rsid w:val="000A0F6F"/>
    <w:rsid w:val="000B39A4"/>
    <w:rsid w:val="000C4408"/>
    <w:rsid w:val="000D6BA6"/>
    <w:rsid w:val="000D6C38"/>
    <w:rsid w:val="000E7806"/>
    <w:rsid w:val="000F6045"/>
    <w:rsid w:val="00106258"/>
    <w:rsid w:val="00106D7F"/>
    <w:rsid w:val="00120386"/>
    <w:rsid w:val="00120EEA"/>
    <w:rsid w:val="00134118"/>
    <w:rsid w:val="00137C85"/>
    <w:rsid w:val="00160DD5"/>
    <w:rsid w:val="001615C0"/>
    <w:rsid w:val="00176CDE"/>
    <w:rsid w:val="001A08F0"/>
    <w:rsid w:val="001A4BE9"/>
    <w:rsid w:val="001C4AE1"/>
    <w:rsid w:val="001C7D2C"/>
    <w:rsid w:val="001D51D3"/>
    <w:rsid w:val="00200B66"/>
    <w:rsid w:val="00206689"/>
    <w:rsid w:val="00206755"/>
    <w:rsid w:val="00217907"/>
    <w:rsid w:val="002240F6"/>
    <w:rsid w:val="002265EB"/>
    <w:rsid w:val="002349F8"/>
    <w:rsid w:val="002437A8"/>
    <w:rsid w:val="00245010"/>
    <w:rsid w:val="00256609"/>
    <w:rsid w:val="002671D4"/>
    <w:rsid w:val="002749C7"/>
    <w:rsid w:val="00280BE0"/>
    <w:rsid w:val="0029466F"/>
    <w:rsid w:val="002A2BF3"/>
    <w:rsid w:val="002E13CB"/>
    <w:rsid w:val="002F147D"/>
    <w:rsid w:val="002F2F74"/>
    <w:rsid w:val="0030625D"/>
    <w:rsid w:val="00357F99"/>
    <w:rsid w:val="00371C15"/>
    <w:rsid w:val="003806E6"/>
    <w:rsid w:val="003B7B57"/>
    <w:rsid w:val="003C099D"/>
    <w:rsid w:val="003C4914"/>
    <w:rsid w:val="003E769F"/>
    <w:rsid w:val="003F0B44"/>
    <w:rsid w:val="003F3515"/>
    <w:rsid w:val="003F35F3"/>
    <w:rsid w:val="00400E47"/>
    <w:rsid w:val="00405679"/>
    <w:rsid w:val="00412C23"/>
    <w:rsid w:val="00412E72"/>
    <w:rsid w:val="004231A1"/>
    <w:rsid w:val="004272ED"/>
    <w:rsid w:val="00444906"/>
    <w:rsid w:val="00444FAC"/>
    <w:rsid w:val="00451AD2"/>
    <w:rsid w:val="0045347D"/>
    <w:rsid w:val="004536AC"/>
    <w:rsid w:val="00456525"/>
    <w:rsid w:val="004729ED"/>
    <w:rsid w:val="00490C18"/>
    <w:rsid w:val="00496179"/>
    <w:rsid w:val="0049724F"/>
    <w:rsid w:val="00497CEE"/>
    <w:rsid w:val="004A4172"/>
    <w:rsid w:val="004B47C0"/>
    <w:rsid w:val="004C182E"/>
    <w:rsid w:val="004C4DE3"/>
    <w:rsid w:val="004C7BE2"/>
    <w:rsid w:val="004E3576"/>
    <w:rsid w:val="004F592E"/>
    <w:rsid w:val="0051556B"/>
    <w:rsid w:val="0051568B"/>
    <w:rsid w:val="00527C55"/>
    <w:rsid w:val="0053297F"/>
    <w:rsid w:val="00565365"/>
    <w:rsid w:val="005C3B21"/>
    <w:rsid w:val="005F6809"/>
    <w:rsid w:val="0060008B"/>
    <w:rsid w:val="00604565"/>
    <w:rsid w:val="00627114"/>
    <w:rsid w:val="00645FAF"/>
    <w:rsid w:val="00652960"/>
    <w:rsid w:val="00660BC9"/>
    <w:rsid w:val="006617AD"/>
    <w:rsid w:val="00671BC4"/>
    <w:rsid w:val="006747A3"/>
    <w:rsid w:val="00677131"/>
    <w:rsid w:val="00683F3E"/>
    <w:rsid w:val="006A0BCC"/>
    <w:rsid w:val="006B6D4A"/>
    <w:rsid w:val="00715AA0"/>
    <w:rsid w:val="007254B2"/>
    <w:rsid w:val="00730940"/>
    <w:rsid w:val="00731923"/>
    <w:rsid w:val="00736491"/>
    <w:rsid w:val="007458EC"/>
    <w:rsid w:val="00746AB2"/>
    <w:rsid w:val="00761E10"/>
    <w:rsid w:val="00772161"/>
    <w:rsid w:val="00786625"/>
    <w:rsid w:val="00786F0A"/>
    <w:rsid w:val="00797D19"/>
    <w:rsid w:val="007A3F66"/>
    <w:rsid w:val="007A4E1C"/>
    <w:rsid w:val="007A523C"/>
    <w:rsid w:val="007D0D7B"/>
    <w:rsid w:val="007E079B"/>
    <w:rsid w:val="007F1104"/>
    <w:rsid w:val="007F265A"/>
    <w:rsid w:val="007F6C7F"/>
    <w:rsid w:val="007F791A"/>
    <w:rsid w:val="00813730"/>
    <w:rsid w:val="00813A4A"/>
    <w:rsid w:val="008235A1"/>
    <w:rsid w:val="00847531"/>
    <w:rsid w:val="00856BCB"/>
    <w:rsid w:val="00862D0D"/>
    <w:rsid w:val="00874BD5"/>
    <w:rsid w:val="00884CA9"/>
    <w:rsid w:val="00890A50"/>
    <w:rsid w:val="008B3D18"/>
    <w:rsid w:val="008D1673"/>
    <w:rsid w:val="008D42B2"/>
    <w:rsid w:val="008D4459"/>
    <w:rsid w:val="00915A98"/>
    <w:rsid w:val="0092554D"/>
    <w:rsid w:val="00937F95"/>
    <w:rsid w:val="00967A4A"/>
    <w:rsid w:val="009708A2"/>
    <w:rsid w:val="009815CF"/>
    <w:rsid w:val="00982892"/>
    <w:rsid w:val="009B3724"/>
    <w:rsid w:val="009C53B7"/>
    <w:rsid w:val="009E1AD6"/>
    <w:rsid w:val="009E3CD0"/>
    <w:rsid w:val="009E7407"/>
    <w:rsid w:val="00A03601"/>
    <w:rsid w:val="00A41FD2"/>
    <w:rsid w:val="00A50542"/>
    <w:rsid w:val="00A70E01"/>
    <w:rsid w:val="00A85727"/>
    <w:rsid w:val="00A9588F"/>
    <w:rsid w:val="00A965E0"/>
    <w:rsid w:val="00AA5216"/>
    <w:rsid w:val="00AE2D0B"/>
    <w:rsid w:val="00AE4913"/>
    <w:rsid w:val="00AE5C09"/>
    <w:rsid w:val="00B01526"/>
    <w:rsid w:val="00B12839"/>
    <w:rsid w:val="00B17B97"/>
    <w:rsid w:val="00B30F33"/>
    <w:rsid w:val="00B572E1"/>
    <w:rsid w:val="00B70DB4"/>
    <w:rsid w:val="00B77660"/>
    <w:rsid w:val="00B80386"/>
    <w:rsid w:val="00B90D90"/>
    <w:rsid w:val="00B97D59"/>
    <w:rsid w:val="00BD4DFF"/>
    <w:rsid w:val="00BF44AE"/>
    <w:rsid w:val="00C15991"/>
    <w:rsid w:val="00C31290"/>
    <w:rsid w:val="00C3751A"/>
    <w:rsid w:val="00C42788"/>
    <w:rsid w:val="00C50E4F"/>
    <w:rsid w:val="00C77718"/>
    <w:rsid w:val="00C947C3"/>
    <w:rsid w:val="00C95DFF"/>
    <w:rsid w:val="00CB50CF"/>
    <w:rsid w:val="00CC2373"/>
    <w:rsid w:val="00CC3492"/>
    <w:rsid w:val="00CD4FD4"/>
    <w:rsid w:val="00CE0A92"/>
    <w:rsid w:val="00CF4E1A"/>
    <w:rsid w:val="00D05851"/>
    <w:rsid w:val="00D06F06"/>
    <w:rsid w:val="00D145B8"/>
    <w:rsid w:val="00D244B8"/>
    <w:rsid w:val="00D30803"/>
    <w:rsid w:val="00D32AF9"/>
    <w:rsid w:val="00D32B8B"/>
    <w:rsid w:val="00D4015D"/>
    <w:rsid w:val="00D43E3F"/>
    <w:rsid w:val="00D50C63"/>
    <w:rsid w:val="00D5152B"/>
    <w:rsid w:val="00D63642"/>
    <w:rsid w:val="00D64F92"/>
    <w:rsid w:val="00D65DF3"/>
    <w:rsid w:val="00D70D4C"/>
    <w:rsid w:val="00D724E7"/>
    <w:rsid w:val="00D824A5"/>
    <w:rsid w:val="00D919B5"/>
    <w:rsid w:val="00D92937"/>
    <w:rsid w:val="00D9759D"/>
    <w:rsid w:val="00D97B2A"/>
    <w:rsid w:val="00DA09D2"/>
    <w:rsid w:val="00DA2EF2"/>
    <w:rsid w:val="00DB4C15"/>
    <w:rsid w:val="00DD1351"/>
    <w:rsid w:val="00DE2D75"/>
    <w:rsid w:val="00DE7ED1"/>
    <w:rsid w:val="00E1511C"/>
    <w:rsid w:val="00E310B8"/>
    <w:rsid w:val="00E344DB"/>
    <w:rsid w:val="00E46A7E"/>
    <w:rsid w:val="00E51096"/>
    <w:rsid w:val="00E84299"/>
    <w:rsid w:val="00E86E9F"/>
    <w:rsid w:val="00E92CDA"/>
    <w:rsid w:val="00EA2C8C"/>
    <w:rsid w:val="00EB4AEA"/>
    <w:rsid w:val="00EC397C"/>
    <w:rsid w:val="00ED6E57"/>
    <w:rsid w:val="00EE32E1"/>
    <w:rsid w:val="00EF01B1"/>
    <w:rsid w:val="00F163E5"/>
    <w:rsid w:val="00F2166B"/>
    <w:rsid w:val="00F230EE"/>
    <w:rsid w:val="00F2542F"/>
    <w:rsid w:val="00F26D8F"/>
    <w:rsid w:val="00F30006"/>
    <w:rsid w:val="00F32075"/>
    <w:rsid w:val="00F45EE3"/>
    <w:rsid w:val="00F529F8"/>
    <w:rsid w:val="00F53AEC"/>
    <w:rsid w:val="00F75BE3"/>
    <w:rsid w:val="00F82710"/>
    <w:rsid w:val="00F93325"/>
    <w:rsid w:val="00FA3081"/>
    <w:rsid w:val="00FC5146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72774"/>
  <w15:chartTrackingRefBased/>
  <w15:docId w15:val="{1E28B5D2-D89F-4AAC-8C1E-6A82D8DC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F74"/>
    <w:pPr>
      <w:jc w:val="both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F74"/>
    <w:pPr>
      <w:keepNext/>
      <w:keepLines/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2F74"/>
    <w:pPr>
      <w:keepNext/>
      <w:keepLines/>
      <w:spacing w:before="40" w:after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2F74"/>
    <w:pPr>
      <w:spacing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5B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F2F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2F74"/>
  </w:style>
  <w:style w:type="paragraph" w:styleId="ListParagraph">
    <w:name w:val="List Paragraph"/>
    <w:basedOn w:val="Normal"/>
    <w:link w:val="ListParagraphChar"/>
    <w:uiPriority w:val="34"/>
    <w:qFormat/>
    <w:rsid w:val="002F2F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F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F7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F74"/>
    <w:rPr>
      <w:rFonts w:asciiTheme="majorHAnsi" w:hAnsiTheme="majorHAnsi"/>
      <w:b/>
      <w:sz w:val="24"/>
    </w:rPr>
  </w:style>
  <w:style w:type="table" w:styleId="TableGrid">
    <w:name w:val="Table Grid"/>
    <w:basedOn w:val="TableNormal"/>
    <w:uiPriority w:val="39"/>
    <w:rsid w:val="002F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">
    <w:name w:val="Command"/>
    <w:basedOn w:val="ListParagraph"/>
    <w:link w:val="CommandChar"/>
    <w:autoRedefine/>
    <w:qFormat/>
    <w:rsid w:val="002F2F74"/>
    <w:pPr>
      <w:ind w:left="360"/>
      <w:contextualSpacing w:val="0"/>
    </w:pPr>
    <w:rPr>
      <w:rFonts w:ascii="Lucida Console" w:hAnsi="Lucida Console" w:cs="Courier New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2F74"/>
    <w:rPr>
      <w:rFonts w:asciiTheme="majorHAnsi" w:hAnsiTheme="majorHAnsi"/>
      <w:sz w:val="20"/>
    </w:rPr>
  </w:style>
  <w:style w:type="character" w:customStyle="1" w:styleId="CommandChar">
    <w:name w:val="Command Char"/>
    <w:basedOn w:val="ListParagraphChar"/>
    <w:link w:val="Command"/>
    <w:rsid w:val="002F2F74"/>
    <w:rPr>
      <w:rFonts w:ascii="Lucida Console" w:hAnsi="Lucida Console" w:cs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2F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74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2F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F74"/>
    <w:rPr>
      <w:rFonts w:asciiTheme="majorHAnsi" w:hAnsiTheme="maj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2F7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145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2F2F74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2F2F74"/>
    <w:pPr>
      <w:spacing w:after="0"/>
      <w:jc w:val="center"/>
    </w:pPr>
    <w:rPr>
      <w:rFonts w:ascii="Calibri Light" w:hAnsi="Calibri Light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F2F74"/>
    <w:rPr>
      <w:rFonts w:ascii="Calibri Light" w:hAnsi="Calibri Light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2F2F74"/>
    <w:pPr>
      <w:spacing w:line="240" w:lineRule="auto"/>
    </w:pPr>
    <w:rPr>
      <w:rFonts w:ascii="Calibri Light" w:hAnsi="Calibri Light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F2F74"/>
    <w:rPr>
      <w:rFonts w:ascii="Calibri Light" w:hAnsi="Calibri Light"/>
      <w:noProof/>
      <w:sz w:val="20"/>
    </w:rPr>
  </w:style>
  <w:style w:type="table" w:customStyle="1" w:styleId="TableGrid1">
    <w:name w:val="Table Grid1"/>
    <w:basedOn w:val="TableNormal"/>
    <w:next w:val="TableGrid"/>
    <w:uiPriority w:val="59"/>
    <w:rsid w:val="002F2F74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1">
    <w:name w:val="List Table 31"/>
    <w:basedOn w:val="TableNormal"/>
    <w:uiPriority w:val="48"/>
    <w:rsid w:val="002F2F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F2F7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41">
    <w:name w:val="Plain Table 41"/>
    <w:basedOn w:val="TableNormal"/>
    <w:uiPriority w:val="44"/>
    <w:rsid w:val="002F2F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2F2F74"/>
    <w:pPr>
      <w:spacing w:after="0" w:line="240" w:lineRule="auto"/>
    </w:pPr>
    <w:rPr>
      <w:rFonts w:asciiTheme="majorHAnsi" w:hAnsiTheme="maj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2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F7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F7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F74"/>
    <w:rPr>
      <w:rFonts w:asciiTheme="majorHAnsi" w:hAnsiTheme="majorHAnsi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F2F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F7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2F7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2F74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F2F74"/>
    <w:pPr>
      <w:jc w:val="center"/>
    </w:pPr>
    <w:rPr>
      <w:i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F74"/>
    <w:pPr>
      <w:spacing w:after="0" w:line="240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2F74"/>
    <w:pPr>
      <w:numPr>
        <w:numId w:val="32"/>
      </w:numPr>
      <w:spacing w:after="0" w:line="240" w:lineRule="auto"/>
      <w:ind w:left="720"/>
    </w:pPr>
    <w:rPr>
      <w:color w:val="7F7F7F" w:themeColor="text1" w:themeTint="80"/>
    </w:rPr>
  </w:style>
  <w:style w:type="paragraph" w:styleId="TOCHeading">
    <w:name w:val="TOC Heading"/>
    <w:basedOn w:val="Heading1"/>
    <w:next w:val="Normal"/>
    <w:uiPriority w:val="39"/>
    <w:unhideWhenUsed/>
    <w:qFormat/>
    <w:rsid w:val="00AA5216"/>
    <w:pPr>
      <w:spacing w:after="0"/>
      <w:jc w:val="left"/>
      <w:outlineLvl w:val="9"/>
    </w:pPr>
    <w:rPr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231A1"/>
    <w:pPr>
      <w:tabs>
        <w:tab w:val="right" w:leader="dot" w:pos="10790"/>
      </w:tabs>
      <w:spacing w:after="100"/>
      <w:ind w:left="400"/>
    </w:pPr>
    <w:rPr>
      <w:rFonts w:eastAsiaTheme="majorEastAsia" w:cstheme="majorBid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appliedbinf/URDO-CANDy&amp;sa=D&amp;source=hangouts&amp;ust=1582727853266000&amp;usg=AFQjCNHZpapZ2UGsT1j9lLaR4-bUbiDttA" TargetMode="External"/><Relationship Id="rId13" Type="http://schemas.openxmlformats.org/officeDocument/2006/relationships/hyperlink" Target="https://github.com/torognes/vsear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enwei356/taxonkit/releases/download/v0.3.0/taxonkit_linux_amd64.tar.gz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inf.shenwei.me/taxonkit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rognes/vsearch/releases/download/v2.13.3/vsearch-2.13.3-linux-x86_64.tar.gz" TargetMode="External"/><Relationship Id="rId10" Type="http://schemas.openxmlformats.org/officeDocument/2006/relationships/hyperlink" Target="ftp://ftp.ncbi.nlm.nih.gov/blast/executables/LATEST/ncbi-blast-2.9.0+-x64-linux.tar.g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tp://ftp.ncbi.nlm.nih.gov/blast/executables/LATEST/" TargetMode="External"/><Relationship Id="rId14" Type="http://schemas.openxmlformats.org/officeDocument/2006/relationships/hyperlink" Target="https://github.com/torognes/vsearch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ines9\Dropbox%20(ABiL)\ABiL%20Team%20Folder\SharedFolder\ModuleTraining\Templates\WDM-Bookle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65D6-1547-4960-A130-62A3E8AA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WDM-BookletTemplate.dotx</Template>
  <TotalTime>3897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T. Chande</dc:creator>
  <cp:keywords/>
  <dc:description/>
  <cp:lastModifiedBy>Gaines, Anna B</cp:lastModifiedBy>
  <cp:revision>10</cp:revision>
  <cp:lastPrinted>2019-04-19T14:42:00Z</cp:lastPrinted>
  <dcterms:created xsi:type="dcterms:W3CDTF">2020-02-10T18:09:00Z</dcterms:created>
  <dcterms:modified xsi:type="dcterms:W3CDTF">2020-02-25T19:56:00Z</dcterms:modified>
</cp:coreProperties>
</file>